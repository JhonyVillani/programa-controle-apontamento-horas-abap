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595959" w:themeColor="text1" w:themeTint="A6"/>
          <w:sz w:val="21"/>
          <w:szCs w:val="21"/>
        </w:rPr>
        <w:id w:val="1024982641"/>
        <w:docPartObj>
          <w:docPartGallery w:val="Cover Pages"/>
          <w:docPartUnique/>
        </w:docPartObj>
      </w:sdtPr>
      <w:sdtEndPr/>
      <w:sdtContent>
        <w:p w14:paraId="32FF0A63" w14:textId="77777777" w:rsidR="005E4C09" w:rsidRDefault="005E4C09" w:rsidP="00AE2CBA">
          <w:pPr>
            <w:pStyle w:val="Ttulo2"/>
            <w:numPr>
              <w:ilvl w:val="0"/>
              <w:numId w:val="0"/>
            </w:numPr>
            <w:ind w:left="576"/>
          </w:pPr>
        </w:p>
        <w:p w14:paraId="7D3E565F" w14:textId="77777777" w:rsidR="00465147" w:rsidRDefault="005E4C0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98630C7" wp14:editId="5C0A3DC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aixa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12F51" w:themeColor="text2" w:themeShade="BF"/>
                                    <w:sz w:val="40"/>
                                    <w:szCs w:val="40"/>
                                  </w:rPr>
                                  <w:alias w:val="Data de Publicação"/>
                                  <w:tag w:val=""/>
                                  <w:id w:val="-1315253964"/>
                                  <w:placeholder>
                                    <w:docPart w:val="FBB50A0C9EE44D358843D8AC3C16528D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3-02T00:00:00Z">
                                    <w:dateFormat w:val="d 'de' MMMM 'de' 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671FBC6" w14:textId="30E7029A" w:rsidR="00C713A9" w:rsidRDefault="00B16CA2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112F51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12F51" w:themeColor="text2" w:themeShade="BF"/>
                                        <w:sz w:val="40"/>
                                        <w:szCs w:val="40"/>
                                      </w:rPr>
                                      <w:t>2 de março de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98630C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1" o:spid="_x0000_s1026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TJBegIAAF0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wtEyQXoCAABd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12F51" w:themeColor="text2" w:themeShade="BF"/>
                              <w:sz w:val="40"/>
                              <w:szCs w:val="40"/>
                            </w:rPr>
                            <w:alias w:val="Data de Publicação"/>
                            <w:tag w:val=""/>
                            <w:id w:val="-1315253964"/>
                            <w:placeholder>
                              <w:docPart w:val="FBB50A0C9EE44D358843D8AC3C16528D"/>
                            </w:placeholder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3-02T00:00:00Z">
                              <w:dateFormat w:val="d 'de' MMMM 'de' 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671FBC6" w14:textId="30E7029A" w:rsidR="00C713A9" w:rsidRDefault="00B16CA2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112F51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112F51" w:themeColor="text2" w:themeShade="BF"/>
                                  <w:sz w:val="40"/>
                                  <w:szCs w:val="40"/>
                                </w:rPr>
                                <w:t>2 de março de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FF0BBF6" wp14:editId="2167767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aixa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en-US"/>
                                  </w:rPr>
                                  <w:alias w:val="Autor"/>
                                  <w:tag w:val=""/>
                                  <w:id w:val="85400654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CA791A1" w14:textId="77777777" w:rsidR="00C713A9" w:rsidRPr="005E6960" w:rsidRDefault="00C713A9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5E6960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n-US"/>
                                      </w:rPr>
                                      <w:t>Intelligenza</w:t>
                                    </w:r>
                                  </w:p>
                                </w:sdtContent>
                              </w:sdt>
                              <w:p w14:paraId="038A9D97" w14:textId="77777777" w:rsidR="00C713A9" w:rsidRPr="005E6960" w:rsidRDefault="000E3B56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191C9" w:themeColor="background2" w:themeShade="80"/>
                                      <w:sz w:val="20"/>
                                      <w:szCs w:val="20"/>
                                      <w:lang w:val="en-US"/>
                                    </w:rPr>
                                    <w:alias w:val="Empresa"/>
                                    <w:tag w:val=""/>
                                    <w:id w:val="188104961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713A9" w:rsidRPr="005E6960">
                                      <w:rPr>
                                        <w:caps/>
                                        <w:color w:val="2191C9" w:themeColor="background2" w:themeShade="80"/>
                                        <w:sz w:val="20"/>
                                        <w:szCs w:val="20"/>
                                        <w:lang w:val="en-US"/>
                                      </w:rPr>
                                      <w:t>Intelligenza IT &amp; Business Solution</w:t>
                                    </w:r>
                                  </w:sdtContent>
                                </w:sdt>
                              </w:p>
                              <w:p w14:paraId="77CC63FF" w14:textId="77777777" w:rsidR="00C713A9" w:rsidRPr="0061510E" w:rsidRDefault="000E3B56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0F6FC6" w:themeColor="accent1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0F6FC6" w:themeColor="accent1"/>
                                      <w:sz w:val="20"/>
                                      <w:szCs w:val="20"/>
                                    </w:rPr>
                                    <w:alias w:val="Endereço"/>
                                    <w:tag w:val=""/>
                                    <w:id w:val="520981730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713A9" w:rsidRPr="0061510E">
                                      <w:rPr>
                                        <w:color w:val="0F6FC6" w:themeColor="accent1"/>
                                        <w:sz w:val="20"/>
                                        <w:szCs w:val="20"/>
                                      </w:rPr>
                                      <w:t>www.intelligenzait.com</w:t>
                                    </w:r>
                                  </w:sdtContent>
                                </w:sdt>
                                <w:r w:rsidR="00C713A9" w:rsidRPr="0061510E">
                                  <w:rPr>
                                    <w:color w:val="0F6FC6" w:themeColor="accent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FF0BBF6" id="Caixa de Texto 112" o:spid="_x0000_s1027" type="#_x0000_t20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BfP06H0CAABj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en-US"/>
                            </w:rPr>
                            <w:alias w:val="Autor"/>
                            <w:tag w:val=""/>
                            <w:id w:val="85400654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CA791A1" w14:textId="77777777" w:rsidR="00C713A9" w:rsidRPr="005E6960" w:rsidRDefault="00C713A9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5E6960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n-US"/>
                                </w:rPr>
                                <w:t>Intelligenza</w:t>
                              </w:r>
                            </w:p>
                          </w:sdtContent>
                        </w:sdt>
                        <w:p w14:paraId="038A9D97" w14:textId="77777777" w:rsidR="00C713A9" w:rsidRPr="005E6960" w:rsidRDefault="000E3B56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2191C9" w:themeColor="background2" w:themeShade="80"/>
                                <w:sz w:val="20"/>
                                <w:szCs w:val="20"/>
                                <w:lang w:val="en-US"/>
                              </w:rPr>
                              <w:alias w:val="Empresa"/>
                              <w:tag w:val=""/>
                              <w:id w:val="188104961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713A9" w:rsidRPr="005E6960">
                                <w:rPr>
                                  <w:caps/>
                                  <w:color w:val="2191C9" w:themeColor="background2" w:themeShade="80"/>
                                  <w:sz w:val="20"/>
                                  <w:szCs w:val="20"/>
                                  <w:lang w:val="en-US"/>
                                </w:rPr>
                                <w:t>Intelligenza IT &amp; Business Solution</w:t>
                              </w:r>
                            </w:sdtContent>
                          </w:sdt>
                        </w:p>
                        <w:p w14:paraId="77CC63FF" w14:textId="77777777" w:rsidR="00C713A9" w:rsidRPr="0061510E" w:rsidRDefault="000E3B56">
                          <w:pPr>
                            <w:pStyle w:val="SemEspaamento"/>
                            <w:jc w:val="right"/>
                            <w:rPr>
                              <w:caps/>
                              <w:color w:val="0F6FC6" w:themeColor="accent1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0F6FC6" w:themeColor="accent1"/>
                                <w:sz w:val="20"/>
                                <w:szCs w:val="20"/>
                              </w:rPr>
                              <w:alias w:val="Endereço"/>
                              <w:tag w:val=""/>
                              <w:id w:val="520981730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C713A9" w:rsidRPr="0061510E">
                                <w:rPr>
                                  <w:color w:val="0F6FC6" w:themeColor="accent1"/>
                                  <w:sz w:val="20"/>
                                  <w:szCs w:val="20"/>
                                </w:rPr>
                                <w:t>www.intelligenzait.com</w:t>
                              </w:r>
                            </w:sdtContent>
                          </w:sdt>
                          <w:r w:rsidR="00C713A9" w:rsidRPr="0061510E">
                            <w:rPr>
                              <w:color w:val="0F6FC6" w:themeColor="accen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939034F" wp14:editId="3B40B12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1765F4" w14:textId="77777777" w:rsidR="00C713A9" w:rsidRDefault="000E3B56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112F51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12F51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32247322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C713A9">
                                      <w:rPr>
                                        <w:caps/>
                                        <w:color w:val="112F51" w:themeColor="text2" w:themeShade="BF"/>
                                        <w:sz w:val="52"/>
                                        <w:szCs w:val="52"/>
                                      </w:rPr>
                                      <w:t>Especificação Funcional - projeto final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17406D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-1652589558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4AF3840" w14:textId="381BEB6A" w:rsidR="00C713A9" w:rsidRDefault="00C713A9">
                                    <w:pPr>
                                      <w:pStyle w:val="SemEspaamento"/>
                                      <w:jc w:val="right"/>
                                      <w:rPr>
                                        <w:smallCaps/>
                                        <w:color w:val="17406D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17406D" w:themeColor="text2"/>
                                        <w:sz w:val="36"/>
                                        <w:szCs w:val="36"/>
                                      </w:rPr>
                                      <w:t>PRJ</w:t>
                                    </w:r>
                                    <w:r w:rsidR="00B16CA2">
                                      <w:rPr>
                                        <w:smallCaps/>
                                        <w:color w:val="17406D" w:themeColor="text2"/>
                                        <w:sz w:val="36"/>
                                        <w:szCs w:val="36"/>
                                      </w:rPr>
                                      <w:t>F</w:t>
                                    </w:r>
                                    <w:r>
                                      <w:rPr>
                                        <w:smallCaps/>
                                        <w:color w:val="17406D" w:themeColor="text2"/>
                                        <w:sz w:val="36"/>
                                        <w:szCs w:val="36"/>
                                      </w:rPr>
                                      <w:t xml:space="preserve"> - Controle de </w:t>
                                    </w:r>
                                    <w:r w:rsidR="00CE418F">
                                      <w:rPr>
                                        <w:smallCaps/>
                                        <w:color w:val="17406D" w:themeColor="text2"/>
                                        <w:sz w:val="36"/>
                                        <w:szCs w:val="36"/>
                                      </w:rPr>
                                      <w:t>Apontamento de Horas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939034F" id="Caixa de Texto 113" o:spid="_x0000_s1028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" filled="f" stroked="f" strokeweight=".5pt">
                    <v:textbox inset="0,0,0,0">
                      <w:txbxContent>
                        <w:p w14:paraId="681765F4" w14:textId="77777777" w:rsidR="00C713A9" w:rsidRDefault="000E3B56">
                          <w:pPr>
                            <w:pStyle w:val="SemEspaamento"/>
                            <w:jc w:val="right"/>
                            <w:rPr>
                              <w:caps/>
                              <w:color w:val="112F51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112F51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32247322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C713A9">
                                <w:rPr>
                                  <w:caps/>
                                  <w:color w:val="112F51" w:themeColor="text2" w:themeShade="BF"/>
                                  <w:sz w:val="52"/>
                                  <w:szCs w:val="52"/>
                                </w:rPr>
                                <w:t>Especificação Funcional - projeto final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17406D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-1652589558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4AF3840" w14:textId="381BEB6A" w:rsidR="00C713A9" w:rsidRDefault="00C713A9">
                              <w:pPr>
                                <w:pStyle w:val="SemEspaamento"/>
                                <w:jc w:val="right"/>
                                <w:rPr>
                                  <w:smallCaps/>
                                  <w:color w:val="17406D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17406D" w:themeColor="text2"/>
                                  <w:sz w:val="36"/>
                                  <w:szCs w:val="36"/>
                                </w:rPr>
                                <w:t>PRJ</w:t>
                              </w:r>
                              <w:r w:rsidR="00B16CA2">
                                <w:rPr>
                                  <w:smallCaps/>
                                  <w:color w:val="17406D" w:themeColor="text2"/>
                                  <w:sz w:val="36"/>
                                  <w:szCs w:val="36"/>
                                </w:rPr>
                                <w:t>F</w:t>
                              </w:r>
                              <w:r>
                                <w:rPr>
                                  <w:smallCaps/>
                                  <w:color w:val="17406D" w:themeColor="text2"/>
                                  <w:sz w:val="36"/>
                                  <w:szCs w:val="36"/>
                                </w:rPr>
                                <w:t xml:space="preserve"> - Controle de </w:t>
                              </w:r>
                              <w:r w:rsidR="00CE418F">
                                <w:rPr>
                                  <w:smallCaps/>
                                  <w:color w:val="17406D" w:themeColor="text2"/>
                                  <w:sz w:val="36"/>
                                  <w:szCs w:val="36"/>
                                </w:rPr>
                                <w:t>Apontamento de Horas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BD85179" wp14:editId="74BA6CEA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7D669C8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DaZOQMAAO0KAAAOAAAAZHJzL2Uyb0RvYy54bWzsVstOGzEU3VfqP1jel0miJIQRExSFElWK&#10;KAIq1sbjeage27WdTOjn9Ff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009dd9 [3205]" stroked="f" strokeweight="1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0f6fc6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595959" w:themeColor="text1" w:themeTint="A6"/>
          <w:sz w:val="21"/>
          <w:szCs w:val="21"/>
        </w:rPr>
        <w:id w:val="9021018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84759E" w14:textId="77777777" w:rsidR="00EC3465" w:rsidRDefault="00EC3465" w:rsidP="00EC3465">
          <w:pPr>
            <w:pStyle w:val="CabealhodoSumrio"/>
            <w:numPr>
              <w:ilvl w:val="0"/>
              <w:numId w:val="0"/>
            </w:numPr>
            <w:ind w:left="431" w:hanging="431"/>
          </w:pPr>
          <w:r>
            <w:t>Sumário</w:t>
          </w:r>
        </w:p>
        <w:p w14:paraId="16F0630D" w14:textId="7DE2C3A4" w:rsidR="00775160" w:rsidRDefault="00EC3465">
          <w:pPr>
            <w:pStyle w:val="Sumrio1"/>
            <w:tabs>
              <w:tab w:val="left" w:pos="420"/>
              <w:tab w:val="right" w:leader="dot" w:pos="10456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548088" w:history="1">
            <w:r w:rsidR="00775160" w:rsidRPr="009D59B0">
              <w:rPr>
                <w:rStyle w:val="Hyperlink"/>
                <w:noProof/>
              </w:rPr>
              <w:t>1</w:t>
            </w:r>
            <w:r w:rsidR="00775160">
              <w:rPr>
                <w:rFonts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775160" w:rsidRPr="009D59B0">
              <w:rPr>
                <w:rStyle w:val="Hyperlink"/>
                <w:noProof/>
              </w:rPr>
              <w:t>Informações do Processo</w:t>
            </w:r>
            <w:r w:rsidR="00775160">
              <w:rPr>
                <w:noProof/>
                <w:webHidden/>
              </w:rPr>
              <w:tab/>
            </w:r>
            <w:r w:rsidR="00775160">
              <w:rPr>
                <w:noProof/>
                <w:webHidden/>
              </w:rPr>
              <w:fldChar w:fldCharType="begin"/>
            </w:r>
            <w:r w:rsidR="00775160">
              <w:rPr>
                <w:noProof/>
                <w:webHidden/>
              </w:rPr>
              <w:instrText xml:space="preserve"> PAGEREF _Toc33548088 \h </w:instrText>
            </w:r>
            <w:r w:rsidR="00775160">
              <w:rPr>
                <w:noProof/>
                <w:webHidden/>
              </w:rPr>
            </w:r>
            <w:r w:rsidR="00775160">
              <w:rPr>
                <w:noProof/>
                <w:webHidden/>
              </w:rPr>
              <w:fldChar w:fldCharType="separate"/>
            </w:r>
            <w:r w:rsidR="00775160">
              <w:rPr>
                <w:noProof/>
                <w:webHidden/>
              </w:rPr>
              <w:t>2</w:t>
            </w:r>
            <w:r w:rsidR="00775160">
              <w:rPr>
                <w:noProof/>
                <w:webHidden/>
              </w:rPr>
              <w:fldChar w:fldCharType="end"/>
            </w:r>
          </w:hyperlink>
        </w:p>
        <w:p w14:paraId="1F14B0D5" w14:textId="7D94D962" w:rsidR="00775160" w:rsidRDefault="000E3B56">
          <w:pPr>
            <w:pStyle w:val="Sumrio1"/>
            <w:tabs>
              <w:tab w:val="left" w:pos="420"/>
              <w:tab w:val="right" w:leader="dot" w:pos="10456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pt-BR"/>
            </w:rPr>
          </w:pPr>
          <w:hyperlink w:anchor="_Toc33548089" w:history="1">
            <w:r w:rsidR="00775160" w:rsidRPr="009D59B0">
              <w:rPr>
                <w:rStyle w:val="Hyperlink"/>
                <w:noProof/>
              </w:rPr>
              <w:t>2</w:t>
            </w:r>
            <w:r w:rsidR="00775160">
              <w:rPr>
                <w:rFonts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775160" w:rsidRPr="009D59B0">
              <w:rPr>
                <w:rStyle w:val="Hyperlink"/>
                <w:noProof/>
              </w:rPr>
              <w:t>Tipo de desenvolvimento</w:t>
            </w:r>
            <w:r w:rsidR="00775160">
              <w:rPr>
                <w:noProof/>
                <w:webHidden/>
              </w:rPr>
              <w:tab/>
            </w:r>
            <w:r w:rsidR="00775160">
              <w:rPr>
                <w:noProof/>
                <w:webHidden/>
              </w:rPr>
              <w:fldChar w:fldCharType="begin"/>
            </w:r>
            <w:r w:rsidR="00775160">
              <w:rPr>
                <w:noProof/>
                <w:webHidden/>
              </w:rPr>
              <w:instrText xml:space="preserve"> PAGEREF _Toc33548089 \h </w:instrText>
            </w:r>
            <w:r w:rsidR="00775160">
              <w:rPr>
                <w:noProof/>
                <w:webHidden/>
              </w:rPr>
            </w:r>
            <w:r w:rsidR="00775160">
              <w:rPr>
                <w:noProof/>
                <w:webHidden/>
              </w:rPr>
              <w:fldChar w:fldCharType="separate"/>
            </w:r>
            <w:r w:rsidR="00775160">
              <w:rPr>
                <w:noProof/>
                <w:webHidden/>
              </w:rPr>
              <w:t>3</w:t>
            </w:r>
            <w:r w:rsidR="00775160">
              <w:rPr>
                <w:noProof/>
                <w:webHidden/>
              </w:rPr>
              <w:fldChar w:fldCharType="end"/>
            </w:r>
          </w:hyperlink>
        </w:p>
        <w:p w14:paraId="77D09D50" w14:textId="7E440953" w:rsidR="00775160" w:rsidRDefault="000E3B56">
          <w:pPr>
            <w:pStyle w:val="Sumrio2"/>
            <w:tabs>
              <w:tab w:val="left" w:pos="840"/>
              <w:tab w:val="right" w:leader="dot" w:pos="10456"/>
            </w:tabs>
            <w:rPr>
              <w:rFonts w:cstheme="minorBidi"/>
              <w:b w:val="0"/>
              <w:bCs w:val="0"/>
              <w:noProof/>
              <w:color w:val="auto"/>
              <w:lang w:eastAsia="pt-BR"/>
            </w:rPr>
          </w:pPr>
          <w:hyperlink w:anchor="_Toc33548090" w:history="1">
            <w:r w:rsidR="00775160" w:rsidRPr="009D59B0">
              <w:rPr>
                <w:rStyle w:val="Hyperlink"/>
                <w:noProof/>
              </w:rPr>
              <w:t>2.1</w:t>
            </w:r>
            <w:r w:rsidR="00775160">
              <w:rPr>
                <w:rFonts w:cstheme="minorBidi"/>
                <w:b w:val="0"/>
                <w:bCs w:val="0"/>
                <w:noProof/>
                <w:color w:val="auto"/>
                <w:lang w:eastAsia="pt-BR"/>
              </w:rPr>
              <w:tab/>
            </w:r>
            <w:r w:rsidR="00775160" w:rsidRPr="009D59B0">
              <w:rPr>
                <w:rStyle w:val="Hyperlink"/>
                <w:noProof/>
              </w:rPr>
              <w:t>Complexidade</w:t>
            </w:r>
            <w:r w:rsidR="00775160">
              <w:rPr>
                <w:noProof/>
                <w:webHidden/>
              </w:rPr>
              <w:tab/>
            </w:r>
            <w:r w:rsidR="00775160">
              <w:rPr>
                <w:noProof/>
                <w:webHidden/>
              </w:rPr>
              <w:fldChar w:fldCharType="begin"/>
            </w:r>
            <w:r w:rsidR="00775160">
              <w:rPr>
                <w:noProof/>
                <w:webHidden/>
              </w:rPr>
              <w:instrText xml:space="preserve"> PAGEREF _Toc33548090 \h </w:instrText>
            </w:r>
            <w:r w:rsidR="00775160">
              <w:rPr>
                <w:noProof/>
                <w:webHidden/>
              </w:rPr>
            </w:r>
            <w:r w:rsidR="00775160">
              <w:rPr>
                <w:noProof/>
                <w:webHidden/>
              </w:rPr>
              <w:fldChar w:fldCharType="separate"/>
            </w:r>
            <w:r w:rsidR="00775160">
              <w:rPr>
                <w:noProof/>
                <w:webHidden/>
              </w:rPr>
              <w:t>3</w:t>
            </w:r>
            <w:r w:rsidR="00775160">
              <w:rPr>
                <w:noProof/>
                <w:webHidden/>
              </w:rPr>
              <w:fldChar w:fldCharType="end"/>
            </w:r>
          </w:hyperlink>
        </w:p>
        <w:p w14:paraId="19300046" w14:textId="6AE2E82C" w:rsidR="00775160" w:rsidRDefault="000E3B56">
          <w:pPr>
            <w:pStyle w:val="Sumrio1"/>
            <w:tabs>
              <w:tab w:val="left" w:pos="420"/>
              <w:tab w:val="right" w:leader="dot" w:pos="10456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pt-BR"/>
            </w:rPr>
          </w:pPr>
          <w:hyperlink w:anchor="_Toc33548091" w:history="1">
            <w:r w:rsidR="00775160" w:rsidRPr="009D59B0">
              <w:rPr>
                <w:rStyle w:val="Hyperlink"/>
                <w:noProof/>
              </w:rPr>
              <w:t>3</w:t>
            </w:r>
            <w:r w:rsidR="00775160">
              <w:rPr>
                <w:rFonts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775160" w:rsidRPr="009D59B0">
              <w:rPr>
                <w:rStyle w:val="Hyperlink"/>
                <w:noProof/>
              </w:rPr>
              <w:t>Objetivo</w:t>
            </w:r>
            <w:r w:rsidR="00775160">
              <w:rPr>
                <w:noProof/>
                <w:webHidden/>
              </w:rPr>
              <w:tab/>
            </w:r>
            <w:r w:rsidR="00775160">
              <w:rPr>
                <w:noProof/>
                <w:webHidden/>
              </w:rPr>
              <w:fldChar w:fldCharType="begin"/>
            </w:r>
            <w:r w:rsidR="00775160">
              <w:rPr>
                <w:noProof/>
                <w:webHidden/>
              </w:rPr>
              <w:instrText xml:space="preserve"> PAGEREF _Toc33548091 \h </w:instrText>
            </w:r>
            <w:r w:rsidR="00775160">
              <w:rPr>
                <w:noProof/>
                <w:webHidden/>
              </w:rPr>
            </w:r>
            <w:r w:rsidR="00775160">
              <w:rPr>
                <w:noProof/>
                <w:webHidden/>
              </w:rPr>
              <w:fldChar w:fldCharType="separate"/>
            </w:r>
            <w:r w:rsidR="00775160">
              <w:rPr>
                <w:noProof/>
                <w:webHidden/>
              </w:rPr>
              <w:t>1</w:t>
            </w:r>
            <w:r w:rsidR="00775160">
              <w:rPr>
                <w:noProof/>
                <w:webHidden/>
              </w:rPr>
              <w:fldChar w:fldCharType="end"/>
            </w:r>
          </w:hyperlink>
        </w:p>
        <w:p w14:paraId="61873ACB" w14:textId="054BF618" w:rsidR="00775160" w:rsidRDefault="000E3B56">
          <w:pPr>
            <w:pStyle w:val="Sumrio2"/>
            <w:tabs>
              <w:tab w:val="left" w:pos="840"/>
              <w:tab w:val="right" w:leader="dot" w:pos="10456"/>
            </w:tabs>
            <w:rPr>
              <w:rFonts w:cstheme="minorBidi"/>
              <w:b w:val="0"/>
              <w:bCs w:val="0"/>
              <w:noProof/>
              <w:color w:val="auto"/>
              <w:lang w:eastAsia="pt-BR"/>
            </w:rPr>
          </w:pPr>
          <w:hyperlink w:anchor="_Toc33548092" w:history="1">
            <w:r w:rsidR="00775160" w:rsidRPr="009D59B0">
              <w:rPr>
                <w:rStyle w:val="Hyperlink"/>
                <w:noProof/>
              </w:rPr>
              <w:t>3.1</w:t>
            </w:r>
            <w:r w:rsidR="00775160">
              <w:rPr>
                <w:rFonts w:cstheme="minorBidi"/>
                <w:b w:val="0"/>
                <w:bCs w:val="0"/>
                <w:noProof/>
                <w:color w:val="auto"/>
                <w:lang w:eastAsia="pt-BR"/>
              </w:rPr>
              <w:tab/>
            </w:r>
            <w:r w:rsidR="00775160" w:rsidRPr="009D59B0">
              <w:rPr>
                <w:rStyle w:val="Hyperlink"/>
                <w:noProof/>
              </w:rPr>
              <w:t>Resumo da solução</w:t>
            </w:r>
            <w:r w:rsidR="00775160">
              <w:rPr>
                <w:noProof/>
                <w:webHidden/>
              </w:rPr>
              <w:tab/>
            </w:r>
            <w:r w:rsidR="00775160">
              <w:rPr>
                <w:noProof/>
                <w:webHidden/>
              </w:rPr>
              <w:fldChar w:fldCharType="begin"/>
            </w:r>
            <w:r w:rsidR="00775160">
              <w:rPr>
                <w:noProof/>
                <w:webHidden/>
              </w:rPr>
              <w:instrText xml:space="preserve"> PAGEREF _Toc33548092 \h </w:instrText>
            </w:r>
            <w:r w:rsidR="00775160">
              <w:rPr>
                <w:noProof/>
                <w:webHidden/>
              </w:rPr>
            </w:r>
            <w:r w:rsidR="00775160">
              <w:rPr>
                <w:noProof/>
                <w:webHidden/>
              </w:rPr>
              <w:fldChar w:fldCharType="separate"/>
            </w:r>
            <w:r w:rsidR="00775160">
              <w:rPr>
                <w:noProof/>
                <w:webHidden/>
              </w:rPr>
              <w:t>1</w:t>
            </w:r>
            <w:r w:rsidR="00775160">
              <w:rPr>
                <w:noProof/>
                <w:webHidden/>
              </w:rPr>
              <w:fldChar w:fldCharType="end"/>
            </w:r>
          </w:hyperlink>
        </w:p>
        <w:p w14:paraId="1BE774E2" w14:textId="78C231E8" w:rsidR="00775160" w:rsidRDefault="000E3B56">
          <w:pPr>
            <w:pStyle w:val="Sumrio2"/>
            <w:tabs>
              <w:tab w:val="left" w:pos="840"/>
              <w:tab w:val="right" w:leader="dot" w:pos="10456"/>
            </w:tabs>
            <w:rPr>
              <w:rFonts w:cstheme="minorBidi"/>
              <w:b w:val="0"/>
              <w:bCs w:val="0"/>
              <w:noProof/>
              <w:color w:val="auto"/>
              <w:lang w:eastAsia="pt-BR"/>
            </w:rPr>
          </w:pPr>
          <w:hyperlink w:anchor="_Toc33548093" w:history="1">
            <w:r w:rsidR="00775160" w:rsidRPr="009D59B0">
              <w:rPr>
                <w:rStyle w:val="Hyperlink"/>
                <w:noProof/>
              </w:rPr>
              <w:t>3.2</w:t>
            </w:r>
            <w:r w:rsidR="00775160">
              <w:rPr>
                <w:rFonts w:cstheme="minorBidi"/>
                <w:b w:val="0"/>
                <w:bCs w:val="0"/>
                <w:noProof/>
                <w:color w:val="auto"/>
                <w:lang w:eastAsia="pt-BR"/>
              </w:rPr>
              <w:tab/>
            </w:r>
            <w:r w:rsidR="00775160" w:rsidRPr="009D59B0">
              <w:rPr>
                <w:rStyle w:val="Hyperlink"/>
                <w:noProof/>
              </w:rPr>
              <w:t>Nomenclaturas</w:t>
            </w:r>
            <w:r w:rsidR="00775160">
              <w:rPr>
                <w:noProof/>
                <w:webHidden/>
              </w:rPr>
              <w:tab/>
            </w:r>
            <w:r w:rsidR="00775160">
              <w:rPr>
                <w:noProof/>
                <w:webHidden/>
              </w:rPr>
              <w:fldChar w:fldCharType="begin"/>
            </w:r>
            <w:r w:rsidR="00775160">
              <w:rPr>
                <w:noProof/>
                <w:webHidden/>
              </w:rPr>
              <w:instrText xml:space="preserve"> PAGEREF _Toc33548093 \h </w:instrText>
            </w:r>
            <w:r w:rsidR="00775160">
              <w:rPr>
                <w:noProof/>
                <w:webHidden/>
              </w:rPr>
            </w:r>
            <w:r w:rsidR="00775160">
              <w:rPr>
                <w:noProof/>
                <w:webHidden/>
              </w:rPr>
              <w:fldChar w:fldCharType="separate"/>
            </w:r>
            <w:r w:rsidR="00775160">
              <w:rPr>
                <w:noProof/>
                <w:webHidden/>
              </w:rPr>
              <w:t>1</w:t>
            </w:r>
            <w:r w:rsidR="00775160">
              <w:rPr>
                <w:noProof/>
                <w:webHidden/>
              </w:rPr>
              <w:fldChar w:fldCharType="end"/>
            </w:r>
          </w:hyperlink>
        </w:p>
        <w:p w14:paraId="197BD49A" w14:textId="7E087132" w:rsidR="00775160" w:rsidRDefault="000E3B56">
          <w:pPr>
            <w:pStyle w:val="Sumrio1"/>
            <w:tabs>
              <w:tab w:val="left" w:pos="420"/>
              <w:tab w:val="right" w:leader="dot" w:pos="10456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pt-BR"/>
            </w:rPr>
          </w:pPr>
          <w:hyperlink w:anchor="_Toc33548094" w:history="1">
            <w:r w:rsidR="00775160" w:rsidRPr="009D59B0">
              <w:rPr>
                <w:rStyle w:val="Hyperlink"/>
                <w:noProof/>
              </w:rPr>
              <w:t>4</w:t>
            </w:r>
            <w:r w:rsidR="00775160">
              <w:rPr>
                <w:rFonts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775160" w:rsidRPr="009D59B0">
              <w:rPr>
                <w:rStyle w:val="Hyperlink"/>
                <w:noProof/>
              </w:rPr>
              <w:t>Desenvolvimento</w:t>
            </w:r>
            <w:r w:rsidR="00775160">
              <w:rPr>
                <w:noProof/>
                <w:webHidden/>
              </w:rPr>
              <w:tab/>
            </w:r>
            <w:r w:rsidR="00775160">
              <w:rPr>
                <w:noProof/>
                <w:webHidden/>
              </w:rPr>
              <w:fldChar w:fldCharType="begin"/>
            </w:r>
            <w:r w:rsidR="00775160">
              <w:rPr>
                <w:noProof/>
                <w:webHidden/>
              </w:rPr>
              <w:instrText xml:space="preserve"> PAGEREF _Toc33548094 \h </w:instrText>
            </w:r>
            <w:r w:rsidR="00775160">
              <w:rPr>
                <w:noProof/>
                <w:webHidden/>
              </w:rPr>
            </w:r>
            <w:r w:rsidR="00775160">
              <w:rPr>
                <w:noProof/>
                <w:webHidden/>
              </w:rPr>
              <w:fldChar w:fldCharType="separate"/>
            </w:r>
            <w:r w:rsidR="00775160">
              <w:rPr>
                <w:noProof/>
                <w:webHidden/>
              </w:rPr>
              <w:t>2</w:t>
            </w:r>
            <w:r w:rsidR="00775160">
              <w:rPr>
                <w:noProof/>
                <w:webHidden/>
              </w:rPr>
              <w:fldChar w:fldCharType="end"/>
            </w:r>
          </w:hyperlink>
        </w:p>
        <w:p w14:paraId="68E7FC42" w14:textId="3E97CAE6" w:rsidR="00EC3465" w:rsidRDefault="00EC3465">
          <w:r>
            <w:rPr>
              <w:b/>
              <w:bCs/>
            </w:rPr>
            <w:fldChar w:fldCharType="end"/>
          </w:r>
        </w:p>
      </w:sdtContent>
    </w:sdt>
    <w:p w14:paraId="26C55D73" w14:textId="77777777" w:rsidR="00812FE6" w:rsidRDefault="00812FE6"/>
    <w:p w14:paraId="7C9EC6B6" w14:textId="77777777" w:rsidR="007F22E0" w:rsidRDefault="007F22E0">
      <w:pPr>
        <w:spacing w:before="0" w:line="264" w:lineRule="auto"/>
      </w:pPr>
      <w:r>
        <w:br w:type="page"/>
      </w:r>
    </w:p>
    <w:p w14:paraId="723A2E53" w14:textId="77777777" w:rsidR="00465147" w:rsidRPr="003E0371" w:rsidRDefault="008F34E8" w:rsidP="003E0371">
      <w:pPr>
        <w:pStyle w:val="Ttulo1"/>
      </w:pPr>
      <w:bookmarkStart w:id="0" w:name="_Toc513452216"/>
      <w:bookmarkStart w:id="1" w:name="_Toc33548088"/>
      <w:r w:rsidRPr="003E0371">
        <w:lastRenderedPageBreak/>
        <w:t>Informações do Processo</w:t>
      </w:r>
      <w:bookmarkEnd w:id="0"/>
      <w:bookmarkEnd w:id="1"/>
    </w:p>
    <w:tbl>
      <w:tblPr>
        <w:tblStyle w:val="Tabelacomgrade"/>
        <w:tblW w:w="10202" w:type="dxa"/>
        <w:tblBorders>
          <w:top w:val="single" w:sz="4" w:space="0" w:color="B3DDF2" w:themeColor="background2" w:themeShade="E6"/>
          <w:left w:val="single" w:sz="4" w:space="0" w:color="B3DDF2" w:themeColor="background2" w:themeShade="E6"/>
          <w:bottom w:val="single" w:sz="4" w:space="0" w:color="B3DDF2" w:themeColor="background2" w:themeShade="E6"/>
          <w:right w:val="single" w:sz="4" w:space="0" w:color="B3DDF2" w:themeColor="background2" w:themeShade="E6"/>
          <w:insideH w:val="single" w:sz="6" w:space="0" w:color="B3DDF2" w:themeColor="background2" w:themeShade="E6"/>
          <w:insideV w:val="single" w:sz="6" w:space="0" w:color="B3DDF2" w:themeColor="background2" w:themeShade="E6"/>
        </w:tblBorders>
        <w:tblLook w:val="04A0" w:firstRow="1" w:lastRow="0" w:firstColumn="1" w:lastColumn="0" w:noHBand="0" w:noVBand="1"/>
      </w:tblPr>
      <w:tblGrid>
        <w:gridCol w:w="576"/>
        <w:gridCol w:w="3888"/>
        <w:gridCol w:w="5738"/>
      </w:tblGrid>
      <w:tr w:rsidR="008210B1" w:rsidRPr="008210B1" w14:paraId="0F757038" w14:textId="77777777" w:rsidTr="009F5892">
        <w:tc>
          <w:tcPr>
            <w:tcW w:w="576" w:type="dxa"/>
            <w:shd w:val="clear" w:color="auto" w:fill="2191C9" w:themeFill="background2" w:themeFillShade="80"/>
          </w:tcPr>
          <w:p w14:paraId="3D1009E2" w14:textId="77777777" w:rsidR="008210B1" w:rsidRPr="005C5F3B" w:rsidRDefault="008210B1" w:rsidP="008210B1">
            <w:pPr>
              <w:jc w:val="left"/>
              <w:rPr>
                <w:noProof/>
                <w:color w:val="FFFFFF" w:themeColor="background1"/>
              </w:rPr>
            </w:pPr>
            <w:r>
              <w:rPr>
                <w:noProof/>
                <w:color w:val="FFFFFF" w:themeColor="background1"/>
              </w:rPr>
              <w:drawing>
                <wp:inline distT="0" distB="0" distL="0" distR="0" wp14:anchorId="2EF144AB" wp14:editId="78E4311B">
                  <wp:extent cx="228571" cy="228571"/>
                  <wp:effectExtent l="0" t="0" r="635" b="635"/>
                  <wp:docPr id="3" name="Imagem 3" descr="Uma imagem contendo captura de tela&#10;&#10;Descrição gerada com alta confianç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ontAwesome_f02d(2)_24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71" cy="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shd w:val="clear" w:color="auto" w:fill="2191C9" w:themeFill="background2" w:themeFillShade="80"/>
          </w:tcPr>
          <w:p w14:paraId="2B57F3F3" w14:textId="77777777" w:rsidR="008210B1" w:rsidRPr="005C5F3B" w:rsidRDefault="008210B1" w:rsidP="008210B1">
            <w:pPr>
              <w:jc w:val="left"/>
              <w:rPr>
                <w:noProof/>
                <w:color w:val="FFFFFF" w:themeColor="background1"/>
              </w:rPr>
            </w:pPr>
            <w:r w:rsidRPr="005C5F3B">
              <w:rPr>
                <w:noProof/>
                <w:color w:val="FFFFFF" w:themeColor="background1"/>
              </w:rPr>
              <w:t>Nome do projeto</w:t>
            </w:r>
          </w:p>
        </w:tc>
        <w:tc>
          <w:tcPr>
            <w:tcW w:w="5738" w:type="dxa"/>
          </w:tcPr>
          <w:p w14:paraId="68368ABD" w14:textId="77777777" w:rsidR="008210B1" w:rsidRPr="008210B1" w:rsidRDefault="00335DC9" w:rsidP="008210B1">
            <w:pPr>
              <w:jc w:val="left"/>
            </w:pPr>
            <w:r>
              <w:t>Treinamento ABAP</w:t>
            </w:r>
            <w:r w:rsidR="00D5792A">
              <w:t xml:space="preserve"> Trainee</w:t>
            </w:r>
          </w:p>
        </w:tc>
      </w:tr>
      <w:tr w:rsidR="008210B1" w14:paraId="28697966" w14:textId="77777777" w:rsidTr="009F5892">
        <w:tc>
          <w:tcPr>
            <w:tcW w:w="576" w:type="dxa"/>
            <w:shd w:val="clear" w:color="auto" w:fill="2191C9" w:themeFill="background2" w:themeFillShade="80"/>
          </w:tcPr>
          <w:p w14:paraId="275EDBFA" w14:textId="77777777" w:rsidR="008210B1" w:rsidRPr="005C5F3B" w:rsidRDefault="008210B1" w:rsidP="008210B1">
            <w:pPr>
              <w:jc w:val="left"/>
              <w:rPr>
                <w:color w:val="FFFFFF" w:themeColor="background1"/>
              </w:rPr>
            </w:pPr>
            <w:r>
              <w:rPr>
                <w:noProof/>
                <w:color w:val="FFFFFF" w:themeColor="background1"/>
              </w:rPr>
              <w:drawing>
                <wp:inline distT="0" distB="0" distL="0" distR="0" wp14:anchorId="653CC29B" wp14:editId="6702A06E">
                  <wp:extent cx="228571" cy="228571"/>
                  <wp:effectExtent l="0" t="0" r="635" b="635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ontAwesome_f0ad(3)_24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71" cy="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shd w:val="clear" w:color="auto" w:fill="2191C9" w:themeFill="background2" w:themeFillShade="80"/>
          </w:tcPr>
          <w:p w14:paraId="7D29D22B" w14:textId="77777777" w:rsidR="008210B1" w:rsidRPr="005C5F3B" w:rsidRDefault="009D4B67" w:rsidP="008210B1">
            <w:pPr>
              <w:jc w:val="left"/>
              <w:rPr>
                <w:color w:val="FFFFFF" w:themeColor="background1"/>
              </w:rPr>
            </w:pPr>
            <w:r w:rsidRPr="005C5F3B">
              <w:rPr>
                <w:color w:val="FFFFFF" w:themeColor="background1"/>
              </w:rPr>
              <w:t>Identificação do Desenvolvimento</w:t>
            </w:r>
          </w:p>
        </w:tc>
        <w:tc>
          <w:tcPr>
            <w:tcW w:w="5738" w:type="dxa"/>
          </w:tcPr>
          <w:p w14:paraId="4870BF58" w14:textId="64C0BA58" w:rsidR="008210B1" w:rsidRDefault="0053269C" w:rsidP="008210B1">
            <w:pPr>
              <w:jc w:val="left"/>
            </w:pPr>
            <w:r>
              <w:t xml:space="preserve">Projeto </w:t>
            </w:r>
            <w:r w:rsidR="00CE418F">
              <w:t>F</w:t>
            </w:r>
            <w:r>
              <w:t xml:space="preserve">: Controle de </w:t>
            </w:r>
            <w:r w:rsidR="00CE418F">
              <w:t>Apontamento de Horas</w:t>
            </w:r>
          </w:p>
        </w:tc>
      </w:tr>
      <w:tr w:rsidR="008210B1" w14:paraId="4C1DA2A1" w14:textId="77777777" w:rsidTr="009F5892">
        <w:tc>
          <w:tcPr>
            <w:tcW w:w="576" w:type="dxa"/>
            <w:shd w:val="clear" w:color="auto" w:fill="2191C9" w:themeFill="background2" w:themeFillShade="80"/>
          </w:tcPr>
          <w:p w14:paraId="7162FD24" w14:textId="77777777" w:rsidR="008210B1" w:rsidRPr="005C5F3B" w:rsidRDefault="008210B1" w:rsidP="008210B1">
            <w:pPr>
              <w:jc w:val="left"/>
              <w:rPr>
                <w:color w:val="FFFFFF" w:themeColor="background1"/>
              </w:rPr>
            </w:pPr>
            <w:r>
              <w:rPr>
                <w:noProof/>
                <w:color w:val="FFFFFF" w:themeColor="background1"/>
              </w:rPr>
              <w:drawing>
                <wp:inline distT="0" distB="0" distL="0" distR="0" wp14:anchorId="6AD179EB" wp14:editId="013F2409">
                  <wp:extent cx="228571" cy="228571"/>
                  <wp:effectExtent l="0" t="0" r="635" b="635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FontAwesome_f15c(4)_24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71" cy="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shd w:val="clear" w:color="auto" w:fill="2191C9" w:themeFill="background2" w:themeFillShade="80"/>
          </w:tcPr>
          <w:p w14:paraId="7D964C07" w14:textId="77777777" w:rsidR="008210B1" w:rsidRPr="005C5F3B" w:rsidRDefault="008210B1" w:rsidP="008210B1">
            <w:pPr>
              <w:jc w:val="left"/>
              <w:rPr>
                <w:color w:val="FFFFFF" w:themeColor="background1"/>
              </w:rPr>
            </w:pPr>
            <w:r w:rsidRPr="005C5F3B">
              <w:rPr>
                <w:color w:val="FFFFFF" w:themeColor="background1"/>
              </w:rPr>
              <w:t>Descrição</w:t>
            </w:r>
          </w:p>
        </w:tc>
        <w:tc>
          <w:tcPr>
            <w:tcW w:w="5738" w:type="dxa"/>
          </w:tcPr>
          <w:p w14:paraId="09EFB5C9" w14:textId="1BD35324" w:rsidR="008210B1" w:rsidRDefault="00613106" w:rsidP="00B860B9">
            <w:r>
              <w:t xml:space="preserve">Criar um </w:t>
            </w:r>
            <w:r w:rsidR="008778F3">
              <w:t xml:space="preserve">relatório </w:t>
            </w:r>
            <w:r w:rsidR="00C521FA">
              <w:t>para listar</w:t>
            </w:r>
            <w:r w:rsidR="006725D5">
              <w:t xml:space="preserve"> </w:t>
            </w:r>
            <w:r w:rsidR="00CE418F">
              <w:t>os apontamentos de horas dos colaboradores</w:t>
            </w:r>
          </w:p>
        </w:tc>
      </w:tr>
      <w:tr w:rsidR="008210B1" w14:paraId="7D1BC311" w14:textId="77777777" w:rsidTr="009F5892">
        <w:tc>
          <w:tcPr>
            <w:tcW w:w="576" w:type="dxa"/>
            <w:shd w:val="clear" w:color="auto" w:fill="2191C9" w:themeFill="background2" w:themeFillShade="80"/>
          </w:tcPr>
          <w:p w14:paraId="27F4E6B0" w14:textId="77777777" w:rsidR="008210B1" w:rsidRPr="005C5F3B" w:rsidRDefault="008210B1" w:rsidP="008210B1">
            <w:pPr>
              <w:jc w:val="left"/>
              <w:rPr>
                <w:color w:val="FFFFFF" w:themeColor="background1"/>
              </w:rPr>
            </w:pPr>
            <w:r>
              <w:rPr>
                <w:noProof/>
                <w:color w:val="FFFFFF" w:themeColor="background1"/>
              </w:rPr>
              <w:drawing>
                <wp:inline distT="0" distB="0" distL="0" distR="0" wp14:anchorId="6E5623E4" wp14:editId="79ABCBA0">
                  <wp:extent cx="228571" cy="228571"/>
                  <wp:effectExtent l="0" t="0" r="635" b="635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FontAwesome_f007(0)_24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71" cy="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shd w:val="clear" w:color="auto" w:fill="2191C9" w:themeFill="background2" w:themeFillShade="80"/>
          </w:tcPr>
          <w:p w14:paraId="7942AC80" w14:textId="77777777" w:rsidR="008210B1" w:rsidRPr="005C5F3B" w:rsidRDefault="009F5892" w:rsidP="008210B1">
            <w:pPr>
              <w:jc w:val="left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Responsável</w:t>
            </w:r>
          </w:p>
        </w:tc>
        <w:tc>
          <w:tcPr>
            <w:tcW w:w="5738" w:type="dxa"/>
          </w:tcPr>
          <w:p w14:paraId="0DE09E0B" w14:textId="77777777" w:rsidR="008210B1" w:rsidRDefault="009F5892" w:rsidP="008210B1">
            <w:pPr>
              <w:jc w:val="left"/>
            </w:pPr>
            <w:r>
              <w:t>Vanessa Mayumi Hayakawa</w:t>
            </w:r>
          </w:p>
        </w:tc>
      </w:tr>
      <w:tr w:rsidR="009F5892" w14:paraId="0C5A8521" w14:textId="77777777" w:rsidTr="009F5892">
        <w:tc>
          <w:tcPr>
            <w:tcW w:w="576" w:type="dxa"/>
            <w:shd w:val="clear" w:color="auto" w:fill="2191C9" w:themeFill="background2" w:themeFillShade="80"/>
          </w:tcPr>
          <w:p w14:paraId="2D17506C" w14:textId="77777777" w:rsidR="009F5892" w:rsidRDefault="009F5892" w:rsidP="008210B1">
            <w:pPr>
              <w:jc w:val="left"/>
              <w:rPr>
                <w:noProof/>
                <w:color w:val="FFFFFF" w:themeColor="background1"/>
              </w:rPr>
            </w:pPr>
            <w:r>
              <w:rPr>
                <w:noProof/>
                <w:color w:val="FFFFFF" w:themeColor="background1"/>
              </w:rPr>
              <w:drawing>
                <wp:inline distT="0" distB="0" distL="0" distR="0" wp14:anchorId="4EAFB0C9" wp14:editId="451DEC01">
                  <wp:extent cx="228571" cy="228571"/>
                  <wp:effectExtent l="0" t="0" r="635" b="63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FontAwesome_f007(0)_24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71" cy="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shd w:val="clear" w:color="auto" w:fill="2191C9" w:themeFill="background2" w:themeFillShade="80"/>
          </w:tcPr>
          <w:p w14:paraId="727512C7" w14:textId="77777777" w:rsidR="009F5892" w:rsidRPr="005C5F3B" w:rsidRDefault="009F5892" w:rsidP="008210B1">
            <w:pPr>
              <w:jc w:val="left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ABAP Trainee</w:t>
            </w:r>
          </w:p>
        </w:tc>
        <w:tc>
          <w:tcPr>
            <w:tcW w:w="5738" w:type="dxa"/>
          </w:tcPr>
          <w:p w14:paraId="105E4A71" w14:textId="3975D245" w:rsidR="009F5892" w:rsidRDefault="009F5892" w:rsidP="008210B1">
            <w:pPr>
              <w:jc w:val="left"/>
              <w:rPr>
                <w:rStyle w:val="Hyperlink"/>
              </w:rPr>
            </w:pPr>
          </w:p>
        </w:tc>
      </w:tr>
      <w:tr w:rsidR="009F5892" w14:paraId="52F38CDD" w14:textId="77777777" w:rsidTr="009F5892">
        <w:tc>
          <w:tcPr>
            <w:tcW w:w="576" w:type="dxa"/>
            <w:shd w:val="clear" w:color="auto" w:fill="2191C9" w:themeFill="background2" w:themeFillShade="80"/>
          </w:tcPr>
          <w:p w14:paraId="07B1FFAF" w14:textId="77777777" w:rsidR="009F5892" w:rsidRDefault="009F5892" w:rsidP="008210B1">
            <w:pPr>
              <w:jc w:val="left"/>
              <w:rPr>
                <w:noProof/>
                <w:color w:val="FFFFFF" w:themeColor="background1"/>
              </w:rPr>
            </w:pPr>
            <w:r>
              <w:rPr>
                <w:noProof/>
                <w:color w:val="FFFFFF" w:themeColor="background1"/>
              </w:rPr>
              <w:drawing>
                <wp:inline distT="0" distB="0" distL="0" distR="0" wp14:anchorId="27F3CC2A" wp14:editId="4EEC2D04">
                  <wp:extent cx="228571" cy="228571"/>
                  <wp:effectExtent l="0" t="0" r="635" b="63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FontAwesome_f007(0)_24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71" cy="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shd w:val="clear" w:color="auto" w:fill="2191C9" w:themeFill="background2" w:themeFillShade="80"/>
          </w:tcPr>
          <w:p w14:paraId="52AA94FF" w14:textId="77777777" w:rsidR="009F5892" w:rsidRPr="005C5F3B" w:rsidRDefault="009F5892" w:rsidP="008210B1">
            <w:pPr>
              <w:jc w:val="left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Tutor</w:t>
            </w:r>
          </w:p>
        </w:tc>
        <w:tc>
          <w:tcPr>
            <w:tcW w:w="5738" w:type="dxa"/>
          </w:tcPr>
          <w:p w14:paraId="7522CBDB" w14:textId="58F476D4" w:rsidR="009F5892" w:rsidRDefault="009F5892" w:rsidP="008210B1">
            <w:pPr>
              <w:jc w:val="left"/>
              <w:rPr>
                <w:rStyle w:val="Hyperlink"/>
              </w:rPr>
            </w:pPr>
          </w:p>
        </w:tc>
      </w:tr>
      <w:tr w:rsidR="00B16CA2" w14:paraId="44EC83E9" w14:textId="77777777" w:rsidTr="009F5892">
        <w:tc>
          <w:tcPr>
            <w:tcW w:w="576" w:type="dxa"/>
            <w:shd w:val="clear" w:color="auto" w:fill="2191C9" w:themeFill="background2" w:themeFillShade="80"/>
          </w:tcPr>
          <w:p w14:paraId="646FE14F" w14:textId="77777777" w:rsidR="00B16CA2" w:rsidRPr="005C5F3B" w:rsidRDefault="00B16CA2" w:rsidP="00B16CA2">
            <w:pPr>
              <w:jc w:val="left"/>
              <w:rPr>
                <w:color w:val="FFFFFF" w:themeColor="background1"/>
              </w:rPr>
            </w:pPr>
            <w:r>
              <w:rPr>
                <w:noProof/>
                <w:color w:val="FFFFFF" w:themeColor="background1"/>
              </w:rPr>
              <w:drawing>
                <wp:inline distT="0" distB="0" distL="0" distR="0" wp14:anchorId="5587D06A" wp14:editId="565343CE">
                  <wp:extent cx="228571" cy="228571"/>
                  <wp:effectExtent l="0" t="0" r="635" b="635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FontAwesome_f073(0)_24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71" cy="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shd w:val="clear" w:color="auto" w:fill="2191C9" w:themeFill="background2" w:themeFillShade="80"/>
          </w:tcPr>
          <w:p w14:paraId="33238A89" w14:textId="77777777" w:rsidR="00B16CA2" w:rsidRPr="005C5F3B" w:rsidRDefault="00B16CA2" w:rsidP="00B16CA2">
            <w:pPr>
              <w:jc w:val="left"/>
              <w:rPr>
                <w:color w:val="FFFFFF" w:themeColor="background1"/>
              </w:rPr>
            </w:pPr>
            <w:r w:rsidRPr="005C5F3B">
              <w:rPr>
                <w:color w:val="FFFFFF" w:themeColor="background1"/>
              </w:rPr>
              <w:t>Data</w:t>
            </w:r>
            <w:r>
              <w:rPr>
                <w:color w:val="FFFFFF" w:themeColor="background1"/>
              </w:rPr>
              <w:t xml:space="preserve"> de início</w:t>
            </w:r>
          </w:p>
        </w:tc>
        <w:tc>
          <w:tcPr>
            <w:tcW w:w="5738" w:type="dxa"/>
          </w:tcPr>
          <w:p w14:paraId="758686C1" w14:textId="458FFB84" w:rsidR="00B16CA2" w:rsidRDefault="00B16CA2" w:rsidP="00B16CA2">
            <w:pPr>
              <w:jc w:val="left"/>
            </w:pPr>
            <w:r>
              <w:t>02/03/2020</w:t>
            </w:r>
          </w:p>
        </w:tc>
      </w:tr>
      <w:tr w:rsidR="00B16CA2" w14:paraId="6459567F" w14:textId="77777777" w:rsidTr="009F5892">
        <w:tc>
          <w:tcPr>
            <w:tcW w:w="576" w:type="dxa"/>
            <w:shd w:val="clear" w:color="auto" w:fill="2191C9" w:themeFill="background2" w:themeFillShade="80"/>
          </w:tcPr>
          <w:p w14:paraId="408D6DC4" w14:textId="77777777" w:rsidR="00B16CA2" w:rsidRDefault="00B16CA2" w:rsidP="00B16CA2">
            <w:pPr>
              <w:jc w:val="left"/>
              <w:rPr>
                <w:noProof/>
                <w:color w:val="FFFFFF" w:themeColor="background1"/>
              </w:rPr>
            </w:pPr>
            <w:r>
              <w:rPr>
                <w:noProof/>
                <w:color w:val="FFFFFF" w:themeColor="background1"/>
              </w:rPr>
              <w:drawing>
                <wp:inline distT="0" distB="0" distL="0" distR="0" wp14:anchorId="535D12BF" wp14:editId="34A50C38">
                  <wp:extent cx="228571" cy="228571"/>
                  <wp:effectExtent l="0" t="0" r="635" b="635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FontAwesome_f073(0)_24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71" cy="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shd w:val="clear" w:color="auto" w:fill="2191C9" w:themeFill="background2" w:themeFillShade="80"/>
          </w:tcPr>
          <w:p w14:paraId="0CB8D62B" w14:textId="77777777" w:rsidR="00B16CA2" w:rsidRPr="005C5F3B" w:rsidRDefault="00B16CA2" w:rsidP="00B16CA2">
            <w:pPr>
              <w:jc w:val="left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Data da entrega</w:t>
            </w:r>
          </w:p>
        </w:tc>
        <w:tc>
          <w:tcPr>
            <w:tcW w:w="5738" w:type="dxa"/>
          </w:tcPr>
          <w:p w14:paraId="29FCDA8F" w14:textId="7B1366C3" w:rsidR="00B16CA2" w:rsidRDefault="00B16CA2" w:rsidP="00B16CA2">
            <w:pPr>
              <w:jc w:val="left"/>
            </w:pPr>
            <w:r>
              <w:t>13/03/2020</w:t>
            </w:r>
          </w:p>
        </w:tc>
      </w:tr>
      <w:tr w:rsidR="00B16CA2" w14:paraId="69B4C3D0" w14:textId="77777777" w:rsidTr="009F5892">
        <w:tc>
          <w:tcPr>
            <w:tcW w:w="576" w:type="dxa"/>
            <w:shd w:val="clear" w:color="auto" w:fill="2191C9" w:themeFill="background2" w:themeFillShade="80"/>
          </w:tcPr>
          <w:p w14:paraId="525828F7" w14:textId="77777777" w:rsidR="00B16CA2" w:rsidRDefault="00B16CA2" w:rsidP="00B16CA2">
            <w:pPr>
              <w:jc w:val="left"/>
              <w:rPr>
                <w:noProof/>
                <w:color w:val="FFFFFF" w:themeColor="background1"/>
              </w:rPr>
            </w:pPr>
            <w:r>
              <w:rPr>
                <w:noProof/>
                <w:color w:val="FFFFFF" w:themeColor="background1"/>
              </w:rPr>
              <w:drawing>
                <wp:inline distT="0" distB="0" distL="0" distR="0" wp14:anchorId="3AD28A39" wp14:editId="3A0D8A4B">
                  <wp:extent cx="228571" cy="228571"/>
                  <wp:effectExtent l="0" t="0" r="635" b="635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FontAwesome_f073(0)_24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71" cy="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shd w:val="clear" w:color="auto" w:fill="2191C9" w:themeFill="background2" w:themeFillShade="80"/>
          </w:tcPr>
          <w:p w14:paraId="1B287BFA" w14:textId="77777777" w:rsidR="00B16CA2" w:rsidRDefault="00B16CA2" w:rsidP="00B16CA2">
            <w:pPr>
              <w:jc w:val="left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Data da apresentação</w:t>
            </w:r>
          </w:p>
        </w:tc>
        <w:tc>
          <w:tcPr>
            <w:tcW w:w="5738" w:type="dxa"/>
          </w:tcPr>
          <w:p w14:paraId="7B28DD0A" w14:textId="4CA37FE6" w:rsidR="00B16CA2" w:rsidRDefault="00B16CA2" w:rsidP="00B16CA2">
            <w:pPr>
              <w:jc w:val="left"/>
            </w:pPr>
            <w:r>
              <w:t>17/03/2020</w:t>
            </w:r>
          </w:p>
        </w:tc>
      </w:tr>
    </w:tbl>
    <w:p w14:paraId="56C8F414" w14:textId="77777777" w:rsidR="006211E1" w:rsidRDefault="006211E1">
      <w:pPr>
        <w:spacing w:before="0" w:line="264" w:lineRule="auto"/>
        <w:rPr>
          <w:rFonts w:asciiTheme="majorHAnsi" w:eastAsiaTheme="majorEastAsia" w:hAnsiTheme="majorHAnsi" w:cstheme="majorBidi"/>
          <w:color w:val="0B5294" w:themeColor="accent1" w:themeShade="BF"/>
          <w:sz w:val="36"/>
          <w:szCs w:val="36"/>
        </w:rPr>
      </w:pPr>
      <w:r>
        <w:br w:type="page"/>
      </w:r>
    </w:p>
    <w:p w14:paraId="76488438" w14:textId="77777777" w:rsidR="002F6C88" w:rsidRPr="00C07110" w:rsidRDefault="00DE0095" w:rsidP="003E0371">
      <w:pPr>
        <w:pStyle w:val="Ttulo1"/>
      </w:pPr>
      <w:bookmarkStart w:id="2" w:name="_Toc513452217"/>
      <w:bookmarkStart w:id="3" w:name="_Toc33548089"/>
      <w:r>
        <w:lastRenderedPageBreak/>
        <w:t>Tipo de desenvolvimento</w:t>
      </w:r>
      <w:bookmarkEnd w:id="2"/>
      <w:bookmarkEnd w:id="3"/>
    </w:p>
    <w:p w14:paraId="57055A32" w14:textId="77777777" w:rsidR="002F6C88" w:rsidRDefault="002F6C88" w:rsidP="003E0371">
      <w:pPr>
        <w:pStyle w:val="Ttulo1"/>
        <w:rPr>
          <w:rFonts w:ascii="Segoe UI Symbol" w:hAnsi="Segoe UI Symbol" w:cs="Segoe UI Symbol"/>
        </w:rPr>
        <w:sectPr w:rsidR="002F6C88" w:rsidSect="005C45AC">
          <w:headerReference w:type="default" r:id="rId14"/>
          <w:footerReference w:type="default" r:id="rId15"/>
          <w:pgSz w:w="11906" w:h="16838" w:code="9"/>
          <w:pgMar w:top="1418" w:right="720" w:bottom="1134" w:left="720" w:header="709" w:footer="709" w:gutter="0"/>
          <w:pgNumType w:start="0"/>
          <w:cols w:sep="1" w:space="709"/>
          <w:titlePg/>
          <w:docGrid w:linePitch="360"/>
        </w:sectPr>
      </w:pPr>
    </w:p>
    <w:p w14:paraId="036201C4" w14:textId="77777777" w:rsidR="00DE0095" w:rsidRDefault="000E3B56" w:rsidP="00DE0095">
      <w:sdt>
        <w:sdtPr>
          <w:rPr>
            <w:rFonts w:ascii="Segoe UI Symbol" w:hAnsi="Segoe UI Symbol" w:cs="Segoe UI Symbol"/>
          </w:rPr>
          <w:id w:val="8969430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0095">
            <w:rPr>
              <w:rFonts w:ascii="MS Gothic" w:eastAsia="MS Gothic" w:hAnsi="MS Gothic" w:cs="Segoe UI Symbol" w:hint="eastAsia"/>
            </w:rPr>
            <w:t>☐</w:t>
          </w:r>
        </w:sdtContent>
      </w:sdt>
      <w:r w:rsidR="00DE0095">
        <w:t xml:space="preserve"> Interface de entrada</w:t>
      </w:r>
      <w:r w:rsidR="00DE0095">
        <w:cr/>
      </w:r>
      <w:sdt>
        <w:sdtPr>
          <w:id w:val="127382058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D13E3">
            <w:rPr>
              <w:rFonts w:ascii="MS Gothic" w:eastAsia="MS Gothic" w:hAnsi="MS Gothic" w:hint="eastAsia"/>
            </w:rPr>
            <w:t>☒</w:t>
          </w:r>
        </w:sdtContent>
      </w:sdt>
      <w:r w:rsidR="00DE0095">
        <w:t xml:space="preserve"> Interface de saída</w:t>
      </w:r>
      <w:r w:rsidR="00DE0095">
        <w:cr/>
      </w:r>
      <w:sdt>
        <w:sdtPr>
          <w:id w:val="-88233077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E0095">
            <w:rPr>
              <w:rFonts w:ascii="MS Gothic" w:eastAsia="MS Gothic" w:hAnsi="MS Gothic" w:hint="eastAsia"/>
            </w:rPr>
            <w:t>☒</w:t>
          </w:r>
        </w:sdtContent>
      </w:sdt>
      <w:r w:rsidR="00DE0095">
        <w:t xml:space="preserve"> Relatório </w:t>
      </w:r>
      <w:r w:rsidR="00335DC9">
        <w:t>Write/</w:t>
      </w:r>
      <w:r w:rsidR="00DE0095">
        <w:t>ALV</w:t>
      </w:r>
      <w:r w:rsidR="00DE0095">
        <w:cr/>
      </w:r>
      <w:sdt>
        <w:sdtPr>
          <w:id w:val="-6827435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0095">
            <w:rPr>
              <w:rFonts w:ascii="MS Gothic" w:eastAsia="MS Gothic" w:hAnsi="MS Gothic" w:hint="eastAsia"/>
            </w:rPr>
            <w:t>☐</w:t>
          </w:r>
        </w:sdtContent>
      </w:sdt>
      <w:r w:rsidR="00DE0095">
        <w:t xml:space="preserve"> </w:t>
      </w:r>
      <w:proofErr w:type="spellStart"/>
      <w:r w:rsidR="00DE0095">
        <w:t>Sapscript</w:t>
      </w:r>
      <w:proofErr w:type="spellEnd"/>
    </w:p>
    <w:p w14:paraId="61EA6842" w14:textId="77777777" w:rsidR="00DE0095" w:rsidRDefault="000E3B56" w:rsidP="00DE0095">
      <w:sdt>
        <w:sdtPr>
          <w:rPr>
            <w:rFonts w:ascii="Segoe UI Symbol" w:hAnsi="Segoe UI Symbol" w:cs="Segoe UI Symbol"/>
          </w:rPr>
          <w:id w:val="-189857600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D13E3">
            <w:rPr>
              <w:rFonts w:ascii="MS Gothic" w:eastAsia="MS Gothic" w:hAnsi="MS Gothic" w:cs="Segoe UI Symbol" w:hint="eastAsia"/>
            </w:rPr>
            <w:t>☒</w:t>
          </w:r>
        </w:sdtContent>
      </w:sdt>
      <w:r w:rsidR="00DE0095">
        <w:t xml:space="preserve"> </w:t>
      </w:r>
      <w:proofErr w:type="spellStart"/>
      <w:r w:rsidR="00DE0095">
        <w:t>Smartforms</w:t>
      </w:r>
      <w:proofErr w:type="spellEnd"/>
    </w:p>
    <w:p w14:paraId="78AEA4AF" w14:textId="77777777" w:rsidR="00DE0095" w:rsidRDefault="000E3B56" w:rsidP="00DE0095">
      <w:sdt>
        <w:sdtPr>
          <w:rPr>
            <w:rFonts w:ascii="Segoe UI Symbol" w:hAnsi="Segoe UI Symbol" w:cs="Segoe UI Symbol"/>
          </w:rPr>
          <w:id w:val="-11919895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0095">
            <w:rPr>
              <w:rFonts w:ascii="MS Gothic" w:eastAsia="MS Gothic" w:hAnsi="MS Gothic" w:cs="Segoe UI Symbol" w:hint="eastAsia"/>
            </w:rPr>
            <w:t>☐</w:t>
          </w:r>
        </w:sdtContent>
      </w:sdt>
      <w:r w:rsidR="00DE0095">
        <w:t xml:space="preserve"> Módulo de Função</w:t>
      </w:r>
    </w:p>
    <w:p w14:paraId="5EF0BF50" w14:textId="77777777" w:rsidR="00DE0095" w:rsidRDefault="000E3B56" w:rsidP="00DE0095">
      <w:sdt>
        <w:sdtPr>
          <w:rPr>
            <w:rFonts w:ascii="Segoe UI Symbol" w:hAnsi="Segoe UI Symbol" w:cs="Segoe UI Symbol"/>
          </w:rPr>
          <w:id w:val="-12171925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0095">
            <w:rPr>
              <w:rFonts w:ascii="MS Gothic" w:eastAsia="MS Gothic" w:hAnsi="MS Gothic" w:cs="Segoe UI Symbol" w:hint="eastAsia"/>
            </w:rPr>
            <w:t>☐</w:t>
          </w:r>
        </w:sdtContent>
      </w:sdt>
      <w:r w:rsidR="00DE0095">
        <w:t xml:space="preserve"> Módulo de Função RFC</w:t>
      </w:r>
    </w:p>
    <w:p w14:paraId="54E85613" w14:textId="77777777" w:rsidR="00C174DE" w:rsidRDefault="000E3B56" w:rsidP="00DE0095">
      <w:pPr>
        <w:jc w:val="left"/>
      </w:pPr>
      <w:sdt>
        <w:sdtPr>
          <w:rPr>
            <w:rFonts w:ascii="Segoe UI Symbol" w:hAnsi="Segoe UI Symbol" w:cs="Segoe UI Symbol"/>
          </w:rPr>
          <w:id w:val="6430838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0095">
            <w:rPr>
              <w:rFonts w:ascii="MS Gothic" w:eastAsia="MS Gothic" w:hAnsi="MS Gothic" w:cs="Segoe UI Symbol" w:hint="eastAsia"/>
            </w:rPr>
            <w:t>☐</w:t>
          </w:r>
        </w:sdtContent>
      </w:sdt>
      <w:r w:rsidR="00DE0095">
        <w:t xml:space="preserve"> Module Pool</w:t>
      </w:r>
    </w:p>
    <w:p w14:paraId="703AF3F6" w14:textId="77777777" w:rsidR="00DE0095" w:rsidRDefault="000E3B56" w:rsidP="00DE0095">
      <w:pPr>
        <w:jc w:val="left"/>
      </w:pPr>
      <w:sdt>
        <w:sdtPr>
          <w:id w:val="-21464886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0095">
            <w:rPr>
              <w:rFonts w:ascii="MS Gothic" w:eastAsia="MS Gothic" w:hAnsi="MS Gothic" w:hint="eastAsia"/>
            </w:rPr>
            <w:t>☐</w:t>
          </w:r>
        </w:sdtContent>
      </w:sdt>
      <w:r w:rsidR="00DE0095">
        <w:t xml:space="preserve"> Migração de Dados (LSMW)</w:t>
      </w:r>
    </w:p>
    <w:p w14:paraId="20AE1523" w14:textId="77777777" w:rsidR="00DE0095" w:rsidRPr="009C480F" w:rsidRDefault="000E3B56" w:rsidP="00DE0095">
      <w:pPr>
        <w:jc w:val="left"/>
        <w:rPr>
          <w:lang w:val="en-US"/>
        </w:rPr>
      </w:pPr>
      <w:sdt>
        <w:sdtPr>
          <w:rPr>
            <w:rFonts w:ascii="Segoe UI Symbol" w:hAnsi="Segoe UI Symbol" w:cs="Segoe UI Symbol"/>
            <w:lang w:val="en-US"/>
          </w:rPr>
          <w:id w:val="9744878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0095">
            <w:rPr>
              <w:rFonts w:ascii="MS Gothic" w:eastAsia="MS Gothic" w:hAnsi="MS Gothic" w:cs="Segoe UI Symbol" w:hint="eastAsia"/>
              <w:lang w:val="en-US"/>
            </w:rPr>
            <w:t>☐</w:t>
          </w:r>
        </w:sdtContent>
      </w:sdt>
      <w:r w:rsidR="00DE0095" w:rsidRPr="009C480F">
        <w:rPr>
          <w:lang w:val="en-US"/>
        </w:rPr>
        <w:t xml:space="preserve"> </w:t>
      </w:r>
      <w:proofErr w:type="spellStart"/>
      <w:r w:rsidR="00DE0095" w:rsidRPr="009C480F">
        <w:rPr>
          <w:lang w:val="en-US"/>
        </w:rPr>
        <w:t>Webdynpro</w:t>
      </w:r>
      <w:proofErr w:type="spellEnd"/>
      <w:r w:rsidR="00DE0095" w:rsidRPr="009C480F">
        <w:rPr>
          <w:lang w:val="en-US"/>
        </w:rPr>
        <w:t xml:space="preserve"> ABAP</w:t>
      </w:r>
    </w:p>
    <w:p w14:paraId="516DA16D" w14:textId="77777777" w:rsidR="00DE0095" w:rsidRPr="009C480F" w:rsidRDefault="000E3B56" w:rsidP="00DE0095">
      <w:pPr>
        <w:jc w:val="left"/>
        <w:rPr>
          <w:lang w:val="en-US"/>
        </w:rPr>
      </w:pPr>
      <w:sdt>
        <w:sdtPr>
          <w:rPr>
            <w:rFonts w:ascii="Segoe UI Symbol" w:hAnsi="Segoe UI Symbol" w:cs="Segoe UI Symbol"/>
            <w:lang w:val="en-US"/>
          </w:rPr>
          <w:id w:val="-7190447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0095">
            <w:rPr>
              <w:rFonts w:ascii="MS Gothic" w:eastAsia="MS Gothic" w:hAnsi="MS Gothic" w:cs="Segoe UI Symbol" w:hint="eastAsia"/>
              <w:lang w:val="en-US"/>
            </w:rPr>
            <w:t>☐</w:t>
          </w:r>
        </w:sdtContent>
      </w:sdt>
      <w:r w:rsidR="00DE0095" w:rsidRPr="009C480F">
        <w:rPr>
          <w:lang w:val="en-US"/>
        </w:rPr>
        <w:t xml:space="preserve"> Enhancements (Screen EXIT)</w:t>
      </w:r>
    </w:p>
    <w:p w14:paraId="75D6B7E6" w14:textId="77777777" w:rsidR="00DE0095" w:rsidRPr="009C480F" w:rsidRDefault="000E3B56" w:rsidP="00DE0095">
      <w:pPr>
        <w:jc w:val="left"/>
        <w:rPr>
          <w:lang w:val="en-US"/>
        </w:rPr>
      </w:pPr>
      <w:sdt>
        <w:sdtPr>
          <w:rPr>
            <w:rFonts w:ascii="Segoe UI Symbol" w:hAnsi="Segoe UI Symbol" w:cs="Segoe UI Symbol"/>
            <w:lang w:val="en-US"/>
          </w:rPr>
          <w:id w:val="-8315250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0095">
            <w:rPr>
              <w:rFonts w:ascii="MS Gothic" w:eastAsia="MS Gothic" w:hAnsi="MS Gothic" w:cs="Segoe UI Symbol" w:hint="eastAsia"/>
              <w:lang w:val="en-US"/>
            </w:rPr>
            <w:t>☐</w:t>
          </w:r>
        </w:sdtContent>
      </w:sdt>
      <w:r w:rsidR="00DE0095" w:rsidRPr="009C480F">
        <w:rPr>
          <w:lang w:val="en-US"/>
        </w:rPr>
        <w:t xml:space="preserve"> Enhancements (Field EXIT)</w:t>
      </w:r>
    </w:p>
    <w:p w14:paraId="4959E292" w14:textId="77777777" w:rsidR="00DE0095" w:rsidRPr="009C480F" w:rsidRDefault="000E3B56" w:rsidP="00DE0095">
      <w:pPr>
        <w:jc w:val="left"/>
        <w:rPr>
          <w:lang w:val="en-US"/>
        </w:rPr>
      </w:pPr>
      <w:sdt>
        <w:sdtPr>
          <w:rPr>
            <w:rFonts w:ascii="Segoe UI Symbol" w:hAnsi="Segoe UI Symbol" w:cs="Segoe UI Symbol"/>
            <w:lang w:val="en-US"/>
          </w:rPr>
          <w:id w:val="11165692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0095">
            <w:rPr>
              <w:rFonts w:ascii="MS Gothic" w:eastAsia="MS Gothic" w:hAnsi="MS Gothic" w:cs="Segoe UI Symbol" w:hint="eastAsia"/>
              <w:lang w:val="en-US"/>
            </w:rPr>
            <w:t>☐</w:t>
          </w:r>
        </w:sdtContent>
      </w:sdt>
      <w:r w:rsidR="00DE0095" w:rsidRPr="009C480F">
        <w:rPr>
          <w:lang w:val="en-US"/>
        </w:rPr>
        <w:t xml:space="preserve"> Enhancements (BADI)</w:t>
      </w:r>
    </w:p>
    <w:p w14:paraId="1855EA29" w14:textId="77777777" w:rsidR="00DE0095" w:rsidRPr="009C480F" w:rsidRDefault="000E3B56" w:rsidP="00DE0095">
      <w:pPr>
        <w:jc w:val="left"/>
      </w:pPr>
      <w:sdt>
        <w:sdtPr>
          <w:rPr>
            <w:rFonts w:ascii="Segoe UI Symbol" w:hAnsi="Segoe UI Symbol" w:cs="Segoe UI Symbol"/>
          </w:rPr>
          <w:id w:val="-15252404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0095">
            <w:rPr>
              <w:rFonts w:ascii="MS Gothic" w:eastAsia="MS Gothic" w:hAnsi="MS Gothic" w:cs="Segoe UI Symbol" w:hint="eastAsia"/>
            </w:rPr>
            <w:t>☐</w:t>
          </w:r>
        </w:sdtContent>
      </w:sdt>
      <w:r w:rsidR="00DE0095">
        <w:t xml:space="preserve"> </w:t>
      </w:r>
      <w:proofErr w:type="spellStart"/>
      <w:r w:rsidR="00DE0095" w:rsidRPr="009C480F">
        <w:t>Enhancements</w:t>
      </w:r>
      <w:proofErr w:type="spellEnd"/>
      <w:r w:rsidR="00DE0095" w:rsidRPr="009C480F">
        <w:t xml:space="preserve"> (</w:t>
      </w:r>
      <w:proofErr w:type="spellStart"/>
      <w:r w:rsidR="00DE0095" w:rsidRPr="009C480F">
        <w:t>Abap</w:t>
      </w:r>
      <w:proofErr w:type="spellEnd"/>
      <w:r w:rsidR="00DE0095" w:rsidRPr="009C480F">
        <w:t xml:space="preserve"> </w:t>
      </w:r>
      <w:proofErr w:type="spellStart"/>
      <w:r w:rsidR="00DE0095" w:rsidRPr="009C480F">
        <w:t>Dictionary</w:t>
      </w:r>
      <w:proofErr w:type="spellEnd"/>
      <w:r w:rsidR="00DE0095" w:rsidRPr="009C480F">
        <w:t>)</w:t>
      </w:r>
    </w:p>
    <w:p w14:paraId="3304E8AF" w14:textId="77777777" w:rsidR="00BA2D33" w:rsidRDefault="000E3B56" w:rsidP="00DE0095">
      <w:pPr>
        <w:jc w:val="left"/>
      </w:pPr>
      <w:sdt>
        <w:sdtPr>
          <w:rPr>
            <w:rFonts w:ascii="Segoe UI Symbol" w:hAnsi="Segoe UI Symbol" w:cs="Segoe UI Symbol"/>
          </w:rPr>
          <w:id w:val="-18581882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0095">
            <w:rPr>
              <w:rFonts w:ascii="MS Gothic" w:eastAsia="MS Gothic" w:hAnsi="MS Gothic" w:cs="Segoe UI Symbol" w:hint="eastAsia"/>
            </w:rPr>
            <w:t>☐</w:t>
          </w:r>
        </w:sdtContent>
      </w:sdt>
      <w:r w:rsidR="00DE0095">
        <w:t xml:space="preserve"> </w:t>
      </w:r>
      <w:proofErr w:type="spellStart"/>
      <w:r w:rsidR="00DE0095">
        <w:t>WorkFlow</w:t>
      </w:r>
      <w:proofErr w:type="spellEnd"/>
    </w:p>
    <w:p w14:paraId="5E5F477B" w14:textId="77777777" w:rsidR="00DE0095" w:rsidRDefault="000E3B56" w:rsidP="00DE0095">
      <w:pPr>
        <w:jc w:val="left"/>
      </w:pPr>
      <w:sdt>
        <w:sdtPr>
          <w:id w:val="-12346929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0095">
            <w:rPr>
              <w:rFonts w:ascii="MS Gothic" w:eastAsia="MS Gothic" w:hAnsi="MS Gothic" w:hint="eastAsia"/>
            </w:rPr>
            <w:t>☐</w:t>
          </w:r>
        </w:sdtContent>
      </w:sdt>
      <w:r w:rsidR="00DE0095">
        <w:t xml:space="preserve"> Função e(ou) Operação de Folha ou Time</w:t>
      </w:r>
    </w:p>
    <w:p w14:paraId="08462596" w14:textId="77777777" w:rsidR="00DE0095" w:rsidRDefault="000E3B56" w:rsidP="00DE0095">
      <w:sdt>
        <w:sdtPr>
          <w:rPr>
            <w:rFonts w:ascii="Segoe UI Symbol" w:hAnsi="Segoe UI Symbol" w:cs="Segoe UI Symbol"/>
          </w:rPr>
          <w:id w:val="-7165914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0095">
            <w:rPr>
              <w:rFonts w:ascii="MS Gothic" w:eastAsia="MS Gothic" w:hAnsi="MS Gothic" w:cs="Segoe UI Symbol" w:hint="eastAsia"/>
            </w:rPr>
            <w:t>☐</w:t>
          </w:r>
        </w:sdtContent>
      </w:sdt>
      <w:r w:rsidR="00DE0095">
        <w:t xml:space="preserve"> Ampliação de </w:t>
      </w:r>
      <w:proofErr w:type="spellStart"/>
      <w:r w:rsidR="00DE0095">
        <w:t>Infotipo</w:t>
      </w:r>
      <w:proofErr w:type="spellEnd"/>
    </w:p>
    <w:p w14:paraId="061C8E30" w14:textId="77777777" w:rsidR="00DE0095" w:rsidRDefault="000E3B56" w:rsidP="00DE0095">
      <w:sdt>
        <w:sdtPr>
          <w:rPr>
            <w:rFonts w:ascii="Segoe UI Symbol" w:hAnsi="Segoe UI Symbol" w:cs="Segoe UI Symbol"/>
          </w:rPr>
          <w:id w:val="20798607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0095">
            <w:rPr>
              <w:rFonts w:ascii="MS Gothic" w:eastAsia="MS Gothic" w:hAnsi="MS Gothic" w:cs="Segoe UI Symbol" w:hint="eastAsia"/>
            </w:rPr>
            <w:t>☐</w:t>
          </w:r>
        </w:sdtContent>
      </w:sdt>
      <w:r w:rsidR="00DE0095">
        <w:t xml:space="preserve"> Criação de </w:t>
      </w:r>
      <w:proofErr w:type="spellStart"/>
      <w:r w:rsidR="00DE0095">
        <w:t>Infotipo</w:t>
      </w:r>
      <w:proofErr w:type="spellEnd"/>
    </w:p>
    <w:p w14:paraId="10877EBD" w14:textId="77777777" w:rsidR="00DE0095" w:rsidRDefault="000E3B56" w:rsidP="00DE0095">
      <w:sdt>
        <w:sdtPr>
          <w:rPr>
            <w:rFonts w:ascii="Segoe UI Symbol" w:hAnsi="Segoe UI Symbol" w:cs="Segoe UI Symbol"/>
          </w:rPr>
          <w:id w:val="10109607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0095">
            <w:rPr>
              <w:rFonts w:ascii="MS Gothic" w:eastAsia="MS Gothic" w:hAnsi="MS Gothic" w:cs="Segoe UI Symbol" w:hint="eastAsia"/>
            </w:rPr>
            <w:t>☐</w:t>
          </w:r>
        </w:sdtContent>
      </w:sdt>
      <w:r w:rsidR="00DE0095">
        <w:t xml:space="preserve"> IDOC</w:t>
      </w:r>
    </w:p>
    <w:p w14:paraId="3915CE16" w14:textId="77777777" w:rsidR="00DE0095" w:rsidRDefault="000E3B56" w:rsidP="00DE0095">
      <w:sdt>
        <w:sdtPr>
          <w:rPr>
            <w:rFonts w:ascii="Segoe UI Symbol" w:hAnsi="Segoe UI Symbol" w:cs="Segoe UI Symbol"/>
          </w:rPr>
          <w:id w:val="17380491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35DC9">
            <w:rPr>
              <w:rFonts w:ascii="MS Gothic" w:eastAsia="MS Gothic" w:hAnsi="MS Gothic" w:cs="Segoe UI Symbol" w:hint="eastAsia"/>
            </w:rPr>
            <w:t>☐</w:t>
          </w:r>
        </w:sdtContent>
      </w:sdt>
      <w:r w:rsidR="00DE0095">
        <w:t xml:space="preserve"> Outros. Especificar: </w:t>
      </w:r>
    </w:p>
    <w:p w14:paraId="148FE907" w14:textId="77777777" w:rsidR="002F6C88" w:rsidRDefault="002F6C88" w:rsidP="00DE0095">
      <w:pPr>
        <w:sectPr w:rsidR="002F6C88" w:rsidSect="002F6C88">
          <w:type w:val="continuous"/>
          <w:pgSz w:w="11906" w:h="16838" w:code="9"/>
          <w:pgMar w:top="1418" w:right="720" w:bottom="1134" w:left="720" w:header="709" w:footer="709" w:gutter="0"/>
          <w:pgNumType w:start="0"/>
          <w:cols w:num="3" w:sep="1" w:space="709"/>
          <w:docGrid w:linePitch="360"/>
        </w:sectPr>
      </w:pPr>
    </w:p>
    <w:p w14:paraId="6FEB6C82" w14:textId="77777777" w:rsidR="00DE0095" w:rsidRDefault="00DE0095" w:rsidP="00DE0095"/>
    <w:p w14:paraId="35AEB58E" w14:textId="77777777" w:rsidR="00DE0095" w:rsidRPr="003E0371" w:rsidRDefault="00DE0095" w:rsidP="003E0371">
      <w:pPr>
        <w:pStyle w:val="Ttulo2"/>
      </w:pPr>
      <w:bookmarkStart w:id="4" w:name="_Toc513452218"/>
      <w:bookmarkStart w:id="5" w:name="_Toc33548090"/>
      <w:r w:rsidRPr="003E0371">
        <w:t>Complexidade</w:t>
      </w:r>
      <w:bookmarkEnd w:id="4"/>
      <w:bookmarkEnd w:id="5"/>
    </w:p>
    <w:tbl>
      <w:tblPr>
        <w:tblStyle w:val="Tabelacomgrade"/>
        <w:tblW w:w="10485" w:type="dxa"/>
        <w:tblBorders>
          <w:top w:val="single" w:sz="4" w:space="0" w:color="B3DDF2" w:themeColor="background2" w:themeShade="E6"/>
          <w:left w:val="single" w:sz="4" w:space="0" w:color="B3DDF2" w:themeColor="background2" w:themeShade="E6"/>
          <w:bottom w:val="single" w:sz="4" w:space="0" w:color="B3DDF2" w:themeColor="background2" w:themeShade="E6"/>
          <w:right w:val="single" w:sz="4" w:space="0" w:color="B3DDF2" w:themeColor="background2" w:themeShade="E6"/>
          <w:insideH w:val="single" w:sz="6" w:space="0" w:color="B3DDF2" w:themeColor="background2" w:themeShade="E6"/>
          <w:insideV w:val="single" w:sz="6" w:space="0" w:color="B3DDF2" w:themeColor="background2" w:themeShade="E6"/>
        </w:tblBorders>
        <w:tblLook w:val="04A0" w:firstRow="1" w:lastRow="0" w:firstColumn="1" w:lastColumn="0" w:noHBand="0" w:noVBand="1"/>
      </w:tblPr>
      <w:tblGrid>
        <w:gridCol w:w="3397"/>
        <w:gridCol w:w="7088"/>
      </w:tblGrid>
      <w:tr w:rsidR="00DE0095" w14:paraId="43A7BF76" w14:textId="77777777" w:rsidTr="0062360B">
        <w:tc>
          <w:tcPr>
            <w:tcW w:w="3397" w:type="dxa"/>
            <w:shd w:val="clear" w:color="auto" w:fill="2191C9" w:themeFill="background2" w:themeFillShade="80"/>
            <w:vAlign w:val="center"/>
          </w:tcPr>
          <w:p w14:paraId="0A77EC05" w14:textId="77777777" w:rsidR="00DE0095" w:rsidRPr="005C5F3B" w:rsidRDefault="00DE0095" w:rsidP="0062360B">
            <w:pPr>
              <w:jc w:val="left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Classificação</w:t>
            </w:r>
          </w:p>
        </w:tc>
        <w:tc>
          <w:tcPr>
            <w:tcW w:w="7088" w:type="dxa"/>
            <w:vAlign w:val="center"/>
          </w:tcPr>
          <w:p w14:paraId="35A630B7" w14:textId="77777777" w:rsidR="00DE0095" w:rsidRDefault="00C521FA" w:rsidP="0062360B">
            <w:r>
              <w:t>Média</w:t>
            </w:r>
          </w:p>
        </w:tc>
      </w:tr>
      <w:tr w:rsidR="00DE0095" w14:paraId="5ED813F0" w14:textId="77777777" w:rsidTr="0062360B">
        <w:tc>
          <w:tcPr>
            <w:tcW w:w="3397" w:type="dxa"/>
            <w:shd w:val="clear" w:color="auto" w:fill="2191C9" w:themeFill="background2" w:themeFillShade="80"/>
          </w:tcPr>
          <w:p w14:paraId="1568E9B0" w14:textId="77777777" w:rsidR="00DE0095" w:rsidRPr="005C5F3B" w:rsidRDefault="00DE0095" w:rsidP="0062360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Prazo para entrega</w:t>
            </w:r>
          </w:p>
        </w:tc>
        <w:tc>
          <w:tcPr>
            <w:tcW w:w="7088" w:type="dxa"/>
          </w:tcPr>
          <w:p w14:paraId="74D9B3EA" w14:textId="44F1101E" w:rsidR="00DE0095" w:rsidRDefault="000E3B56" w:rsidP="0062360B">
            <w:sdt>
              <w:sdtPr>
                <w:alias w:val="Prazo para entrega"/>
                <w:tag w:val="Prazo para entrega"/>
                <w:id w:val="996999028"/>
                <w:placeholder>
                  <w:docPart w:val="C8E6D0A13F6547A99F3EDD8D591B446E"/>
                </w:placeholder>
                <w:date w:fullDate="2020-03-13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CE418F">
                  <w:t>13</w:t>
                </w:r>
                <w:r w:rsidR="00D91D6F">
                  <w:t>/0</w:t>
                </w:r>
                <w:r w:rsidR="00CE418F">
                  <w:t>3</w:t>
                </w:r>
                <w:r w:rsidR="00D91D6F">
                  <w:t>/20</w:t>
                </w:r>
                <w:r w:rsidR="00CE418F">
                  <w:t>20</w:t>
                </w:r>
              </w:sdtContent>
            </w:sdt>
          </w:p>
        </w:tc>
      </w:tr>
    </w:tbl>
    <w:p w14:paraId="2281C8D0" w14:textId="77777777" w:rsidR="00C174DE" w:rsidRDefault="00C174DE" w:rsidP="00DE0095">
      <w:pPr>
        <w:spacing w:before="0" w:line="264" w:lineRule="auto"/>
        <w:sectPr w:rsidR="00C174DE" w:rsidSect="002F6C88">
          <w:type w:val="continuous"/>
          <w:pgSz w:w="11906" w:h="16838" w:code="9"/>
          <w:pgMar w:top="1418" w:right="720" w:bottom="1134" w:left="720" w:header="709" w:footer="709" w:gutter="0"/>
          <w:pgNumType w:start="0"/>
          <w:cols w:sep="1" w:space="709"/>
          <w:docGrid w:linePitch="360"/>
        </w:sectPr>
      </w:pPr>
    </w:p>
    <w:p w14:paraId="6801993E" w14:textId="77777777" w:rsidR="00DE0095" w:rsidRDefault="00DE0095" w:rsidP="00DE0095">
      <w:pPr>
        <w:spacing w:before="0" w:line="264" w:lineRule="auto"/>
      </w:pPr>
      <w:r>
        <w:br w:type="page"/>
      </w:r>
    </w:p>
    <w:p w14:paraId="2060DCE1" w14:textId="77777777" w:rsidR="00465147" w:rsidRPr="003E0371" w:rsidRDefault="00605721" w:rsidP="003E0371">
      <w:pPr>
        <w:pStyle w:val="Ttulo1"/>
      </w:pPr>
      <w:bookmarkStart w:id="6" w:name="_Toc513452219"/>
      <w:bookmarkStart w:id="7" w:name="_Toc33548091"/>
      <w:r w:rsidRPr="003E0371">
        <w:lastRenderedPageBreak/>
        <w:t>Objetivo</w:t>
      </w:r>
      <w:bookmarkEnd w:id="6"/>
      <w:bookmarkEnd w:id="7"/>
    </w:p>
    <w:p w14:paraId="3F067928" w14:textId="77777777" w:rsidR="00ED13E3" w:rsidRDefault="00ED13E3" w:rsidP="00277398">
      <w:r>
        <w:t>Projeto final para Treinamento ABAP Trainee.</w:t>
      </w:r>
    </w:p>
    <w:p w14:paraId="7662D011" w14:textId="77777777" w:rsidR="00DE0095" w:rsidRPr="003E0371" w:rsidRDefault="00DE0095" w:rsidP="003E0371">
      <w:pPr>
        <w:pStyle w:val="Ttulo2"/>
      </w:pPr>
      <w:bookmarkStart w:id="8" w:name="_Toc513452220"/>
      <w:bookmarkStart w:id="9" w:name="_Toc33548092"/>
      <w:r w:rsidRPr="003E0371">
        <w:t>Resumo da solução</w:t>
      </w:r>
      <w:bookmarkEnd w:id="8"/>
      <w:bookmarkEnd w:id="9"/>
    </w:p>
    <w:p w14:paraId="47D50287" w14:textId="04DDFAD0" w:rsidR="0019094F" w:rsidRDefault="00ED13E3" w:rsidP="00465147">
      <w:r>
        <w:t xml:space="preserve">Controlar </w:t>
      </w:r>
      <w:r w:rsidR="00CE418F">
        <w:t>os apontamentos de horas dos colaboradores</w:t>
      </w:r>
      <w:r w:rsidR="00BA217D">
        <w:t>.</w:t>
      </w:r>
    </w:p>
    <w:p w14:paraId="51CED3AD" w14:textId="77777777" w:rsidR="007F037A" w:rsidRDefault="007F037A" w:rsidP="007F037A">
      <w:pPr>
        <w:pStyle w:val="Ttulo2"/>
      </w:pPr>
      <w:bookmarkStart w:id="10" w:name="_Toc33548093"/>
      <w:r>
        <w:t>Nomenclaturas</w:t>
      </w:r>
      <w:bookmarkEnd w:id="10"/>
    </w:p>
    <w:p w14:paraId="069B7D80" w14:textId="25043376" w:rsidR="007F037A" w:rsidRPr="00C85622" w:rsidRDefault="007F037A" w:rsidP="007F037A">
      <w:pPr>
        <w:rPr>
          <w:sz w:val="24"/>
          <w:szCs w:val="24"/>
        </w:rPr>
      </w:pPr>
      <w:proofErr w:type="spellStart"/>
      <w:r w:rsidRPr="00C85622">
        <w:rPr>
          <w:sz w:val="24"/>
          <w:szCs w:val="24"/>
        </w:rPr>
        <w:t>Z</w:t>
      </w:r>
      <w:r w:rsidR="00CE418F">
        <w:rPr>
          <w:sz w:val="24"/>
          <w:szCs w:val="24"/>
        </w:rPr>
        <w:t>PROJETOF</w:t>
      </w:r>
      <w:r w:rsidRPr="00C85622">
        <w:rPr>
          <w:color w:val="FF0000"/>
          <w:sz w:val="24"/>
          <w:szCs w:val="24"/>
        </w:rPr>
        <w:t>X</w:t>
      </w:r>
      <w:r w:rsidRPr="00C85622">
        <w:rPr>
          <w:color w:val="0070C0"/>
          <w:sz w:val="24"/>
          <w:szCs w:val="24"/>
        </w:rPr>
        <w:t>seq</w:t>
      </w:r>
      <w:r w:rsidRPr="00C85622">
        <w:rPr>
          <w:sz w:val="24"/>
          <w:szCs w:val="24"/>
        </w:rPr>
        <w:t>_</w:t>
      </w:r>
      <w:r w:rsidRPr="00C85622">
        <w:rPr>
          <w:color w:val="00B050"/>
          <w:sz w:val="24"/>
          <w:szCs w:val="24"/>
        </w:rPr>
        <w:t>nn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F037A" w14:paraId="44DDFAD2" w14:textId="77777777" w:rsidTr="007F037A">
        <w:tc>
          <w:tcPr>
            <w:tcW w:w="5228" w:type="dxa"/>
          </w:tcPr>
          <w:p w14:paraId="162A4F53" w14:textId="2229E175" w:rsidR="007F037A" w:rsidRDefault="007F037A" w:rsidP="007F037A">
            <w:r>
              <w:t>Z</w:t>
            </w:r>
            <w:r w:rsidR="00AD0BE3">
              <w:t>PROJETOF</w:t>
            </w:r>
          </w:p>
        </w:tc>
        <w:tc>
          <w:tcPr>
            <w:tcW w:w="5228" w:type="dxa"/>
          </w:tcPr>
          <w:p w14:paraId="7031E2FD" w14:textId="065DB71E" w:rsidR="007F037A" w:rsidRDefault="007F037A" w:rsidP="007F037A">
            <w:r>
              <w:t>Fixo "Z</w:t>
            </w:r>
            <w:r w:rsidR="00AD0BE3">
              <w:t>PROJETOF</w:t>
            </w:r>
            <w:r>
              <w:t>"</w:t>
            </w:r>
          </w:p>
        </w:tc>
      </w:tr>
      <w:tr w:rsidR="007F037A" w14:paraId="043CFDD7" w14:textId="77777777" w:rsidTr="002D6E1D">
        <w:trPr>
          <w:trHeight w:val="6520"/>
        </w:trPr>
        <w:tc>
          <w:tcPr>
            <w:tcW w:w="5228" w:type="dxa"/>
          </w:tcPr>
          <w:p w14:paraId="12EC2E52" w14:textId="77777777" w:rsidR="007F037A" w:rsidRPr="007F037A" w:rsidRDefault="007F037A" w:rsidP="007F037A">
            <w:pPr>
              <w:rPr>
                <w:color w:val="FF0000"/>
              </w:rPr>
            </w:pPr>
            <w:r w:rsidRPr="007F037A">
              <w:rPr>
                <w:color w:val="FF0000"/>
              </w:rPr>
              <w:t>X</w:t>
            </w:r>
          </w:p>
        </w:tc>
        <w:tc>
          <w:tcPr>
            <w:tcW w:w="5228" w:type="dxa"/>
          </w:tcPr>
          <w:p w14:paraId="09B9C613" w14:textId="77777777" w:rsidR="007F037A" w:rsidRPr="00C85622" w:rsidRDefault="007F037A" w:rsidP="007F037A">
            <w:r w:rsidRPr="00C85622">
              <w:t>Tipo do objeto: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501"/>
              <w:gridCol w:w="2501"/>
            </w:tblGrid>
            <w:tr w:rsidR="007F037A" w:rsidRPr="002D6E1D" w14:paraId="47B97ED3" w14:textId="77777777" w:rsidTr="007F037A">
              <w:tc>
                <w:tcPr>
                  <w:tcW w:w="2501" w:type="dxa"/>
                </w:tcPr>
                <w:p w14:paraId="36F088EA" w14:textId="77777777" w:rsidR="007F037A" w:rsidRPr="002D6E1D" w:rsidRDefault="007F037A" w:rsidP="00651592">
                  <w:pPr>
                    <w:spacing w:line="276" w:lineRule="auto"/>
                    <w:rPr>
                      <w:sz w:val="20"/>
                      <w:szCs w:val="20"/>
                    </w:rPr>
                  </w:pPr>
                  <w:r w:rsidRPr="002D6E1D"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2501" w:type="dxa"/>
                </w:tcPr>
                <w:p w14:paraId="44C153D2" w14:textId="77777777" w:rsidR="007F037A" w:rsidRPr="002D6E1D" w:rsidRDefault="007F037A" w:rsidP="00651592">
                  <w:pPr>
                    <w:spacing w:line="276" w:lineRule="auto"/>
                    <w:rPr>
                      <w:sz w:val="20"/>
                      <w:szCs w:val="20"/>
                    </w:rPr>
                  </w:pPr>
                  <w:r w:rsidRPr="002D6E1D">
                    <w:rPr>
                      <w:sz w:val="20"/>
                      <w:szCs w:val="20"/>
                    </w:rPr>
                    <w:t>Domínio</w:t>
                  </w:r>
                </w:p>
              </w:tc>
            </w:tr>
            <w:tr w:rsidR="007F037A" w:rsidRPr="002D6E1D" w14:paraId="004930A9" w14:textId="77777777" w:rsidTr="002D6E1D">
              <w:tc>
                <w:tcPr>
                  <w:tcW w:w="2501" w:type="dxa"/>
                </w:tcPr>
                <w:p w14:paraId="32432ED5" w14:textId="77777777" w:rsidR="007F037A" w:rsidRPr="002D6E1D" w:rsidRDefault="007F037A" w:rsidP="00651592">
                  <w:pPr>
                    <w:spacing w:line="276" w:lineRule="auto"/>
                    <w:rPr>
                      <w:sz w:val="20"/>
                      <w:szCs w:val="20"/>
                    </w:rPr>
                  </w:pPr>
                  <w:r w:rsidRPr="002D6E1D">
                    <w:rPr>
                      <w:sz w:val="20"/>
                      <w:szCs w:val="20"/>
                    </w:rPr>
                    <w:t>DE</w:t>
                  </w:r>
                </w:p>
              </w:tc>
              <w:tc>
                <w:tcPr>
                  <w:tcW w:w="2501" w:type="dxa"/>
                  <w:tcBorders>
                    <w:bottom w:val="single" w:sz="2" w:space="0" w:color="auto"/>
                  </w:tcBorders>
                </w:tcPr>
                <w:p w14:paraId="56687479" w14:textId="77777777" w:rsidR="007F037A" w:rsidRPr="002D6E1D" w:rsidRDefault="007F037A" w:rsidP="00651592">
                  <w:pPr>
                    <w:spacing w:line="276" w:lineRule="auto"/>
                    <w:rPr>
                      <w:sz w:val="20"/>
                      <w:szCs w:val="20"/>
                    </w:rPr>
                  </w:pPr>
                  <w:r w:rsidRPr="002D6E1D">
                    <w:rPr>
                      <w:sz w:val="20"/>
                      <w:szCs w:val="20"/>
                    </w:rPr>
                    <w:t>Elemento de dado</w:t>
                  </w:r>
                </w:p>
              </w:tc>
            </w:tr>
            <w:tr w:rsidR="007F037A" w:rsidRPr="002D6E1D" w14:paraId="23A8C694" w14:textId="77777777" w:rsidTr="002D6E1D">
              <w:tc>
                <w:tcPr>
                  <w:tcW w:w="2501" w:type="dxa"/>
                </w:tcPr>
                <w:p w14:paraId="12DC69B0" w14:textId="77777777" w:rsidR="007F037A" w:rsidRPr="002D6E1D" w:rsidRDefault="007F037A" w:rsidP="00651592">
                  <w:pPr>
                    <w:spacing w:line="276" w:lineRule="auto"/>
                    <w:rPr>
                      <w:sz w:val="20"/>
                      <w:szCs w:val="20"/>
                    </w:rPr>
                  </w:pPr>
                  <w:r w:rsidRPr="002D6E1D">
                    <w:rPr>
                      <w:sz w:val="20"/>
                      <w:szCs w:val="20"/>
                    </w:rPr>
                    <w:t>T</w:t>
                  </w:r>
                </w:p>
              </w:tc>
              <w:tc>
                <w:tcPr>
                  <w:tcW w:w="2501" w:type="dxa"/>
                  <w:tcBorders>
                    <w:top w:val="single" w:sz="2" w:space="0" w:color="auto"/>
                  </w:tcBorders>
                </w:tcPr>
                <w:p w14:paraId="2CCF3173" w14:textId="77777777" w:rsidR="007F037A" w:rsidRPr="002D6E1D" w:rsidRDefault="007F037A" w:rsidP="00651592">
                  <w:pPr>
                    <w:spacing w:line="276" w:lineRule="auto"/>
                    <w:rPr>
                      <w:sz w:val="20"/>
                      <w:szCs w:val="20"/>
                    </w:rPr>
                  </w:pPr>
                  <w:r w:rsidRPr="002D6E1D">
                    <w:rPr>
                      <w:sz w:val="20"/>
                      <w:szCs w:val="20"/>
                    </w:rPr>
                    <w:t>Tabela</w:t>
                  </w:r>
                </w:p>
              </w:tc>
            </w:tr>
            <w:tr w:rsidR="007F037A" w:rsidRPr="002D6E1D" w14:paraId="53007346" w14:textId="77777777" w:rsidTr="007F037A">
              <w:tc>
                <w:tcPr>
                  <w:tcW w:w="2501" w:type="dxa"/>
                </w:tcPr>
                <w:p w14:paraId="1CD6D17E" w14:textId="77777777" w:rsidR="007F037A" w:rsidRPr="002D6E1D" w:rsidRDefault="007F037A" w:rsidP="00651592">
                  <w:pPr>
                    <w:spacing w:line="276" w:lineRule="auto"/>
                    <w:rPr>
                      <w:sz w:val="20"/>
                      <w:szCs w:val="20"/>
                    </w:rPr>
                  </w:pPr>
                  <w:r w:rsidRPr="002D6E1D">
                    <w:rPr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2501" w:type="dxa"/>
                </w:tcPr>
                <w:p w14:paraId="782F8B50" w14:textId="77777777" w:rsidR="007F037A" w:rsidRPr="002D6E1D" w:rsidRDefault="007F037A" w:rsidP="00651592">
                  <w:pPr>
                    <w:spacing w:line="276" w:lineRule="auto"/>
                    <w:rPr>
                      <w:sz w:val="20"/>
                      <w:szCs w:val="20"/>
                    </w:rPr>
                  </w:pPr>
                  <w:r w:rsidRPr="002D6E1D">
                    <w:rPr>
                      <w:sz w:val="20"/>
                      <w:szCs w:val="20"/>
                    </w:rPr>
                    <w:t>Estrutura</w:t>
                  </w:r>
                </w:p>
              </w:tc>
            </w:tr>
            <w:tr w:rsidR="007F037A" w:rsidRPr="002D6E1D" w14:paraId="54D19A7C" w14:textId="77777777" w:rsidTr="007F037A">
              <w:tc>
                <w:tcPr>
                  <w:tcW w:w="2501" w:type="dxa"/>
                </w:tcPr>
                <w:p w14:paraId="53531DF8" w14:textId="77777777" w:rsidR="007F037A" w:rsidRPr="002D6E1D" w:rsidRDefault="007F037A" w:rsidP="00651592">
                  <w:pPr>
                    <w:spacing w:line="276" w:lineRule="auto"/>
                    <w:rPr>
                      <w:sz w:val="20"/>
                      <w:szCs w:val="20"/>
                    </w:rPr>
                  </w:pPr>
                  <w:r w:rsidRPr="002D6E1D">
                    <w:rPr>
                      <w:sz w:val="20"/>
                      <w:szCs w:val="20"/>
                    </w:rPr>
                    <w:t>TT</w:t>
                  </w:r>
                </w:p>
              </w:tc>
              <w:tc>
                <w:tcPr>
                  <w:tcW w:w="2501" w:type="dxa"/>
                </w:tcPr>
                <w:p w14:paraId="36B18F42" w14:textId="77777777" w:rsidR="007F037A" w:rsidRPr="002D6E1D" w:rsidRDefault="007F037A" w:rsidP="00651592">
                  <w:pPr>
                    <w:spacing w:line="276" w:lineRule="auto"/>
                    <w:rPr>
                      <w:sz w:val="20"/>
                      <w:szCs w:val="20"/>
                    </w:rPr>
                  </w:pPr>
                  <w:r w:rsidRPr="002D6E1D">
                    <w:rPr>
                      <w:sz w:val="20"/>
                      <w:szCs w:val="20"/>
                    </w:rPr>
                    <w:t>Tipo de tabela</w:t>
                  </w:r>
                </w:p>
              </w:tc>
            </w:tr>
            <w:tr w:rsidR="007F037A" w:rsidRPr="002D6E1D" w14:paraId="01D69B43" w14:textId="77777777" w:rsidTr="007F037A">
              <w:tc>
                <w:tcPr>
                  <w:tcW w:w="2501" w:type="dxa"/>
                </w:tcPr>
                <w:p w14:paraId="08207A24" w14:textId="77777777" w:rsidR="007F037A" w:rsidRPr="002D6E1D" w:rsidRDefault="007F037A" w:rsidP="00651592">
                  <w:pPr>
                    <w:spacing w:line="276" w:lineRule="auto"/>
                    <w:rPr>
                      <w:sz w:val="20"/>
                      <w:szCs w:val="20"/>
                    </w:rPr>
                  </w:pPr>
                  <w:r w:rsidRPr="002D6E1D">
                    <w:rPr>
                      <w:sz w:val="20"/>
                      <w:szCs w:val="20"/>
                    </w:rPr>
                    <w:t>SH</w:t>
                  </w:r>
                </w:p>
              </w:tc>
              <w:tc>
                <w:tcPr>
                  <w:tcW w:w="2501" w:type="dxa"/>
                </w:tcPr>
                <w:p w14:paraId="60FA6A8D" w14:textId="77777777" w:rsidR="007F037A" w:rsidRPr="002D6E1D" w:rsidRDefault="007F037A" w:rsidP="00651592">
                  <w:pPr>
                    <w:spacing w:line="276" w:lineRule="auto"/>
                    <w:rPr>
                      <w:sz w:val="20"/>
                      <w:szCs w:val="20"/>
                    </w:rPr>
                  </w:pPr>
                  <w:r w:rsidRPr="002D6E1D">
                    <w:rPr>
                      <w:sz w:val="20"/>
                      <w:szCs w:val="20"/>
                    </w:rPr>
                    <w:t>Ajuda de Pesquisa</w:t>
                  </w:r>
                </w:p>
              </w:tc>
            </w:tr>
            <w:tr w:rsidR="007F037A" w:rsidRPr="002D6E1D" w14:paraId="766485A1" w14:textId="77777777" w:rsidTr="007F037A">
              <w:tc>
                <w:tcPr>
                  <w:tcW w:w="2501" w:type="dxa"/>
                </w:tcPr>
                <w:p w14:paraId="210F0C5E" w14:textId="77777777" w:rsidR="007F037A" w:rsidRPr="002D6E1D" w:rsidRDefault="007F037A" w:rsidP="00651592">
                  <w:pPr>
                    <w:spacing w:line="276" w:lineRule="auto"/>
                    <w:rPr>
                      <w:sz w:val="20"/>
                      <w:szCs w:val="20"/>
                    </w:rPr>
                  </w:pPr>
                  <w:r w:rsidRPr="002D6E1D"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2501" w:type="dxa"/>
                </w:tcPr>
                <w:p w14:paraId="595A4060" w14:textId="77777777" w:rsidR="007F037A" w:rsidRPr="002D6E1D" w:rsidRDefault="007F037A" w:rsidP="00651592">
                  <w:pPr>
                    <w:spacing w:line="276" w:lineRule="auto"/>
                    <w:rPr>
                      <w:sz w:val="20"/>
                      <w:szCs w:val="20"/>
                    </w:rPr>
                  </w:pPr>
                  <w:r w:rsidRPr="002D6E1D">
                    <w:rPr>
                      <w:sz w:val="20"/>
                      <w:szCs w:val="20"/>
                    </w:rPr>
                    <w:t>Função</w:t>
                  </w:r>
                </w:p>
              </w:tc>
            </w:tr>
            <w:tr w:rsidR="007F037A" w:rsidRPr="002D6E1D" w14:paraId="0EE3CB2D" w14:textId="77777777" w:rsidTr="007F037A">
              <w:tc>
                <w:tcPr>
                  <w:tcW w:w="2501" w:type="dxa"/>
                </w:tcPr>
                <w:p w14:paraId="09675AC4" w14:textId="77777777" w:rsidR="007F037A" w:rsidRPr="002D6E1D" w:rsidRDefault="007F037A" w:rsidP="00651592">
                  <w:pPr>
                    <w:spacing w:line="276" w:lineRule="auto"/>
                    <w:rPr>
                      <w:sz w:val="20"/>
                      <w:szCs w:val="20"/>
                    </w:rPr>
                  </w:pPr>
                  <w:r w:rsidRPr="002D6E1D">
                    <w:rPr>
                      <w:sz w:val="20"/>
                      <w:szCs w:val="20"/>
                    </w:rPr>
                    <w:t>FG</w:t>
                  </w:r>
                </w:p>
              </w:tc>
              <w:tc>
                <w:tcPr>
                  <w:tcW w:w="2501" w:type="dxa"/>
                </w:tcPr>
                <w:p w14:paraId="5D11CC9F" w14:textId="77777777" w:rsidR="007F037A" w:rsidRPr="002D6E1D" w:rsidRDefault="007F037A" w:rsidP="00651592">
                  <w:pPr>
                    <w:spacing w:line="276" w:lineRule="auto"/>
                    <w:rPr>
                      <w:sz w:val="20"/>
                      <w:szCs w:val="20"/>
                    </w:rPr>
                  </w:pPr>
                  <w:r w:rsidRPr="002D6E1D">
                    <w:rPr>
                      <w:sz w:val="20"/>
                      <w:szCs w:val="20"/>
                    </w:rPr>
                    <w:t>Grupo de função</w:t>
                  </w:r>
                </w:p>
              </w:tc>
            </w:tr>
            <w:tr w:rsidR="007F037A" w:rsidRPr="002D6E1D" w14:paraId="3D510FDE" w14:textId="77777777" w:rsidTr="007F037A">
              <w:tc>
                <w:tcPr>
                  <w:tcW w:w="2501" w:type="dxa"/>
                </w:tcPr>
                <w:p w14:paraId="53F647E7" w14:textId="77777777" w:rsidR="007F037A" w:rsidRPr="002D6E1D" w:rsidRDefault="007F037A" w:rsidP="00651592">
                  <w:pPr>
                    <w:spacing w:line="276" w:lineRule="auto"/>
                    <w:rPr>
                      <w:sz w:val="20"/>
                      <w:szCs w:val="20"/>
                    </w:rPr>
                  </w:pPr>
                  <w:r w:rsidRPr="002D6E1D">
                    <w:rPr>
                      <w:sz w:val="20"/>
                      <w:szCs w:val="20"/>
                    </w:rPr>
                    <w:t>RP</w:t>
                  </w:r>
                </w:p>
              </w:tc>
              <w:tc>
                <w:tcPr>
                  <w:tcW w:w="2501" w:type="dxa"/>
                </w:tcPr>
                <w:p w14:paraId="2A31387E" w14:textId="77777777" w:rsidR="007F037A" w:rsidRPr="002D6E1D" w:rsidRDefault="007F037A" w:rsidP="00651592">
                  <w:pPr>
                    <w:spacing w:line="276" w:lineRule="auto"/>
                    <w:rPr>
                      <w:sz w:val="20"/>
                      <w:szCs w:val="20"/>
                    </w:rPr>
                  </w:pPr>
                  <w:r w:rsidRPr="002D6E1D">
                    <w:rPr>
                      <w:sz w:val="20"/>
                      <w:szCs w:val="20"/>
                    </w:rPr>
                    <w:t>Programa</w:t>
                  </w:r>
                </w:p>
              </w:tc>
            </w:tr>
            <w:tr w:rsidR="007F037A" w:rsidRPr="002D6E1D" w14:paraId="41949B87" w14:textId="77777777" w:rsidTr="007F037A">
              <w:tc>
                <w:tcPr>
                  <w:tcW w:w="2501" w:type="dxa"/>
                </w:tcPr>
                <w:p w14:paraId="69DA862C" w14:textId="77777777" w:rsidR="007F037A" w:rsidRPr="002D6E1D" w:rsidRDefault="007F037A" w:rsidP="00651592">
                  <w:pPr>
                    <w:spacing w:line="276" w:lineRule="auto"/>
                    <w:rPr>
                      <w:sz w:val="20"/>
                      <w:szCs w:val="20"/>
                    </w:rPr>
                  </w:pPr>
                  <w:r w:rsidRPr="002D6E1D">
                    <w:rPr>
                      <w:sz w:val="20"/>
                      <w:szCs w:val="20"/>
                    </w:rPr>
                    <w:t>SF</w:t>
                  </w:r>
                </w:p>
              </w:tc>
              <w:tc>
                <w:tcPr>
                  <w:tcW w:w="2501" w:type="dxa"/>
                </w:tcPr>
                <w:p w14:paraId="7F5A2D9B" w14:textId="77777777" w:rsidR="007F037A" w:rsidRPr="002D6E1D" w:rsidRDefault="007F037A" w:rsidP="00651592">
                  <w:pPr>
                    <w:spacing w:line="276" w:lineRule="auto"/>
                    <w:rPr>
                      <w:sz w:val="20"/>
                      <w:szCs w:val="20"/>
                    </w:rPr>
                  </w:pPr>
                  <w:proofErr w:type="spellStart"/>
                  <w:r w:rsidRPr="002D6E1D">
                    <w:rPr>
                      <w:sz w:val="20"/>
                      <w:szCs w:val="20"/>
                    </w:rPr>
                    <w:t>Smartforms</w:t>
                  </w:r>
                  <w:proofErr w:type="spellEnd"/>
                </w:p>
              </w:tc>
            </w:tr>
            <w:tr w:rsidR="007F037A" w:rsidRPr="002D6E1D" w14:paraId="27BDCECA" w14:textId="77777777" w:rsidTr="007F037A">
              <w:tc>
                <w:tcPr>
                  <w:tcW w:w="2501" w:type="dxa"/>
                </w:tcPr>
                <w:p w14:paraId="7D1F6C92" w14:textId="77777777" w:rsidR="007F037A" w:rsidRPr="002D6E1D" w:rsidRDefault="007F037A" w:rsidP="00651592">
                  <w:pPr>
                    <w:spacing w:line="276" w:lineRule="auto"/>
                    <w:rPr>
                      <w:sz w:val="20"/>
                      <w:szCs w:val="20"/>
                    </w:rPr>
                  </w:pPr>
                  <w:r w:rsidRPr="002D6E1D">
                    <w:rPr>
                      <w:sz w:val="20"/>
                      <w:szCs w:val="20"/>
                    </w:rPr>
                    <w:t>CL</w:t>
                  </w:r>
                </w:p>
              </w:tc>
              <w:tc>
                <w:tcPr>
                  <w:tcW w:w="2501" w:type="dxa"/>
                </w:tcPr>
                <w:p w14:paraId="399517C6" w14:textId="77777777" w:rsidR="007F037A" w:rsidRPr="002D6E1D" w:rsidRDefault="007F037A" w:rsidP="00651592">
                  <w:pPr>
                    <w:spacing w:line="276" w:lineRule="auto"/>
                    <w:rPr>
                      <w:sz w:val="20"/>
                      <w:szCs w:val="20"/>
                    </w:rPr>
                  </w:pPr>
                  <w:r w:rsidRPr="002D6E1D">
                    <w:rPr>
                      <w:sz w:val="20"/>
                      <w:szCs w:val="20"/>
                    </w:rPr>
                    <w:t>Classe</w:t>
                  </w:r>
                </w:p>
              </w:tc>
            </w:tr>
            <w:tr w:rsidR="007F037A" w:rsidRPr="002D6E1D" w14:paraId="5B5056C8" w14:textId="77777777" w:rsidTr="007F037A">
              <w:tc>
                <w:tcPr>
                  <w:tcW w:w="2501" w:type="dxa"/>
                </w:tcPr>
                <w:p w14:paraId="37B2D647" w14:textId="77777777" w:rsidR="007F037A" w:rsidRPr="002D6E1D" w:rsidRDefault="007F037A" w:rsidP="00651592">
                  <w:pPr>
                    <w:spacing w:line="27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501" w:type="dxa"/>
                </w:tcPr>
                <w:p w14:paraId="62D332CA" w14:textId="77777777" w:rsidR="007F037A" w:rsidRPr="002D6E1D" w:rsidRDefault="007F037A" w:rsidP="00651592">
                  <w:pPr>
                    <w:spacing w:line="276" w:lineRule="auto"/>
                    <w:rPr>
                      <w:sz w:val="20"/>
                      <w:szCs w:val="20"/>
                    </w:rPr>
                  </w:pPr>
                  <w:r w:rsidRPr="002D6E1D">
                    <w:rPr>
                      <w:sz w:val="20"/>
                      <w:szCs w:val="20"/>
                    </w:rPr>
                    <w:t>Transação</w:t>
                  </w:r>
                </w:p>
              </w:tc>
            </w:tr>
          </w:tbl>
          <w:p w14:paraId="341E29F9" w14:textId="77777777" w:rsidR="007F037A" w:rsidRPr="002D6E1D" w:rsidRDefault="007F037A" w:rsidP="007F037A">
            <w:pPr>
              <w:rPr>
                <w:sz w:val="20"/>
                <w:szCs w:val="20"/>
              </w:rPr>
            </w:pPr>
          </w:p>
        </w:tc>
      </w:tr>
      <w:tr w:rsidR="007F037A" w14:paraId="4A80E8D7" w14:textId="77777777" w:rsidTr="007F037A">
        <w:tc>
          <w:tcPr>
            <w:tcW w:w="5228" w:type="dxa"/>
          </w:tcPr>
          <w:p w14:paraId="32E2E66A" w14:textId="77777777" w:rsidR="007F037A" w:rsidRDefault="007F037A" w:rsidP="007F037A">
            <w:proofErr w:type="spellStart"/>
            <w:r w:rsidRPr="007F037A">
              <w:rPr>
                <w:color w:val="0070C0"/>
              </w:rPr>
              <w:t>seq</w:t>
            </w:r>
            <w:proofErr w:type="spellEnd"/>
          </w:p>
        </w:tc>
        <w:tc>
          <w:tcPr>
            <w:tcW w:w="5228" w:type="dxa"/>
          </w:tcPr>
          <w:p w14:paraId="45AE4B05" w14:textId="77777777" w:rsidR="007F037A" w:rsidRDefault="007F037A" w:rsidP="007F037A">
            <w:r>
              <w:t xml:space="preserve">Sequencial de 00 </w:t>
            </w:r>
            <w:r w:rsidR="0090720B">
              <w:t>a</w:t>
            </w:r>
            <w:r>
              <w:t xml:space="preserve"> 99</w:t>
            </w:r>
          </w:p>
        </w:tc>
      </w:tr>
      <w:tr w:rsidR="002D6E1D" w14:paraId="0E11540B" w14:textId="77777777" w:rsidTr="007F037A">
        <w:tc>
          <w:tcPr>
            <w:tcW w:w="5228" w:type="dxa"/>
          </w:tcPr>
          <w:p w14:paraId="4E715AC5" w14:textId="77777777" w:rsidR="002D6E1D" w:rsidRPr="007F037A" w:rsidRDefault="002D6E1D" w:rsidP="007F037A">
            <w:pPr>
              <w:rPr>
                <w:color w:val="0070C0"/>
              </w:rPr>
            </w:pPr>
            <w:proofErr w:type="spellStart"/>
            <w:r w:rsidRPr="00C85622">
              <w:rPr>
                <w:color w:val="00B050"/>
              </w:rPr>
              <w:t>nn</w:t>
            </w:r>
            <w:proofErr w:type="spellEnd"/>
          </w:p>
        </w:tc>
        <w:tc>
          <w:tcPr>
            <w:tcW w:w="5228" w:type="dxa"/>
          </w:tcPr>
          <w:p w14:paraId="0679E9F7" w14:textId="13EC79B4" w:rsidR="002D6E1D" w:rsidRDefault="002D6E1D" w:rsidP="007F037A">
            <w:r>
              <w:t>In</w:t>
            </w:r>
            <w:r w:rsidR="006A7193">
              <w:t>iciais do nome (igual ao do treinamento)</w:t>
            </w:r>
          </w:p>
        </w:tc>
      </w:tr>
    </w:tbl>
    <w:p w14:paraId="49D1DD06" w14:textId="77777777" w:rsidR="00DF3500" w:rsidRPr="003E0371" w:rsidRDefault="00613106" w:rsidP="003E0371">
      <w:pPr>
        <w:pStyle w:val="Ttulo1"/>
      </w:pPr>
      <w:bookmarkStart w:id="11" w:name="_Toc33548094"/>
      <w:r>
        <w:t>Desenvolvimento</w:t>
      </w:r>
      <w:bookmarkEnd w:id="11"/>
    </w:p>
    <w:p w14:paraId="1318FD68" w14:textId="77777777" w:rsidR="00BE74DE" w:rsidRDefault="00613106" w:rsidP="00613106">
      <w:r>
        <w:t>O desenvolvimento contempla os seguintes itens:</w:t>
      </w:r>
    </w:p>
    <w:p w14:paraId="40BE4A89" w14:textId="559D0DC9" w:rsidR="00ED13E3" w:rsidRPr="00C42C41" w:rsidRDefault="00ED13E3" w:rsidP="00613106">
      <w:pPr>
        <w:rPr>
          <w:b/>
        </w:rPr>
      </w:pPr>
      <w:r w:rsidRPr="00C42C41">
        <w:rPr>
          <w:b/>
        </w:rPr>
        <w:t xml:space="preserve">1) Criação de tabelas para </w:t>
      </w:r>
      <w:r w:rsidR="00CE418F">
        <w:rPr>
          <w:b/>
        </w:rPr>
        <w:t>apontamento de horas</w:t>
      </w:r>
      <w:r w:rsidRPr="00C42C41">
        <w:rPr>
          <w:b/>
        </w:rPr>
        <w:t>:</w:t>
      </w:r>
    </w:p>
    <w:p w14:paraId="5F3E35BF" w14:textId="23E0C3E0" w:rsidR="00651592" w:rsidRPr="004C792A" w:rsidRDefault="00651592" w:rsidP="00651592">
      <w:pPr>
        <w:rPr>
          <w:b/>
        </w:rPr>
      </w:pPr>
      <w:r w:rsidRPr="004C792A">
        <w:rPr>
          <w:b/>
        </w:rPr>
        <w:t xml:space="preserve">Tabela </w:t>
      </w:r>
      <w:r w:rsidR="00026DA4">
        <w:rPr>
          <w:b/>
        </w:rPr>
        <w:t>1</w:t>
      </w:r>
      <w:r w:rsidRPr="004C792A">
        <w:rPr>
          <w:b/>
        </w:rPr>
        <w:t>:</w:t>
      </w:r>
      <w:r w:rsidR="00026DA4">
        <w:rPr>
          <w:b/>
        </w:rPr>
        <w:t xml:space="preserve"> PRJ</w:t>
      </w:r>
      <w:r w:rsidR="00CE418F">
        <w:rPr>
          <w:b/>
        </w:rPr>
        <w:t>F</w:t>
      </w:r>
      <w:r w:rsidR="00026DA4">
        <w:rPr>
          <w:b/>
        </w:rPr>
        <w:t xml:space="preserve"> </w:t>
      </w:r>
      <w:r w:rsidR="005915BB">
        <w:rPr>
          <w:b/>
        </w:rPr>
        <w:t>–</w:t>
      </w:r>
      <w:r w:rsidR="00026DA4">
        <w:rPr>
          <w:b/>
        </w:rPr>
        <w:t xml:space="preserve"> </w:t>
      </w:r>
      <w:r w:rsidR="005915BB">
        <w:rPr>
          <w:b/>
        </w:rPr>
        <w:t>Projetos para apontamentos</w:t>
      </w:r>
      <w:r w:rsidR="00026DA4">
        <w:rPr>
          <w:b/>
        </w:rPr>
        <w:t xml:space="preserve"> </w:t>
      </w:r>
      <w:r w:rsidRPr="004C792A">
        <w:rPr>
          <w:b/>
        </w:rPr>
        <w:t>(</w:t>
      </w:r>
      <w:r w:rsidR="00CE418F">
        <w:rPr>
          <w:b/>
        </w:rPr>
        <w:t>ZPROJETOFT</w:t>
      </w:r>
      <w:r w:rsidRPr="004C792A">
        <w:rPr>
          <w:b/>
        </w:rPr>
        <w:t>0</w:t>
      </w:r>
      <w:r w:rsidR="00026DA4">
        <w:rPr>
          <w:b/>
        </w:rPr>
        <w:t>1</w:t>
      </w:r>
      <w:r w:rsidRPr="004C792A">
        <w:rPr>
          <w:b/>
        </w:rPr>
        <w:t>_nn)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08"/>
        <w:gridCol w:w="2177"/>
        <w:gridCol w:w="2051"/>
        <w:gridCol w:w="2171"/>
        <w:gridCol w:w="1949"/>
      </w:tblGrid>
      <w:tr w:rsidR="00651592" w14:paraId="0DE945A6" w14:textId="77777777" w:rsidTr="00C713A9">
        <w:tc>
          <w:tcPr>
            <w:tcW w:w="2108" w:type="dxa"/>
          </w:tcPr>
          <w:p w14:paraId="70A0C144" w14:textId="77777777" w:rsidR="00651592" w:rsidRDefault="00651592" w:rsidP="00C713A9">
            <w:r>
              <w:lastRenderedPageBreak/>
              <w:t>Nome do campo</w:t>
            </w:r>
          </w:p>
        </w:tc>
        <w:tc>
          <w:tcPr>
            <w:tcW w:w="2177" w:type="dxa"/>
          </w:tcPr>
          <w:p w14:paraId="62234895" w14:textId="77777777" w:rsidR="00651592" w:rsidRDefault="00651592" w:rsidP="00C713A9">
            <w:r>
              <w:t>Descrição</w:t>
            </w:r>
          </w:p>
        </w:tc>
        <w:tc>
          <w:tcPr>
            <w:tcW w:w="2051" w:type="dxa"/>
          </w:tcPr>
          <w:p w14:paraId="7EA47822" w14:textId="77777777" w:rsidR="00651592" w:rsidRDefault="00651592" w:rsidP="00C713A9">
            <w:r>
              <w:t>Tipo</w:t>
            </w:r>
          </w:p>
        </w:tc>
        <w:tc>
          <w:tcPr>
            <w:tcW w:w="2171" w:type="dxa"/>
          </w:tcPr>
          <w:p w14:paraId="06A1A1CC" w14:textId="77777777" w:rsidR="00651592" w:rsidRDefault="00651592" w:rsidP="00C713A9">
            <w:r>
              <w:t>Tamanho</w:t>
            </w:r>
          </w:p>
        </w:tc>
        <w:tc>
          <w:tcPr>
            <w:tcW w:w="1949" w:type="dxa"/>
          </w:tcPr>
          <w:p w14:paraId="01C8C2E4" w14:textId="77777777" w:rsidR="00651592" w:rsidRDefault="00651592" w:rsidP="00C713A9">
            <w:r>
              <w:t>Observação</w:t>
            </w:r>
          </w:p>
        </w:tc>
      </w:tr>
      <w:tr w:rsidR="00651592" w14:paraId="639567AF" w14:textId="77777777" w:rsidTr="00C713A9">
        <w:tc>
          <w:tcPr>
            <w:tcW w:w="2108" w:type="dxa"/>
          </w:tcPr>
          <w:p w14:paraId="4921BA36" w14:textId="671D5CC1" w:rsidR="00651592" w:rsidRDefault="005915BB" w:rsidP="00C713A9">
            <w:r>
              <w:t>PROJT</w:t>
            </w:r>
          </w:p>
        </w:tc>
        <w:tc>
          <w:tcPr>
            <w:tcW w:w="2177" w:type="dxa"/>
          </w:tcPr>
          <w:p w14:paraId="2DF19058" w14:textId="535BA9E2" w:rsidR="00651592" w:rsidRDefault="005915BB" w:rsidP="00C713A9">
            <w:r>
              <w:t>Código do projeto</w:t>
            </w:r>
          </w:p>
        </w:tc>
        <w:tc>
          <w:tcPr>
            <w:tcW w:w="2051" w:type="dxa"/>
          </w:tcPr>
          <w:p w14:paraId="273B5AEF" w14:textId="77777777" w:rsidR="00651592" w:rsidRDefault="00651592" w:rsidP="00C713A9">
            <w:r>
              <w:t>CHAR</w:t>
            </w:r>
          </w:p>
        </w:tc>
        <w:tc>
          <w:tcPr>
            <w:tcW w:w="2171" w:type="dxa"/>
          </w:tcPr>
          <w:p w14:paraId="2B1C49EF" w14:textId="1E892CD0" w:rsidR="00651592" w:rsidRDefault="005915BB" w:rsidP="00C713A9">
            <w:r>
              <w:t>4</w:t>
            </w:r>
          </w:p>
        </w:tc>
        <w:tc>
          <w:tcPr>
            <w:tcW w:w="1949" w:type="dxa"/>
          </w:tcPr>
          <w:p w14:paraId="774D17C2" w14:textId="7508DFB9" w:rsidR="00651592" w:rsidRDefault="005915BB" w:rsidP="00C713A9">
            <w:r>
              <w:t>Somente letras maiúsculas</w:t>
            </w:r>
          </w:p>
        </w:tc>
      </w:tr>
      <w:tr w:rsidR="00651592" w14:paraId="4A76B4EF" w14:textId="77777777" w:rsidTr="00C713A9">
        <w:tc>
          <w:tcPr>
            <w:tcW w:w="2108" w:type="dxa"/>
          </w:tcPr>
          <w:p w14:paraId="75B7884D" w14:textId="2616AE2E" w:rsidR="00651592" w:rsidRDefault="005915BB" w:rsidP="00C713A9">
            <w:r>
              <w:t>PROTX</w:t>
            </w:r>
          </w:p>
        </w:tc>
        <w:tc>
          <w:tcPr>
            <w:tcW w:w="2177" w:type="dxa"/>
          </w:tcPr>
          <w:p w14:paraId="1CF4E91C" w14:textId="0B494F13" w:rsidR="00651592" w:rsidRDefault="005915BB" w:rsidP="00C713A9">
            <w:r>
              <w:t>Nome do projeto</w:t>
            </w:r>
          </w:p>
        </w:tc>
        <w:tc>
          <w:tcPr>
            <w:tcW w:w="2051" w:type="dxa"/>
          </w:tcPr>
          <w:p w14:paraId="7A9FA9D1" w14:textId="1553B1BF" w:rsidR="00651592" w:rsidRDefault="005915BB" w:rsidP="00C713A9">
            <w:r>
              <w:t>CHAR</w:t>
            </w:r>
          </w:p>
        </w:tc>
        <w:tc>
          <w:tcPr>
            <w:tcW w:w="2171" w:type="dxa"/>
          </w:tcPr>
          <w:p w14:paraId="5A429E2D" w14:textId="43860020" w:rsidR="00651592" w:rsidRDefault="005915BB" w:rsidP="00C713A9">
            <w:r>
              <w:t>80</w:t>
            </w:r>
          </w:p>
        </w:tc>
        <w:tc>
          <w:tcPr>
            <w:tcW w:w="1949" w:type="dxa"/>
          </w:tcPr>
          <w:p w14:paraId="48BB09E0" w14:textId="3CDA8F4C" w:rsidR="00651592" w:rsidRDefault="005915BB" w:rsidP="00C713A9">
            <w:r>
              <w:t xml:space="preserve">Case </w:t>
            </w:r>
            <w:proofErr w:type="spellStart"/>
            <w:r>
              <w:t>sensitive</w:t>
            </w:r>
            <w:proofErr w:type="spellEnd"/>
          </w:p>
        </w:tc>
      </w:tr>
    </w:tbl>
    <w:p w14:paraId="0F04A9F5" w14:textId="77777777" w:rsidR="00651592" w:rsidRDefault="004C792A" w:rsidP="004C792A">
      <w:pPr>
        <w:pStyle w:val="PargrafodaLista"/>
        <w:numPr>
          <w:ilvl w:val="0"/>
          <w:numId w:val="37"/>
        </w:numPr>
      </w:pPr>
      <w:r>
        <w:t>Permitir atualização da tabela via transação SM30.</w:t>
      </w:r>
    </w:p>
    <w:p w14:paraId="40F8E7FB" w14:textId="0DBFD51D" w:rsidR="00A904DD" w:rsidRDefault="00026DA4" w:rsidP="004C792A">
      <w:pPr>
        <w:pStyle w:val="PargrafodaLista"/>
        <w:numPr>
          <w:ilvl w:val="0"/>
          <w:numId w:val="37"/>
        </w:numPr>
      </w:pPr>
      <w:r>
        <w:t xml:space="preserve">O </w:t>
      </w:r>
      <w:r w:rsidR="005915BB">
        <w:t>código do projeto</w:t>
      </w:r>
      <w:r w:rsidR="00A904DD">
        <w:t xml:space="preserve"> não deve se repetir.</w:t>
      </w:r>
      <w:bookmarkStart w:id="12" w:name="_GoBack"/>
      <w:bookmarkEnd w:id="12"/>
    </w:p>
    <w:p w14:paraId="1A1385B3" w14:textId="66D85D4B" w:rsidR="00651592" w:rsidRDefault="00651592" w:rsidP="00613106">
      <w:r>
        <w:t xml:space="preserve">A tabela deve conter </w:t>
      </w:r>
      <w:r w:rsidR="00026DA4">
        <w:t xml:space="preserve">os seguintes </w:t>
      </w:r>
      <w:r w:rsidR="005915BB">
        <w:t>projetos</w:t>
      </w:r>
      <w: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08"/>
        <w:gridCol w:w="2051"/>
      </w:tblGrid>
      <w:tr w:rsidR="005915BB" w14:paraId="2475BD14" w14:textId="77777777" w:rsidTr="00C713A9">
        <w:tc>
          <w:tcPr>
            <w:tcW w:w="2108" w:type="dxa"/>
          </w:tcPr>
          <w:p w14:paraId="79FCD34E" w14:textId="525E882C" w:rsidR="005915BB" w:rsidRDefault="005915BB" w:rsidP="00651592">
            <w:pPr>
              <w:spacing w:line="240" w:lineRule="auto"/>
            </w:pPr>
            <w:r>
              <w:t>PROJT</w:t>
            </w:r>
          </w:p>
        </w:tc>
        <w:tc>
          <w:tcPr>
            <w:tcW w:w="2051" w:type="dxa"/>
          </w:tcPr>
          <w:p w14:paraId="33216D95" w14:textId="1FEACC3D" w:rsidR="005915BB" w:rsidRDefault="005915BB" w:rsidP="00651592">
            <w:pPr>
              <w:spacing w:line="240" w:lineRule="auto"/>
            </w:pPr>
            <w:r>
              <w:t>PROTX</w:t>
            </w:r>
          </w:p>
        </w:tc>
      </w:tr>
      <w:tr w:rsidR="005915BB" w14:paraId="7C58C905" w14:textId="77777777" w:rsidTr="00C713A9">
        <w:tc>
          <w:tcPr>
            <w:tcW w:w="2108" w:type="dxa"/>
          </w:tcPr>
          <w:p w14:paraId="53E37AD6" w14:textId="045351D1" w:rsidR="005915BB" w:rsidRDefault="00390D43" w:rsidP="00651592">
            <w:pPr>
              <w:spacing w:line="240" w:lineRule="auto"/>
            </w:pPr>
            <w:r>
              <w:t>ITZ1</w:t>
            </w:r>
          </w:p>
        </w:tc>
        <w:tc>
          <w:tcPr>
            <w:tcW w:w="2051" w:type="dxa"/>
          </w:tcPr>
          <w:p w14:paraId="779A7A75" w14:textId="2431C920" w:rsidR="005915BB" w:rsidRDefault="00390D43" w:rsidP="00651592">
            <w:pPr>
              <w:spacing w:line="240" w:lineRule="auto"/>
            </w:pPr>
            <w:r>
              <w:t>Projeto 1</w:t>
            </w:r>
          </w:p>
        </w:tc>
      </w:tr>
      <w:tr w:rsidR="005915BB" w14:paraId="122F3E1E" w14:textId="77777777" w:rsidTr="00C713A9">
        <w:tc>
          <w:tcPr>
            <w:tcW w:w="2108" w:type="dxa"/>
          </w:tcPr>
          <w:p w14:paraId="7524C205" w14:textId="2BFD5748" w:rsidR="005915BB" w:rsidRDefault="00390D43" w:rsidP="00651592">
            <w:pPr>
              <w:spacing w:line="240" w:lineRule="auto"/>
            </w:pPr>
            <w:r>
              <w:t>ITZ2</w:t>
            </w:r>
          </w:p>
        </w:tc>
        <w:tc>
          <w:tcPr>
            <w:tcW w:w="2051" w:type="dxa"/>
          </w:tcPr>
          <w:p w14:paraId="634CBE59" w14:textId="09A16A4A" w:rsidR="005915BB" w:rsidRDefault="00390D43" w:rsidP="00651592">
            <w:pPr>
              <w:spacing w:line="240" w:lineRule="auto"/>
            </w:pPr>
            <w:r>
              <w:t>Projeto 2</w:t>
            </w:r>
          </w:p>
        </w:tc>
      </w:tr>
      <w:tr w:rsidR="005915BB" w14:paraId="57191FD2" w14:textId="77777777" w:rsidTr="00C713A9">
        <w:tc>
          <w:tcPr>
            <w:tcW w:w="2108" w:type="dxa"/>
          </w:tcPr>
          <w:p w14:paraId="396EB9F3" w14:textId="6755C755" w:rsidR="005915BB" w:rsidRDefault="00390D43" w:rsidP="00651592">
            <w:pPr>
              <w:spacing w:line="240" w:lineRule="auto"/>
            </w:pPr>
            <w:r>
              <w:t>ITZ3</w:t>
            </w:r>
          </w:p>
        </w:tc>
        <w:tc>
          <w:tcPr>
            <w:tcW w:w="2051" w:type="dxa"/>
          </w:tcPr>
          <w:p w14:paraId="31C469BC" w14:textId="374442E1" w:rsidR="005915BB" w:rsidRDefault="00390D43" w:rsidP="00651592">
            <w:pPr>
              <w:spacing w:line="240" w:lineRule="auto"/>
            </w:pPr>
            <w:r>
              <w:t>Projeto 3</w:t>
            </w:r>
          </w:p>
        </w:tc>
      </w:tr>
      <w:tr w:rsidR="005915BB" w14:paraId="585BF577" w14:textId="77777777" w:rsidTr="00C713A9">
        <w:tc>
          <w:tcPr>
            <w:tcW w:w="2108" w:type="dxa"/>
          </w:tcPr>
          <w:p w14:paraId="79E6A2E9" w14:textId="354479C5" w:rsidR="005915BB" w:rsidRDefault="00390D43" w:rsidP="00651592">
            <w:pPr>
              <w:spacing w:line="240" w:lineRule="auto"/>
            </w:pPr>
            <w:r>
              <w:t>ITZ4</w:t>
            </w:r>
          </w:p>
        </w:tc>
        <w:tc>
          <w:tcPr>
            <w:tcW w:w="2051" w:type="dxa"/>
          </w:tcPr>
          <w:p w14:paraId="3142524C" w14:textId="2D0920FA" w:rsidR="005915BB" w:rsidRDefault="00390D43" w:rsidP="00651592">
            <w:pPr>
              <w:spacing w:line="240" w:lineRule="auto"/>
            </w:pPr>
            <w:r>
              <w:t>Projeto 4</w:t>
            </w:r>
          </w:p>
        </w:tc>
      </w:tr>
      <w:tr w:rsidR="005915BB" w14:paraId="235294ED" w14:textId="77777777" w:rsidTr="00C713A9">
        <w:tc>
          <w:tcPr>
            <w:tcW w:w="2108" w:type="dxa"/>
          </w:tcPr>
          <w:p w14:paraId="5AE4B77C" w14:textId="56986181" w:rsidR="005915BB" w:rsidRDefault="00390D43" w:rsidP="00651592">
            <w:pPr>
              <w:spacing w:line="240" w:lineRule="auto"/>
            </w:pPr>
            <w:r>
              <w:t>ITZ5</w:t>
            </w:r>
          </w:p>
        </w:tc>
        <w:tc>
          <w:tcPr>
            <w:tcW w:w="2051" w:type="dxa"/>
          </w:tcPr>
          <w:p w14:paraId="038BC008" w14:textId="6FC0E3D4" w:rsidR="005915BB" w:rsidRDefault="00390D43" w:rsidP="00651592">
            <w:pPr>
              <w:spacing w:line="240" w:lineRule="auto"/>
            </w:pPr>
            <w:r>
              <w:t>Projeto 5</w:t>
            </w:r>
          </w:p>
        </w:tc>
      </w:tr>
    </w:tbl>
    <w:p w14:paraId="32280D68" w14:textId="77777777" w:rsidR="00026DA4" w:rsidRDefault="00026DA4" w:rsidP="00CA3E7F">
      <w:pPr>
        <w:rPr>
          <w:b/>
        </w:rPr>
      </w:pPr>
    </w:p>
    <w:p w14:paraId="4597294B" w14:textId="50A069B7" w:rsidR="00026DA4" w:rsidRPr="004C792A" w:rsidRDefault="00026DA4" w:rsidP="00026DA4">
      <w:pPr>
        <w:rPr>
          <w:b/>
        </w:rPr>
      </w:pPr>
      <w:r w:rsidRPr="004C792A">
        <w:rPr>
          <w:b/>
        </w:rPr>
        <w:t xml:space="preserve">Tabela </w:t>
      </w:r>
      <w:r w:rsidR="00A035E0">
        <w:rPr>
          <w:b/>
        </w:rPr>
        <w:t>2</w:t>
      </w:r>
      <w:r w:rsidRPr="004C792A">
        <w:rPr>
          <w:b/>
        </w:rPr>
        <w:t xml:space="preserve">: </w:t>
      </w:r>
      <w:r w:rsidR="0067190E">
        <w:rPr>
          <w:b/>
        </w:rPr>
        <w:t>PRJ</w:t>
      </w:r>
      <w:r w:rsidR="005915BB">
        <w:rPr>
          <w:b/>
        </w:rPr>
        <w:t>F</w:t>
      </w:r>
      <w:r w:rsidR="0067190E">
        <w:rPr>
          <w:b/>
        </w:rPr>
        <w:t xml:space="preserve"> </w:t>
      </w:r>
      <w:r w:rsidR="00390D43">
        <w:rPr>
          <w:b/>
        </w:rPr>
        <w:t>–</w:t>
      </w:r>
      <w:r w:rsidR="0067190E">
        <w:rPr>
          <w:b/>
        </w:rPr>
        <w:t xml:space="preserve"> </w:t>
      </w:r>
      <w:r w:rsidR="00390D43">
        <w:rPr>
          <w:b/>
        </w:rPr>
        <w:t>Carga horária mínima diária</w:t>
      </w:r>
      <w:r w:rsidRPr="004C792A">
        <w:rPr>
          <w:b/>
        </w:rPr>
        <w:t xml:space="preserve"> (</w:t>
      </w:r>
      <w:r w:rsidR="00390D43">
        <w:rPr>
          <w:b/>
        </w:rPr>
        <w:t>ZPROJETOFT</w:t>
      </w:r>
      <w:r w:rsidRPr="004C792A">
        <w:rPr>
          <w:b/>
        </w:rPr>
        <w:t>0</w:t>
      </w:r>
      <w:r w:rsidR="00A035E0">
        <w:rPr>
          <w:b/>
        </w:rPr>
        <w:t>2</w:t>
      </w:r>
      <w:r w:rsidRPr="004C792A">
        <w:rPr>
          <w:b/>
        </w:rPr>
        <w:t>_nn)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08"/>
        <w:gridCol w:w="2177"/>
        <w:gridCol w:w="2051"/>
        <w:gridCol w:w="1456"/>
        <w:gridCol w:w="2664"/>
      </w:tblGrid>
      <w:tr w:rsidR="00026DA4" w14:paraId="6AECF129" w14:textId="77777777" w:rsidTr="00861D40">
        <w:tc>
          <w:tcPr>
            <w:tcW w:w="2108" w:type="dxa"/>
          </w:tcPr>
          <w:p w14:paraId="53180C45" w14:textId="77777777" w:rsidR="00026DA4" w:rsidRDefault="00026DA4" w:rsidP="00C713A9">
            <w:r>
              <w:t>Nome do campo</w:t>
            </w:r>
          </w:p>
        </w:tc>
        <w:tc>
          <w:tcPr>
            <w:tcW w:w="2177" w:type="dxa"/>
          </w:tcPr>
          <w:p w14:paraId="5C9B8DBA" w14:textId="77777777" w:rsidR="00026DA4" w:rsidRDefault="00026DA4" w:rsidP="00C713A9">
            <w:r>
              <w:t>Descrição</w:t>
            </w:r>
          </w:p>
        </w:tc>
        <w:tc>
          <w:tcPr>
            <w:tcW w:w="2051" w:type="dxa"/>
          </w:tcPr>
          <w:p w14:paraId="56991088" w14:textId="77777777" w:rsidR="00026DA4" w:rsidRDefault="00026DA4" w:rsidP="00C713A9">
            <w:r>
              <w:t>Tipo</w:t>
            </w:r>
          </w:p>
        </w:tc>
        <w:tc>
          <w:tcPr>
            <w:tcW w:w="1456" w:type="dxa"/>
          </w:tcPr>
          <w:p w14:paraId="491C03D4" w14:textId="77777777" w:rsidR="00026DA4" w:rsidRDefault="00026DA4" w:rsidP="00C713A9">
            <w:r>
              <w:t>Tamanho</w:t>
            </w:r>
          </w:p>
        </w:tc>
        <w:tc>
          <w:tcPr>
            <w:tcW w:w="2664" w:type="dxa"/>
          </w:tcPr>
          <w:p w14:paraId="52CBAE5C" w14:textId="77777777" w:rsidR="00026DA4" w:rsidRDefault="00026DA4" w:rsidP="00C713A9">
            <w:r>
              <w:t>Observação</w:t>
            </w:r>
          </w:p>
        </w:tc>
      </w:tr>
      <w:tr w:rsidR="00026DA4" w14:paraId="17155FA6" w14:textId="77777777" w:rsidTr="00861D40">
        <w:tc>
          <w:tcPr>
            <w:tcW w:w="2108" w:type="dxa"/>
          </w:tcPr>
          <w:p w14:paraId="63DE2A05" w14:textId="19DAF2E7" w:rsidR="00026DA4" w:rsidRDefault="00390D43" w:rsidP="00C713A9">
            <w:r>
              <w:t>SCHKZ</w:t>
            </w:r>
          </w:p>
        </w:tc>
        <w:tc>
          <w:tcPr>
            <w:tcW w:w="2177" w:type="dxa"/>
          </w:tcPr>
          <w:p w14:paraId="5CFEDD01" w14:textId="3C6832FA" w:rsidR="00026DA4" w:rsidRDefault="00390D43" w:rsidP="00C713A9">
            <w:r>
              <w:t>Código do plano de Horário de trabalho</w:t>
            </w:r>
          </w:p>
        </w:tc>
        <w:tc>
          <w:tcPr>
            <w:tcW w:w="2051" w:type="dxa"/>
          </w:tcPr>
          <w:p w14:paraId="38714B60" w14:textId="64F69B29" w:rsidR="00026DA4" w:rsidRDefault="00390D43" w:rsidP="00C713A9">
            <w:r>
              <w:t>CHAR</w:t>
            </w:r>
          </w:p>
        </w:tc>
        <w:tc>
          <w:tcPr>
            <w:tcW w:w="1456" w:type="dxa"/>
          </w:tcPr>
          <w:p w14:paraId="6D657DCF" w14:textId="3F3C26AD" w:rsidR="00026DA4" w:rsidRDefault="00390D43" w:rsidP="00C713A9">
            <w:r>
              <w:t>8</w:t>
            </w:r>
          </w:p>
        </w:tc>
        <w:tc>
          <w:tcPr>
            <w:tcW w:w="2664" w:type="dxa"/>
          </w:tcPr>
          <w:p w14:paraId="69986987" w14:textId="3C61B1AB" w:rsidR="00026DA4" w:rsidRDefault="00390D43" w:rsidP="00C713A9">
            <w:r>
              <w:t>Utilizar o mesmo elemento de dados, chave externa e ajuda de pesquisa do campo P0007-SCHKZ.</w:t>
            </w:r>
          </w:p>
        </w:tc>
      </w:tr>
      <w:tr w:rsidR="00026DA4" w14:paraId="27319D50" w14:textId="77777777" w:rsidTr="00861D40">
        <w:tc>
          <w:tcPr>
            <w:tcW w:w="2108" w:type="dxa"/>
          </w:tcPr>
          <w:p w14:paraId="2A032398" w14:textId="38BE437F" w:rsidR="00026DA4" w:rsidRDefault="00390D43" w:rsidP="00C713A9">
            <w:r>
              <w:t>HRMIN</w:t>
            </w:r>
          </w:p>
        </w:tc>
        <w:tc>
          <w:tcPr>
            <w:tcW w:w="2177" w:type="dxa"/>
          </w:tcPr>
          <w:p w14:paraId="55795236" w14:textId="035E6A93" w:rsidR="00026DA4" w:rsidRDefault="00390D43" w:rsidP="00C713A9">
            <w:r>
              <w:t>Horas diárias mínima</w:t>
            </w:r>
          </w:p>
        </w:tc>
        <w:tc>
          <w:tcPr>
            <w:tcW w:w="2051" w:type="dxa"/>
          </w:tcPr>
          <w:p w14:paraId="2A53D336" w14:textId="02A09B31" w:rsidR="00026DA4" w:rsidRDefault="00390D43" w:rsidP="00C713A9">
            <w:r>
              <w:t>DEC</w:t>
            </w:r>
          </w:p>
        </w:tc>
        <w:tc>
          <w:tcPr>
            <w:tcW w:w="1456" w:type="dxa"/>
          </w:tcPr>
          <w:p w14:paraId="6CDA802D" w14:textId="3E34D43C" w:rsidR="00026DA4" w:rsidRDefault="00390D43" w:rsidP="00C713A9">
            <w:r>
              <w:t>5,3</w:t>
            </w:r>
          </w:p>
        </w:tc>
        <w:tc>
          <w:tcPr>
            <w:tcW w:w="2664" w:type="dxa"/>
          </w:tcPr>
          <w:p w14:paraId="15743C15" w14:textId="77777777" w:rsidR="00026DA4" w:rsidRDefault="00026DA4" w:rsidP="00C713A9"/>
        </w:tc>
      </w:tr>
      <w:tr w:rsidR="00390D43" w14:paraId="44B7014F" w14:textId="77777777" w:rsidTr="00861D40">
        <w:tc>
          <w:tcPr>
            <w:tcW w:w="2108" w:type="dxa"/>
          </w:tcPr>
          <w:p w14:paraId="2425A5E4" w14:textId="187019F5" w:rsidR="00390D43" w:rsidRDefault="00390D43" w:rsidP="00C713A9">
            <w:r>
              <w:t>EXTRA</w:t>
            </w:r>
          </w:p>
        </w:tc>
        <w:tc>
          <w:tcPr>
            <w:tcW w:w="2177" w:type="dxa"/>
          </w:tcPr>
          <w:p w14:paraId="5359EF5F" w14:textId="3A7E800B" w:rsidR="00390D43" w:rsidRDefault="00390D43" w:rsidP="00C713A9">
            <w:r>
              <w:t>Valor da hora extra</w:t>
            </w:r>
          </w:p>
        </w:tc>
        <w:tc>
          <w:tcPr>
            <w:tcW w:w="2051" w:type="dxa"/>
          </w:tcPr>
          <w:p w14:paraId="3C40FDA8" w14:textId="126C9D03" w:rsidR="00390D43" w:rsidRDefault="00390D43" w:rsidP="00C713A9">
            <w:r>
              <w:t>DEC</w:t>
            </w:r>
          </w:p>
        </w:tc>
        <w:tc>
          <w:tcPr>
            <w:tcW w:w="1456" w:type="dxa"/>
          </w:tcPr>
          <w:p w14:paraId="244FF052" w14:textId="7BE246AD" w:rsidR="00390D43" w:rsidRDefault="00390D43" w:rsidP="00C713A9">
            <w:r>
              <w:t>5,3</w:t>
            </w:r>
          </w:p>
        </w:tc>
        <w:tc>
          <w:tcPr>
            <w:tcW w:w="2664" w:type="dxa"/>
          </w:tcPr>
          <w:p w14:paraId="29C34EE9" w14:textId="77777777" w:rsidR="00390D43" w:rsidRDefault="00390D43" w:rsidP="00C713A9"/>
        </w:tc>
      </w:tr>
    </w:tbl>
    <w:p w14:paraId="356CDBEE" w14:textId="77777777" w:rsidR="00026DA4" w:rsidRDefault="00026DA4" w:rsidP="00026DA4">
      <w:pPr>
        <w:pStyle w:val="PargrafodaLista"/>
        <w:numPr>
          <w:ilvl w:val="0"/>
          <w:numId w:val="37"/>
        </w:numPr>
      </w:pPr>
      <w:r>
        <w:t>Permitir atualização da tabela via transação SM30.</w:t>
      </w:r>
    </w:p>
    <w:p w14:paraId="2C3E1972" w14:textId="164FE152" w:rsidR="002D1CCF" w:rsidRDefault="00390D43" w:rsidP="00CA3E7F">
      <w:pPr>
        <w:pStyle w:val="PargrafodaLista"/>
        <w:numPr>
          <w:ilvl w:val="0"/>
          <w:numId w:val="37"/>
        </w:numPr>
      </w:pPr>
      <w:r>
        <w:t xml:space="preserve">Um plano de horário de trabalho </w:t>
      </w:r>
      <w:r w:rsidR="00582E17">
        <w:t>não pode repetir</w:t>
      </w:r>
      <w:r w:rsidR="00861D40">
        <w:t>.</w:t>
      </w:r>
    </w:p>
    <w:p w14:paraId="1183D218" w14:textId="42222A01" w:rsidR="00582E17" w:rsidRDefault="00582E17" w:rsidP="00582E17"/>
    <w:p w14:paraId="33B23E88" w14:textId="77777777" w:rsidR="00582E17" w:rsidRPr="0042123B" w:rsidRDefault="00582E17" w:rsidP="00582E17"/>
    <w:p w14:paraId="6562F80A" w14:textId="1350EB39" w:rsidR="00CA3E7F" w:rsidRPr="004C792A" w:rsidRDefault="00CA3E7F" w:rsidP="00CA3E7F">
      <w:pPr>
        <w:rPr>
          <w:b/>
        </w:rPr>
      </w:pPr>
      <w:r w:rsidRPr="004C792A">
        <w:rPr>
          <w:b/>
        </w:rPr>
        <w:t xml:space="preserve">Tabela </w:t>
      </w:r>
      <w:r w:rsidR="004C792A">
        <w:rPr>
          <w:b/>
        </w:rPr>
        <w:t>3</w:t>
      </w:r>
      <w:r w:rsidRPr="004C792A">
        <w:rPr>
          <w:b/>
        </w:rPr>
        <w:t xml:space="preserve">: </w:t>
      </w:r>
      <w:r w:rsidR="0067190E">
        <w:rPr>
          <w:b/>
        </w:rPr>
        <w:t xml:space="preserve">PRJE </w:t>
      </w:r>
      <w:r w:rsidR="00CE418F">
        <w:rPr>
          <w:b/>
        </w:rPr>
        <w:t>–</w:t>
      </w:r>
      <w:r w:rsidR="0067190E">
        <w:rPr>
          <w:b/>
        </w:rPr>
        <w:t xml:space="preserve"> </w:t>
      </w:r>
      <w:r w:rsidR="00CE418F">
        <w:rPr>
          <w:b/>
        </w:rPr>
        <w:t>Apontamentos diários</w:t>
      </w:r>
      <w:r w:rsidRPr="004C792A">
        <w:rPr>
          <w:b/>
        </w:rPr>
        <w:t xml:space="preserve"> (</w:t>
      </w:r>
      <w:r w:rsidR="00CE418F">
        <w:rPr>
          <w:b/>
        </w:rPr>
        <w:t>ZPROJETOFT</w:t>
      </w:r>
      <w:r w:rsidRPr="004C792A">
        <w:rPr>
          <w:b/>
        </w:rPr>
        <w:t>0</w:t>
      </w:r>
      <w:r w:rsidR="004C792A">
        <w:rPr>
          <w:b/>
        </w:rPr>
        <w:t>3</w:t>
      </w:r>
      <w:r w:rsidRPr="004C792A">
        <w:rPr>
          <w:b/>
        </w:rPr>
        <w:t>_nn)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08"/>
        <w:gridCol w:w="2177"/>
        <w:gridCol w:w="2051"/>
        <w:gridCol w:w="1456"/>
        <w:gridCol w:w="2664"/>
      </w:tblGrid>
      <w:tr w:rsidR="00CA3E7F" w14:paraId="2981E96B" w14:textId="77777777" w:rsidTr="001118CF">
        <w:tc>
          <w:tcPr>
            <w:tcW w:w="2108" w:type="dxa"/>
          </w:tcPr>
          <w:p w14:paraId="20D2785E" w14:textId="77777777" w:rsidR="00CA3E7F" w:rsidRDefault="00CA3E7F" w:rsidP="00C713A9">
            <w:r>
              <w:t>Nome do campo</w:t>
            </w:r>
          </w:p>
        </w:tc>
        <w:tc>
          <w:tcPr>
            <w:tcW w:w="2177" w:type="dxa"/>
          </w:tcPr>
          <w:p w14:paraId="456074BB" w14:textId="77777777" w:rsidR="00CA3E7F" w:rsidRDefault="00CA3E7F" w:rsidP="00C713A9">
            <w:r>
              <w:t>Descrição</w:t>
            </w:r>
          </w:p>
        </w:tc>
        <w:tc>
          <w:tcPr>
            <w:tcW w:w="2051" w:type="dxa"/>
          </w:tcPr>
          <w:p w14:paraId="206B07D2" w14:textId="77777777" w:rsidR="00CA3E7F" w:rsidRDefault="00CA3E7F" w:rsidP="00C713A9">
            <w:r>
              <w:t>Tipo</w:t>
            </w:r>
          </w:p>
        </w:tc>
        <w:tc>
          <w:tcPr>
            <w:tcW w:w="1456" w:type="dxa"/>
          </w:tcPr>
          <w:p w14:paraId="4517CD9E" w14:textId="77777777" w:rsidR="00CA3E7F" w:rsidRDefault="00CA3E7F" w:rsidP="00C713A9">
            <w:r>
              <w:t>Tamanho</w:t>
            </w:r>
          </w:p>
        </w:tc>
        <w:tc>
          <w:tcPr>
            <w:tcW w:w="2664" w:type="dxa"/>
          </w:tcPr>
          <w:p w14:paraId="3D38076E" w14:textId="77777777" w:rsidR="00CA3E7F" w:rsidRDefault="00CA3E7F" w:rsidP="00C713A9">
            <w:r>
              <w:t>Observação</w:t>
            </w:r>
          </w:p>
        </w:tc>
      </w:tr>
      <w:tr w:rsidR="00CA3E7F" w14:paraId="31019DD8" w14:textId="77777777" w:rsidTr="001118CF">
        <w:tc>
          <w:tcPr>
            <w:tcW w:w="2108" w:type="dxa"/>
          </w:tcPr>
          <w:p w14:paraId="77E47B45" w14:textId="1FCF799D" w:rsidR="00CA3E7F" w:rsidRDefault="00CE418F" w:rsidP="00C713A9">
            <w:r>
              <w:lastRenderedPageBreak/>
              <w:t>PERNR</w:t>
            </w:r>
          </w:p>
        </w:tc>
        <w:tc>
          <w:tcPr>
            <w:tcW w:w="2177" w:type="dxa"/>
          </w:tcPr>
          <w:p w14:paraId="1359F843" w14:textId="316BD08F" w:rsidR="00CA3E7F" w:rsidRDefault="00CE418F" w:rsidP="00C713A9">
            <w:r>
              <w:t>Nº Pessoal</w:t>
            </w:r>
          </w:p>
        </w:tc>
        <w:tc>
          <w:tcPr>
            <w:tcW w:w="2051" w:type="dxa"/>
          </w:tcPr>
          <w:p w14:paraId="7D95CEEB" w14:textId="2149E2AB" w:rsidR="00CA3E7F" w:rsidRDefault="00CE418F" w:rsidP="00C713A9">
            <w:r>
              <w:t>NUMC</w:t>
            </w:r>
          </w:p>
        </w:tc>
        <w:tc>
          <w:tcPr>
            <w:tcW w:w="1456" w:type="dxa"/>
          </w:tcPr>
          <w:p w14:paraId="7730107E" w14:textId="774F4074" w:rsidR="00CA3E7F" w:rsidRDefault="00CE418F" w:rsidP="00C713A9">
            <w:r>
              <w:t>8</w:t>
            </w:r>
          </w:p>
        </w:tc>
        <w:tc>
          <w:tcPr>
            <w:tcW w:w="2664" w:type="dxa"/>
          </w:tcPr>
          <w:p w14:paraId="09F5AD2F" w14:textId="69452B09" w:rsidR="00CA3E7F" w:rsidRDefault="00CE418F" w:rsidP="00C713A9">
            <w:r>
              <w:t xml:space="preserve">Nº Pessoal: Deve ter chave externa e ajuda de pesquisa igual dos </w:t>
            </w:r>
            <w:proofErr w:type="spellStart"/>
            <w:r>
              <w:t>infotipos</w:t>
            </w:r>
            <w:proofErr w:type="spellEnd"/>
            <w:r>
              <w:t>.</w:t>
            </w:r>
          </w:p>
        </w:tc>
      </w:tr>
      <w:tr w:rsidR="005915BB" w14:paraId="6FEAA8D3" w14:textId="77777777" w:rsidTr="00381C95">
        <w:tc>
          <w:tcPr>
            <w:tcW w:w="2108" w:type="dxa"/>
          </w:tcPr>
          <w:p w14:paraId="6385D1F1" w14:textId="77777777" w:rsidR="005915BB" w:rsidRDefault="005915BB" w:rsidP="00381C95">
            <w:r>
              <w:t>DATA</w:t>
            </w:r>
          </w:p>
        </w:tc>
        <w:tc>
          <w:tcPr>
            <w:tcW w:w="2177" w:type="dxa"/>
          </w:tcPr>
          <w:p w14:paraId="1FD4086F" w14:textId="77777777" w:rsidR="005915BB" w:rsidRDefault="005915BB" w:rsidP="00381C95">
            <w:r>
              <w:t>Data do apontamento</w:t>
            </w:r>
          </w:p>
        </w:tc>
        <w:tc>
          <w:tcPr>
            <w:tcW w:w="2051" w:type="dxa"/>
          </w:tcPr>
          <w:p w14:paraId="245443CC" w14:textId="77777777" w:rsidR="005915BB" w:rsidRDefault="005915BB" w:rsidP="00381C95">
            <w:r>
              <w:t>DATS</w:t>
            </w:r>
          </w:p>
        </w:tc>
        <w:tc>
          <w:tcPr>
            <w:tcW w:w="1456" w:type="dxa"/>
          </w:tcPr>
          <w:p w14:paraId="4FB9A8CC" w14:textId="77777777" w:rsidR="005915BB" w:rsidRDefault="005915BB" w:rsidP="00381C95">
            <w:r>
              <w:t>8</w:t>
            </w:r>
          </w:p>
        </w:tc>
        <w:tc>
          <w:tcPr>
            <w:tcW w:w="2664" w:type="dxa"/>
          </w:tcPr>
          <w:p w14:paraId="208D8316" w14:textId="77777777" w:rsidR="005915BB" w:rsidRDefault="005915BB" w:rsidP="00381C95"/>
        </w:tc>
      </w:tr>
      <w:tr w:rsidR="005915BB" w14:paraId="4AAC9747" w14:textId="77777777" w:rsidTr="001118CF">
        <w:tc>
          <w:tcPr>
            <w:tcW w:w="2108" w:type="dxa"/>
          </w:tcPr>
          <w:p w14:paraId="146F551A" w14:textId="3013524B" w:rsidR="005915BB" w:rsidRDefault="005915BB" w:rsidP="00C713A9">
            <w:r>
              <w:t>PROJT</w:t>
            </w:r>
          </w:p>
        </w:tc>
        <w:tc>
          <w:tcPr>
            <w:tcW w:w="2177" w:type="dxa"/>
          </w:tcPr>
          <w:p w14:paraId="0E2074D4" w14:textId="1DF1E2AD" w:rsidR="005915BB" w:rsidRDefault="005915BB" w:rsidP="00C713A9">
            <w:r>
              <w:t>Código do projeto</w:t>
            </w:r>
          </w:p>
        </w:tc>
        <w:tc>
          <w:tcPr>
            <w:tcW w:w="2051" w:type="dxa"/>
          </w:tcPr>
          <w:p w14:paraId="0E2EAD34" w14:textId="5A544314" w:rsidR="005915BB" w:rsidRDefault="005915BB" w:rsidP="00C713A9">
            <w:r>
              <w:t>CHAR</w:t>
            </w:r>
          </w:p>
        </w:tc>
        <w:tc>
          <w:tcPr>
            <w:tcW w:w="1456" w:type="dxa"/>
          </w:tcPr>
          <w:p w14:paraId="2FB7629B" w14:textId="6D9E3772" w:rsidR="005915BB" w:rsidRDefault="005915BB" w:rsidP="00C713A9">
            <w:r>
              <w:t>4</w:t>
            </w:r>
          </w:p>
        </w:tc>
        <w:tc>
          <w:tcPr>
            <w:tcW w:w="2664" w:type="dxa"/>
          </w:tcPr>
          <w:p w14:paraId="294EAF6C" w14:textId="4CDA8066" w:rsidR="005915BB" w:rsidRDefault="005915BB" w:rsidP="00C713A9">
            <w:r>
              <w:t>Deve ter chave externa com a tabela de projetos</w:t>
            </w:r>
          </w:p>
        </w:tc>
      </w:tr>
      <w:tr w:rsidR="003079F7" w14:paraId="36F981F9" w14:textId="77777777" w:rsidTr="001118CF">
        <w:tc>
          <w:tcPr>
            <w:tcW w:w="2108" w:type="dxa"/>
          </w:tcPr>
          <w:p w14:paraId="597ADC96" w14:textId="49AAE7A3" w:rsidR="003079F7" w:rsidRDefault="005915BB" w:rsidP="00CA3E7F">
            <w:r>
              <w:t>HORAS</w:t>
            </w:r>
          </w:p>
        </w:tc>
        <w:tc>
          <w:tcPr>
            <w:tcW w:w="2177" w:type="dxa"/>
          </w:tcPr>
          <w:p w14:paraId="596D52FD" w14:textId="2BF24030" w:rsidR="003079F7" w:rsidRDefault="005915BB" w:rsidP="00CA3E7F">
            <w:r>
              <w:t>Horas trabalhadas</w:t>
            </w:r>
          </w:p>
        </w:tc>
        <w:tc>
          <w:tcPr>
            <w:tcW w:w="2051" w:type="dxa"/>
          </w:tcPr>
          <w:p w14:paraId="52158E59" w14:textId="017EAB8E" w:rsidR="003079F7" w:rsidRDefault="005915BB" w:rsidP="00CA3E7F">
            <w:r>
              <w:t>DEC</w:t>
            </w:r>
          </w:p>
        </w:tc>
        <w:tc>
          <w:tcPr>
            <w:tcW w:w="1456" w:type="dxa"/>
          </w:tcPr>
          <w:p w14:paraId="2002CF64" w14:textId="0DBF3652" w:rsidR="003079F7" w:rsidRDefault="005915BB" w:rsidP="00CA3E7F">
            <w:r>
              <w:t>5,3</w:t>
            </w:r>
          </w:p>
        </w:tc>
        <w:tc>
          <w:tcPr>
            <w:tcW w:w="2664" w:type="dxa"/>
          </w:tcPr>
          <w:p w14:paraId="26DAE7C0" w14:textId="77777777" w:rsidR="001118CF" w:rsidRDefault="001118CF" w:rsidP="00CA3E7F"/>
        </w:tc>
      </w:tr>
    </w:tbl>
    <w:p w14:paraId="3825A53E" w14:textId="343E7B26" w:rsidR="00A71F0E" w:rsidRDefault="005915BB" w:rsidP="004C792A">
      <w:pPr>
        <w:pStyle w:val="PargrafodaLista"/>
        <w:numPr>
          <w:ilvl w:val="0"/>
          <w:numId w:val="37"/>
        </w:numPr>
      </w:pPr>
      <w:r>
        <w:t>Cada colaborador pode ter mais de um apontamento por dia, desde que o projeto seja diferente.</w:t>
      </w:r>
    </w:p>
    <w:p w14:paraId="17411C55" w14:textId="77777777" w:rsidR="00CA3E7F" w:rsidRDefault="004C792A" w:rsidP="004C792A">
      <w:pPr>
        <w:pStyle w:val="PargrafodaLista"/>
        <w:numPr>
          <w:ilvl w:val="0"/>
          <w:numId w:val="37"/>
        </w:numPr>
      </w:pPr>
      <w:r>
        <w:t>Deverá ser criada uma visão para atualizar a tabela</w:t>
      </w:r>
      <w:r w:rsidR="00A71F0E">
        <w:t xml:space="preserve"> 3.</w:t>
      </w:r>
    </w:p>
    <w:p w14:paraId="37E8B66E" w14:textId="139D3EEF" w:rsidR="004C792A" w:rsidRDefault="00A71F0E" w:rsidP="004C792A">
      <w:pPr>
        <w:pStyle w:val="PargrafodaLista"/>
        <w:numPr>
          <w:ilvl w:val="0"/>
          <w:numId w:val="37"/>
        </w:numPr>
      </w:pPr>
      <w:r>
        <w:t xml:space="preserve">A visão deve exibir os campos da tabela 3 + </w:t>
      </w:r>
      <w:r w:rsidR="00582E17">
        <w:t>PROTX</w:t>
      </w:r>
      <w:r>
        <w:t xml:space="preserve"> da tabela </w:t>
      </w:r>
      <w:r w:rsidR="0042123B">
        <w:t>1</w:t>
      </w:r>
      <w:r w:rsidR="00582E17">
        <w:t>.</w:t>
      </w:r>
    </w:p>
    <w:p w14:paraId="4D837146" w14:textId="77777777" w:rsidR="00A71F0E" w:rsidRDefault="00A71F0E" w:rsidP="00A71F0E">
      <w:pPr>
        <w:pStyle w:val="PargrafodaLista"/>
      </w:pPr>
    </w:p>
    <w:p w14:paraId="469D6804" w14:textId="789AB35C" w:rsidR="00A71F0E" w:rsidRPr="009C5175" w:rsidRDefault="009C5175" w:rsidP="00613106">
      <w:pPr>
        <w:rPr>
          <w:b/>
        </w:rPr>
      </w:pPr>
      <w:r w:rsidRPr="009C5175">
        <w:rPr>
          <w:b/>
        </w:rPr>
        <w:t>2</w:t>
      </w:r>
      <w:r w:rsidR="00077DF1" w:rsidRPr="009C5175">
        <w:rPr>
          <w:b/>
        </w:rPr>
        <w:t xml:space="preserve">) Desenvolver um </w:t>
      </w:r>
      <w:r w:rsidR="00C740E1" w:rsidRPr="009C5175">
        <w:rPr>
          <w:b/>
        </w:rPr>
        <w:t>programa</w:t>
      </w:r>
      <w:r w:rsidR="00C13DCF" w:rsidRPr="009C5175">
        <w:rPr>
          <w:b/>
        </w:rPr>
        <w:t xml:space="preserve"> </w:t>
      </w:r>
      <w:r w:rsidR="00A71F0E" w:rsidRPr="009C5175">
        <w:rPr>
          <w:b/>
        </w:rPr>
        <w:t xml:space="preserve">para </w:t>
      </w:r>
      <w:r w:rsidR="00394915">
        <w:rPr>
          <w:b/>
        </w:rPr>
        <w:t xml:space="preserve">listar </w:t>
      </w:r>
      <w:r w:rsidR="00582E17">
        <w:rPr>
          <w:b/>
        </w:rPr>
        <w:t>os apontamentos dos colaboradores</w:t>
      </w:r>
      <w:r w:rsidRPr="009C5175">
        <w:rPr>
          <w:b/>
        </w:rPr>
        <w:t xml:space="preserve"> (Z</w:t>
      </w:r>
      <w:r w:rsidR="00582E17">
        <w:rPr>
          <w:b/>
        </w:rPr>
        <w:t>PROJETOF</w:t>
      </w:r>
      <w:r w:rsidRPr="009C5175">
        <w:rPr>
          <w:b/>
        </w:rPr>
        <w:t>RP01_nn).</w:t>
      </w:r>
    </w:p>
    <w:p w14:paraId="1FAC3646" w14:textId="77777777" w:rsidR="00A71F0E" w:rsidRDefault="00A71F0E" w:rsidP="00613106">
      <w:pPr>
        <w:rPr>
          <w:u w:val="single"/>
        </w:rPr>
      </w:pPr>
      <w:r w:rsidRPr="009C5175">
        <w:rPr>
          <w:u w:val="single"/>
        </w:rPr>
        <w:t>Tela de seleção:</w:t>
      </w:r>
    </w:p>
    <w:p w14:paraId="2CAAE696" w14:textId="77777777" w:rsidR="009C5175" w:rsidRPr="009C5175" w:rsidRDefault="009C5175" w:rsidP="00613106">
      <w:r w:rsidRPr="009C5175">
        <w:t>Bloco seleção de funcionários:</w:t>
      </w:r>
    </w:p>
    <w:p w14:paraId="335CC316" w14:textId="77777777" w:rsidR="00A71F0E" w:rsidRPr="002F24C2" w:rsidRDefault="00A71F0E" w:rsidP="00A71F0E">
      <w:pPr>
        <w:pStyle w:val="PargrafodaLista"/>
        <w:numPr>
          <w:ilvl w:val="0"/>
          <w:numId w:val="35"/>
        </w:numPr>
        <w:rPr>
          <w:lang w:val="en-US"/>
        </w:rPr>
      </w:pPr>
      <w:r w:rsidRPr="009C5175">
        <w:rPr>
          <w:b/>
          <w:lang w:val="en-US"/>
        </w:rPr>
        <w:t xml:space="preserve">Nº </w:t>
      </w:r>
      <w:proofErr w:type="spellStart"/>
      <w:r w:rsidRPr="009C5175">
        <w:rPr>
          <w:b/>
          <w:lang w:val="en-US"/>
        </w:rPr>
        <w:t>pessoal</w:t>
      </w:r>
      <w:proofErr w:type="spellEnd"/>
      <w:r w:rsidRPr="002F24C2">
        <w:rPr>
          <w:lang w:val="en-US"/>
        </w:rPr>
        <w:t xml:space="preserve"> - select-options (P0001-PER</w:t>
      </w:r>
      <w:r>
        <w:rPr>
          <w:lang w:val="en-US"/>
        </w:rPr>
        <w:t>NR)</w:t>
      </w:r>
    </w:p>
    <w:p w14:paraId="08B4FE7C" w14:textId="77777777" w:rsidR="00A71F0E" w:rsidRPr="002F24C2" w:rsidRDefault="00A71F0E" w:rsidP="00A71F0E">
      <w:pPr>
        <w:pStyle w:val="PargrafodaLista"/>
        <w:numPr>
          <w:ilvl w:val="0"/>
          <w:numId w:val="35"/>
        </w:numPr>
        <w:rPr>
          <w:lang w:val="en-US"/>
        </w:rPr>
      </w:pPr>
      <w:proofErr w:type="spellStart"/>
      <w:r w:rsidRPr="009C5175">
        <w:rPr>
          <w:b/>
          <w:lang w:val="en-US"/>
        </w:rPr>
        <w:t>Empresa</w:t>
      </w:r>
      <w:proofErr w:type="spellEnd"/>
      <w:r w:rsidRPr="009C5175">
        <w:rPr>
          <w:b/>
          <w:lang w:val="en-US"/>
        </w:rPr>
        <w:t xml:space="preserve"> </w:t>
      </w:r>
      <w:r w:rsidRPr="002F24C2">
        <w:rPr>
          <w:lang w:val="en-US"/>
        </w:rPr>
        <w:t>- select-options (P0001-B</w:t>
      </w:r>
      <w:r>
        <w:rPr>
          <w:lang w:val="en-US"/>
        </w:rPr>
        <w:t>UKRS)</w:t>
      </w:r>
    </w:p>
    <w:p w14:paraId="22938635" w14:textId="77777777" w:rsidR="00A71F0E" w:rsidRPr="002F24C2" w:rsidRDefault="00A71F0E" w:rsidP="00A71F0E">
      <w:pPr>
        <w:pStyle w:val="PargrafodaLista"/>
        <w:numPr>
          <w:ilvl w:val="0"/>
          <w:numId w:val="35"/>
        </w:numPr>
        <w:rPr>
          <w:lang w:val="en-US"/>
        </w:rPr>
      </w:pPr>
      <w:proofErr w:type="spellStart"/>
      <w:r w:rsidRPr="009C5175">
        <w:rPr>
          <w:b/>
          <w:lang w:val="en-US"/>
        </w:rPr>
        <w:t>Área</w:t>
      </w:r>
      <w:proofErr w:type="spellEnd"/>
      <w:r w:rsidRPr="009C5175">
        <w:rPr>
          <w:b/>
          <w:lang w:val="en-US"/>
        </w:rPr>
        <w:t xml:space="preserve"> de RH</w:t>
      </w:r>
      <w:r w:rsidRPr="002F24C2">
        <w:rPr>
          <w:lang w:val="en-US"/>
        </w:rPr>
        <w:t xml:space="preserve"> - select-options (P0001-WE</w:t>
      </w:r>
      <w:r>
        <w:rPr>
          <w:lang w:val="en-US"/>
        </w:rPr>
        <w:t>RKS)</w:t>
      </w:r>
    </w:p>
    <w:p w14:paraId="10906AB6" w14:textId="77777777" w:rsidR="00A71F0E" w:rsidRPr="002F24C2" w:rsidRDefault="00A71F0E" w:rsidP="00A71F0E">
      <w:pPr>
        <w:pStyle w:val="PargrafodaLista"/>
        <w:numPr>
          <w:ilvl w:val="0"/>
          <w:numId w:val="35"/>
        </w:numPr>
        <w:rPr>
          <w:lang w:val="en-US"/>
        </w:rPr>
      </w:pPr>
      <w:proofErr w:type="spellStart"/>
      <w:r w:rsidRPr="009C5175">
        <w:rPr>
          <w:b/>
          <w:lang w:val="en-US"/>
        </w:rPr>
        <w:t>Subárea</w:t>
      </w:r>
      <w:proofErr w:type="spellEnd"/>
      <w:r w:rsidRPr="009C5175">
        <w:rPr>
          <w:b/>
          <w:lang w:val="en-US"/>
        </w:rPr>
        <w:t xml:space="preserve"> de RH</w:t>
      </w:r>
      <w:r w:rsidRPr="002F24C2">
        <w:rPr>
          <w:lang w:val="en-US"/>
        </w:rPr>
        <w:t xml:space="preserve"> - select-options (P0001-BT</w:t>
      </w:r>
      <w:r>
        <w:rPr>
          <w:lang w:val="en-US"/>
        </w:rPr>
        <w:t>RTL)</w:t>
      </w:r>
    </w:p>
    <w:p w14:paraId="0F5A7839" w14:textId="77777777" w:rsidR="00A71F0E" w:rsidRDefault="00A71F0E" w:rsidP="00A71F0E">
      <w:pPr>
        <w:pStyle w:val="PargrafodaLista"/>
        <w:numPr>
          <w:ilvl w:val="0"/>
          <w:numId w:val="35"/>
        </w:numPr>
      </w:pPr>
      <w:r w:rsidRPr="009C5175">
        <w:rPr>
          <w:b/>
        </w:rPr>
        <w:t>Data início</w:t>
      </w:r>
      <w:r>
        <w:t xml:space="preserve"> - </w:t>
      </w:r>
      <w:proofErr w:type="spellStart"/>
      <w:r>
        <w:t>parameter</w:t>
      </w:r>
      <w:proofErr w:type="spellEnd"/>
      <w:r>
        <w:t xml:space="preserve"> (P0001-BEGDA)</w:t>
      </w:r>
    </w:p>
    <w:p w14:paraId="58A6DB8C" w14:textId="6E927C6E" w:rsidR="001A440F" w:rsidRDefault="00A71F0E" w:rsidP="001A440F">
      <w:pPr>
        <w:pStyle w:val="PargrafodaLista"/>
        <w:numPr>
          <w:ilvl w:val="0"/>
          <w:numId w:val="35"/>
        </w:numPr>
      </w:pPr>
      <w:r w:rsidRPr="009C5175">
        <w:rPr>
          <w:b/>
        </w:rPr>
        <w:t>Data fim</w:t>
      </w:r>
      <w:r>
        <w:t xml:space="preserve"> - </w:t>
      </w:r>
      <w:proofErr w:type="spellStart"/>
      <w:r>
        <w:t>parameter</w:t>
      </w:r>
      <w:proofErr w:type="spellEnd"/>
      <w:r>
        <w:t xml:space="preserve"> (P0001-ENDDA)</w:t>
      </w:r>
    </w:p>
    <w:p w14:paraId="04BC6C72" w14:textId="61349DD8" w:rsidR="001A440F" w:rsidRDefault="001A440F" w:rsidP="001A440F">
      <w:pPr>
        <w:pStyle w:val="PargrafodaLista"/>
      </w:pPr>
      <w:r>
        <w:rPr>
          <w:b/>
        </w:rPr>
        <w:t>O período deve ser utilizado para filtrar colaboradores e apontamentos</w:t>
      </w:r>
      <w:r w:rsidRPr="001A440F">
        <w:t>.</w:t>
      </w:r>
    </w:p>
    <w:p w14:paraId="3D5E4C72" w14:textId="26B39888" w:rsidR="00295E3C" w:rsidRDefault="00582E17" w:rsidP="009C5175">
      <w:r>
        <w:t>Bloco outras seleções:</w:t>
      </w:r>
    </w:p>
    <w:p w14:paraId="52EF7318" w14:textId="1EDBE597" w:rsidR="00582E17" w:rsidRDefault="00582E17" w:rsidP="00582E17">
      <w:pPr>
        <w:pStyle w:val="PargrafodaLista"/>
        <w:numPr>
          <w:ilvl w:val="0"/>
          <w:numId w:val="41"/>
        </w:numPr>
      </w:pPr>
      <w:r w:rsidRPr="00582E17">
        <w:rPr>
          <w:b/>
          <w:bCs/>
        </w:rPr>
        <w:t>Plano de horário de trabalho</w:t>
      </w:r>
      <w:r>
        <w:t xml:space="preserve"> – </w:t>
      </w:r>
      <w:proofErr w:type="spellStart"/>
      <w:r>
        <w:t>select-options</w:t>
      </w:r>
      <w:proofErr w:type="spellEnd"/>
      <w:r>
        <w:t xml:space="preserve"> (P0007-SCHKZ)</w:t>
      </w:r>
    </w:p>
    <w:p w14:paraId="75038375" w14:textId="4FAEEF31" w:rsidR="00582E17" w:rsidRDefault="00582E17" w:rsidP="00582E17">
      <w:pPr>
        <w:pStyle w:val="PargrafodaLista"/>
        <w:numPr>
          <w:ilvl w:val="0"/>
          <w:numId w:val="41"/>
        </w:numPr>
      </w:pPr>
      <w:r w:rsidRPr="00582E17">
        <w:rPr>
          <w:b/>
          <w:bCs/>
        </w:rPr>
        <w:t>Código do projeto</w:t>
      </w:r>
      <w:r>
        <w:t xml:space="preserve"> – </w:t>
      </w:r>
      <w:proofErr w:type="spellStart"/>
      <w:r>
        <w:t>select-options</w:t>
      </w:r>
      <w:proofErr w:type="spellEnd"/>
      <w:r>
        <w:t xml:space="preserve"> (ZPROJETOFT01-PROJT)</w:t>
      </w:r>
    </w:p>
    <w:p w14:paraId="342343A9" w14:textId="7E97082A" w:rsidR="0092164D" w:rsidRDefault="0092164D" w:rsidP="00582E17">
      <w:pPr>
        <w:pStyle w:val="PargrafodaLista"/>
        <w:numPr>
          <w:ilvl w:val="0"/>
          <w:numId w:val="41"/>
        </w:numPr>
      </w:pPr>
      <w:r>
        <w:rPr>
          <w:b/>
          <w:bCs/>
        </w:rPr>
        <w:t xml:space="preserve">Sintético (horas extras) </w:t>
      </w:r>
      <w:r w:rsidRPr="0092164D">
        <w:t>-</w:t>
      </w:r>
      <w:r>
        <w:t xml:space="preserve"> </w:t>
      </w:r>
      <w:proofErr w:type="spellStart"/>
      <w:r>
        <w:t>Checkbox</w:t>
      </w:r>
      <w:proofErr w:type="spellEnd"/>
    </w:p>
    <w:p w14:paraId="65A78242" w14:textId="77777777" w:rsidR="009C5175" w:rsidRDefault="009C5175" w:rsidP="009C5175">
      <w:r>
        <w:t>Bloco saída:</w:t>
      </w:r>
    </w:p>
    <w:p w14:paraId="663D1DCD" w14:textId="77777777" w:rsidR="009C5175" w:rsidRDefault="009C5175" w:rsidP="009C5175">
      <w:pPr>
        <w:pStyle w:val="PargrafodaLista"/>
        <w:numPr>
          <w:ilvl w:val="0"/>
          <w:numId w:val="35"/>
        </w:numPr>
      </w:pPr>
      <w:r>
        <w:t>ALV</w:t>
      </w:r>
    </w:p>
    <w:p w14:paraId="51AD3D07" w14:textId="77777777" w:rsidR="001C36A8" w:rsidRDefault="009C5175" w:rsidP="009C5175">
      <w:pPr>
        <w:pStyle w:val="PargrafodaLista"/>
        <w:numPr>
          <w:ilvl w:val="0"/>
          <w:numId w:val="35"/>
        </w:numPr>
      </w:pPr>
      <w:proofErr w:type="spellStart"/>
      <w:r>
        <w:t>Smartforms</w:t>
      </w:r>
      <w:proofErr w:type="spellEnd"/>
    </w:p>
    <w:p w14:paraId="7E0B2389" w14:textId="77777777" w:rsidR="00295E3C" w:rsidRDefault="00295E3C" w:rsidP="00295E3C">
      <w:pPr>
        <w:pStyle w:val="PargrafodaLista"/>
      </w:pPr>
    </w:p>
    <w:p w14:paraId="0C5F317D" w14:textId="77777777" w:rsidR="009C5175" w:rsidRPr="009F5892" w:rsidRDefault="009C5175" w:rsidP="009F5892">
      <w:pPr>
        <w:rPr>
          <w:u w:val="single"/>
        </w:rPr>
      </w:pPr>
      <w:r w:rsidRPr="009C5175">
        <w:rPr>
          <w:u w:val="single"/>
        </w:rPr>
        <w:t>Pontos de atenção:</w:t>
      </w:r>
    </w:p>
    <w:p w14:paraId="166D0AC3" w14:textId="40813265" w:rsidR="00582E17" w:rsidRDefault="00582E17" w:rsidP="00582E17">
      <w:pPr>
        <w:pStyle w:val="PargrafodaLista"/>
        <w:numPr>
          <w:ilvl w:val="0"/>
          <w:numId w:val="39"/>
        </w:numPr>
      </w:pPr>
      <w:r>
        <w:t xml:space="preserve">Para dados dos </w:t>
      </w:r>
      <w:proofErr w:type="spellStart"/>
      <w:r>
        <w:t>infotipos</w:t>
      </w:r>
      <w:proofErr w:type="spellEnd"/>
      <w:r>
        <w:t>, c</w:t>
      </w:r>
      <w:r w:rsidR="009C5175">
        <w:t>onsiderar sempre o registro mais recente dentro do período de seleção.</w:t>
      </w:r>
    </w:p>
    <w:p w14:paraId="37771AEB" w14:textId="51605CC6" w:rsidR="00B2560F" w:rsidRDefault="00B2560F" w:rsidP="00582E17">
      <w:pPr>
        <w:pStyle w:val="PargrafodaLista"/>
        <w:numPr>
          <w:ilvl w:val="0"/>
          <w:numId w:val="39"/>
        </w:numPr>
      </w:pPr>
      <w:r>
        <w:t>O programa deve exibir somente colaboradores que possuem apontamento(s) no período selecionado.</w:t>
      </w:r>
    </w:p>
    <w:p w14:paraId="1A41C8C5" w14:textId="77777777" w:rsidR="009C5175" w:rsidRPr="009C5175" w:rsidRDefault="009C5175" w:rsidP="009C5175">
      <w:pPr>
        <w:pStyle w:val="PargrafodaLista"/>
        <w:numPr>
          <w:ilvl w:val="0"/>
          <w:numId w:val="39"/>
        </w:numPr>
        <w:rPr>
          <w:b/>
          <w:color w:val="FF0000"/>
        </w:rPr>
      </w:pPr>
      <w:r>
        <w:lastRenderedPageBreak/>
        <w:t xml:space="preserve">Utilizar função HR_READ_INFOTYPE ou banco de dados lógico PNPCE. </w:t>
      </w:r>
      <w:r w:rsidRPr="009C5175">
        <w:rPr>
          <w:b/>
          <w:color w:val="FF0000"/>
        </w:rPr>
        <w:t>Diferencial será a utilização do banco de dados lógico PNPCE.</w:t>
      </w:r>
      <w:r w:rsidR="009F5892">
        <w:rPr>
          <w:b/>
          <w:color w:val="FF0000"/>
        </w:rPr>
        <w:t xml:space="preserve">  </w:t>
      </w:r>
    </w:p>
    <w:p w14:paraId="68BFE9BB" w14:textId="77777777" w:rsidR="00F34A01" w:rsidRDefault="00F34A01" w:rsidP="009C5175">
      <w:pPr>
        <w:rPr>
          <w:u w:val="single"/>
        </w:rPr>
      </w:pPr>
    </w:p>
    <w:p w14:paraId="2576A5AB" w14:textId="77777777" w:rsidR="009C5175" w:rsidRPr="00256A73" w:rsidRDefault="00256A73" w:rsidP="009C5175">
      <w:pPr>
        <w:rPr>
          <w:u w:val="single"/>
        </w:rPr>
      </w:pPr>
      <w:r w:rsidRPr="00256A73">
        <w:rPr>
          <w:u w:val="single"/>
        </w:rPr>
        <w:t>ALV:</w:t>
      </w:r>
    </w:p>
    <w:p w14:paraId="53BE58D4" w14:textId="7CCF55BC" w:rsidR="00C740E1" w:rsidRDefault="0092164D" w:rsidP="00C740E1">
      <w:pPr>
        <w:pStyle w:val="PargrafodaLista"/>
        <w:numPr>
          <w:ilvl w:val="0"/>
          <w:numId w:val="34"/>
        </w:numPr>
      </w:pPr>
      <w:r>
        <w:t>Caso a opção “Sintético (horas extras)” estiver vazia, e</w:t>
      </w:r>
      <w:r w:rsidR="00C740E1">
        <w:t xml:space="preserve">xibir um relatório </w:t>
      </w:r>
      <w:r w:rsidR="002F24C2">
        <w:t>com as seguintes</w:t>
      </w:r>
      <w:r w:rsidR="00C740E1">
        <w:t xml:space="preserve"> informações:</w:t>
      </w:r>
    </w:p>
    <w:p w14:paraId="48629056" w14:textId="77777777" w:rsidR="00C740E1" w:rsidRDefault="002F24C2" w:rsidP="00C740E1">
      <w:pPr>
        <w:pStyle w:val="PargrafodaLista"/>
        <w:numPr>
          <w:ilvl w:val="1"/>
          <w:numId w:val="34"/>
        </w:numPr>
      </w:pPr>
      <w:r>
        <w:t>Nº pessoal</w:t>
      </w:r>
    </w:p>
    <w:p w14:paraId="08480C7C" w14:textId="77777777" w:rsidR="007B0F71" w:rsidRDefault="002F24C2" w:rsidP="00C740E1">
      <w:pPr>
        <w:pStyle w:val="PargrafodaLista"/>
        <w:numPr>
          <w:ilvl w:val="1"/>
          <w:numId w:val="34"/>
        </w:numPr>
      </w:pPr>
      <w:r>
        <w:t>Nome completo</w:t>
      </w:r>
      <w:r w:rsidR="004573F8">
        <w:t xml:space="preserve"> do funcionário</w:t>
      </w:r>
    </w:p>
    <w:p w14:paraId="4F13B156" w14:textId="77777777" w:rsidR="00C740E1" w:rsidRDefault="002F24C2" w:rsidP="00C740E1">
      <w:pPr>
        <w:pStyle w:val="PargrafodaLista"/>
        <w:numPr>
          <w:ilvl w:val="1"/>
          <w:numId w:val="34"/>
        </w:numPr>
      </w:pPr>
      <w:r>
        <w:t>Empresa</w:t>
      </w:r>
    </w:p>
    <w:p w14:paraId="4187043D" w14:textId="77777777" w:rsidR="000E1545" w:rsidRDefault="000E1545" w:rsidP="00C740E1">
      <w:pPr>
        <w:pStyle w:val="PargrafodaLista"/>
        <w:numPr>
          <w:ilvl w:val="1"/>
          <w:numId w:val="34"/>
        </w:numPr>
      </w:pPr>
      <w:r>
        <w:t>Nome da Empresa (utilizar a função HR_BR_LER_EMPRESA)</w:t>
      </w:r>
    </w:p>
    <w:p w14:paraId="73BA6363" w14:textId="77777777" w:rsidR="007B0F71" w:rsidRDefault="002F24C2" w:rsidP="00C740E1">
      <w:pPr>
        <w:pStyle w:val="PargrafodaLista"/>
        <w:numPr>
          <w:ilvl w:val="1"/>
          <w:numId w:val="34"/>
        </w:numPr>
      </w:pPr>
      <w:r>
        <w:t>Área de RH</w:t>
      </w:r>
    </w:p>
    <w:p w14:paraId="5083B4E4" w14:textId="77777777" w:rsidR="002F24C2" w:rsidRDefault="002F24C2" w:rsidP="00C740E1">
      <w:pPr>
        <w:pStyle w:val="PargrafodaLista"/>
        <w:numPr>
          <w:ilvl w:val="1"/>
          <w:numId w:val="34"/>
        </w:numPr>
      </w:pPr>
      <w:r>
        <w:t xml:space="preserve">Texto da área de RH </w:t>
      </w:r>
    </w:p>
    <w:p w14:paraId="67BF6644" w14:textId="77777777" w:rsidR="002F24C2" w:rsidRDefault="002F24C2" w:rsidP="00C740E1">
      <w:pPr>
        <w:pStyle w:val="PargrafodaLista"/>
        <w:numPr>
          <w:ilvl w:val="1"/>
          <w:numId w:val="34"/>
        </w:numPr>
      </w:pPr>
      <w:r>
        <w:t>Subárea de RH</w:t>
      </w:r>
    </w:p>
    <w:p w14:paraId="34C33DEF" w14:textId="05D174DB" w:rsidR="00C740E1" w:rsidRDefault="002F24C2" w:rsidP="002F24C2">
      <w:pPr>
        <w:pStyle w:val="PargrafodaLista"/>
        <w:numPr>
          <w:ilvl w:val="1"/>
          <w:numId w:val="34"/>
        </w:numPr>
      </w:pPr>
      <w:r>
        <w:t xml:space="preserve">Texto da subárea de RH </w:t>
      </w:r>
    </w:p>
    <w:p w14:paraId="4F7CA211" w14:textId="31F940EE" w:rsidR="00582E17" w:rsidRDefault="00582E17" w:rsidP="002F24C2">
      <w:pPr>
        <w:pStyle w:val="PargrafodaLista"/>
        <w:numPr>
          <w:ilvl w:val="1"/>
          <w:numId w:val="34"/>
        </w:numPr>
      </w:pPr>
      <w:r>
        <w:t>Grupo de empregados</w:t>
      </w:r>
    </w:p>
    <w:p w14:paraId="423CB65E" w14:textId="75F41EDB" w:rsidR="00582E17" w:rsidRDefault="00582E17" w:rsidP="002F24C2">
      <w:pPr>
        <w:pStyle w:val="PargrafodaLista"/>
        <w:numPr>
          <w:ilvl w:val="1"/>
          <w:numId w:val="34"/>
        </w:numPr>
      </w:pPr>
      <w:r>
        <w:t>Texto do grupo de empregados</w:t>
      </w:r>
    </w:p>
    <w:p w14:paraId="3150B224" w14:textId="0464A053" w:rsidR="00582E17" w:rsidRDefault="00582E17" w:rsidP="002F24C2">
      <w:pPr>
        <w:pStyle w:val="PargrafodaLista"/>
        <w:numPr>
          <w:ilvl w:val="1"/>
          <w:numId w:val="34"/>
        </w:numPr>
      </w:pPr>
      <w:r>
        <w:t>Subgrupo de empregados</w:t>
      </w:r>
    </w:p>
    <w:p w14:paraId="23673C66" w14:textId="4DAC12F1" w:rsidR="00582E17" w:rsidRDefault="00582E17" w:rsidP="002F24C2">
      <w:pPr>
        <w:pStyle w:val="PargrafodaLista"/>
        <w:numPr>
          <w:ilvl w:val="1"/>
          <w:numId w:val="34"/>
        </w:numPr>
      </w:pPr>
      <w:r>
        <w:t>Texto do subgrupo de empregados</w:t>
      </w:r>
    </w:p>
    <w:p w14:paraId="412BBDA2" w14:textId="3AF85F2C" w:rsidR="002F24C2" w:rsidRDefault="00582E17" w:rsidP="002F24C2">
      <w:pPr>
        <w:pStyle w:val="PargrafodaLista"/>
        <w:numPr>
          <w:ilvl w:val="1"/>
          <w:numId w:val="34"/>
        </w:numPr>
      </w:pPr>
      <w:r>
        <w:t xml:space="preserve">Plano de horário de </w:t>
      </w:r>
      <w:r w:rsidR="0092164D">
        <w:t>trabalho (P0007-SCHKZ)</w:t>
      </w:r>
    </w:p>
    <w:p w14:paraId="4616D874" w14:textId="2D7BCF10" w:rsidR="002F24C2" w:rsidRDefault="0092164D" w:rsidP="002F24C2">
      <w:pPr>
        <w:pStyle w:val="PargrafodaLista"/>
        <w:numPr>
          <w:ilvl w:val="1"/>
          <w:numId w:val="34"/>
        </w:numPr>
      </w:pPr>
      <w:r>
        <w:t>Data do apontamento</w:t>
      </w:r>
    </w:p>
    <w:p w14:paraId="01C36F6F" w14:textId="2A680B64" w:rsidR="0092164D" w:rsidRDefault="0092164D" w:rsidP="002F24C2">
      <w:pPr>
        <w:pStyle w:val="PargrafodaLista"/>
        <w:numPr>
          <w:ilvl w:val="1"/>
          <w:numId w:val="34"/>
        </w:numPr>
      </w:pPr>
      <w:r>
        <w:t>Código do projeto</w:t>
      </w:r>
    </w:p>
    <w:p w14:paraId="7489B9F7" w14:textId="6078B1F1" w:rsidR="0092164D" w:rsidRDefault="0092164D" w:rsidP="002F24C2">
      <w:pPr>
        <w:pStyle w:val="PargrafodaLista"/>
        <w:numPr>
          <w:ilvl w:val="1"/>
          <w:numId w:val="34"/>
        </w:numPr>
      </w:pPr>
      <w:r>
        <w:t>Nome do projeto</w:t>
      </w:r>
    </w:p>
    <w:p w14:paraId="757AA37E" w14:textId="5EA5C73C" w:rsidR="00ED0FED" w:rsidRDefault="0092164D" w:rsidP="002F24C2">
      <w:pPr>
        <w:pStyle w:val="PargrafodaLista"/>
        <w:numPr>
          <w:ilvl w:val="1"/>
          <w:numId w:val="34"/>
        </w:numPr>
      </w:pPr>
      <w:r>
        <w:t>Horas apontadas</w:t>
      </w:r>
    </w:p>
    <w:p w14:paraId="12C9A59D" w14:textId="74BDA708" w:rsidR="0092164D" w:rsidRDefault="0092164D" w:rsidP="0092164D">
      <w:pPr>
        <w:pStyle w:val="PargrafodaLista"/>
        <w:numPr>
          <w:ilvl w:val="0"/>
          <w:numId w:val="34"/>
        </w:numPr>
      </w:pPr>
      <w:r>
        <w:t>Caso a opção “Sintético (horas extras)” estiver marcada, as horas de apontamentos devem ser somadas por dia</w:t>
      </w:r>
      <w:r w:rsidR="00EB0D88">
        <w:t xml:space="preserve"> e somente serão exibidos os dias em que o colaborador possui hora extra</w:t>
      </w:r>
      <w:r>
        <w:t>:</w:t>
      </w:r>
    </w:p>
    <w:p w14:paraId="2273C0D1" w14:textId="77777777" w:rsidR="0092164D" w:rsidRDefault="0092164D" w:rsidP="0092164D">
      <w:pPr>
        <w:pStyle w:val="PargrafodaLista"/>
        <w:numPr>
          <w:ilvl w:val="1"/>
          <w:numId w:val="34"/>
        </w:numPr>
      </w:pPr>
      <w:r>
        <w:t>Nº pessoal</w:t>
      </w:r>
    </w:p>
    <w:p w14:paraId="4DB8D79C" w14:textId="77777777" w:rsidR="0092164D" w:rsidRDefault="0092164D" w:rsidP="0092164D">
      <w:pPr>
        <w:pStyle w:val="PargrafodaLista"/>
        <w:numPr>
          <w:ilvl w:val="1"/>
          <w:numId w:val="34"/>
        </w:numPr>
      </w:pPr>
      <w:r>
        <w:t>Nome completo do funcionário</w:t>
      </w:r>
    </w:p>
    <w:p w14:paraId="3FA90DBA" w14:textId="77777777" w:rsidR="0092164D" w:rsidRDefault="0092164D" w:rsidP="0092164D">
      <w:pPr>
        <w:pStyle w:val="PargrafodaLista"/>
        <w:numPr>
          <w:ilvl w:val="1"/>
          <w:numId w:val="34"/>
        </w:numPr>
      </w:pPr>
      <w:r>
        <w:t>Plano de horário de trabalho (P0007-SCHKZ)</w:t>
      </w:r>
    </w:p>
    <w:p w14:paraId="53806C6A" w14:textId="77777777" w:rsidR="0092164D" w:rsidRDefault="0092164D" w:rsidP="0092164D">
      <w:pPr>
        <w:pStyle w:val="PargrafodaLista"/>
        <w:numPr>
          <w:ilvl w:val="1"/>
          <w:numId w:val="34"/>
        </w:numPr>
      </w:pPr>
      <w:r>
        <w:t>Data do apontamento</w:t>
      </w:r>
    </w:p>
    <w:p w14:paraId="00CC022B" w14:textId="493020B7" w:rsidR="0092164D" w:rsidRDefault="0092164D" w:rsidP="0092164D">
      <w:pPr>
        <w:pStyle w:val="PargrafodaLista"/>
        <w:numPr>
          <w:ilvl w:val="1"/>
          <w:numId w:val="34"/>
        </w:numPr>
      </w:pPr>
      <w:r>
        <w:t>Total de horas apontadas</w:t>
      </w:r>
    </w:p>
    <w:p w14:paraId="5663F0BC" w14:textId="3B98D2ED" w:rsidR="0092164D" w:rsidRDefault="0092164D" w:rsidP="0092164D">
      <w:pPr>
        <w:pStyle w:val="PargrafodaLista"/>
        <w:numPr>
          <w:ilvl w:val="1"/>
          <w:numId w:val="34"/>
        </w:numPr>
      </w:pPr>
      <w:r>
        <w:t>Quantidade de horas extras (= Total de horas apontadas – Horas mínimas diárias da tabela 2)</w:t>
      </w:r>
    </w:p>
    <w:p w14:paraId="70E0979A" w14:textId="7E463913" w:rsidR="0092164D" w:rsidRDefault="0092164D" w:rsidP="0092164D">
      <w:pPr>
        <w:pStyle w:val="PargrafodaLista"/>
        <w:numPr>
          <w:ilvl w:val="1"/>
          <w:numId w:val="34"/>
        </w:numPr>
      </w:pPr>
      <w:r>
        <w:t>Valor por hora extra (Tabela 2-EXTRA)</w:t>
      </w:r>
    </w:p>
    <w:p w14:paraId="670893F2" w14:textId="76855645" w:rsidR="0092164D" w:rsidRDefault="0092164D" w:rsidP="0092164D">
      <w:pPr>
        <w:pStyle w:val="PargrafodaLista"/>
        <w:numPr>
          <w:ilvl w:val="1"/>
          <w:numId w:val="34"/>
        </w:numPr>
      </w:pPr>
      <w:r>
        <w:t>Valor total de horas extras (= Quantidade de horas extras * Valor por hora extra)</w:t>
      </w:r>
    </w:p>
    <w:p w14:paraId="0DFA3DC6" w14:textId="60DC15DD" w:rsidR="0092164D" w:rsidRDefault="0092164D" w:rsidP="0092164D">
      <w:pPr>
        <w:pStyle w:val="PargrafodaLista"/>
      </w:pPr>
    </w:p>
    <w:p w14:paraId="763FAE53" w14:textId="77777777" w:rsidR="003534E0" w:rsidRDefault="003534E0" w:rsidP="0092164D">
      <w:pPr>
        <w:pStyle w:val="PargrafodaLista"/>
      </w:pPr>
    </w:p>
    <w:p w14:paraId="3B6D05AE" w14:textId="77777777" w:rsidR="00F34A01" w:rsidRDefault="00F34A01" w:rsidP="00F34A01">
      <w:pPr>
        <w:rPr>
          <w:u w:val="single"/>
        </w:rPr>
      </w:pPr>
      <w:r>
        <w:rPr>
          <w:u w:val="single"/>
        </w:rPr>
        <w:t>SMARTFORMS</w:t>
      </w:r>
      <w:r w:rsidRPr="00256A73">
        <w:rPr>
          <w:u w:val="single"/>
        </w:rPr>
        <w:t>:</w:t>
      </w:r>
    </w:p>
    <w:p w14:paraId="607FC072" w14:textId="4A271FE1" w:rsidR="00F34A01" w:rsidRDefault="00F34A01" w:rsidP="00F34A01">
      <w:r w:rsidRPr="00F34A01">
        <w:lastRenderedPageBreak/>
        <w:t>Exibir um</w:t>
      </w:r>
      <w:r>
        <w:t xml:space="preserve"> formulário para cada </w:t>
      </w:r>
      <w:r w:rsidR="003534E0">
        <w:t>DIA</w:t>
      </w:r>
      <w:r w:rsidR="00A54035">
        <w:t xml:space="preserve"> </w:t>
      </w:r>
      <w:r w:rsidR="003534E0">
        <w:t>do colaborador com as informações da opção “Sintético (horas extras)”</w:t>
      </w:r>
      <w:r w:rsidR="00902364">
        <w:t xml:space="preserve"> (ou seja, cada linha do relatório é um formulário)</w:t>
      </w:r>
      <w:r>
        <w:t xml:space="preserve"> exibindo o seguinte layout:</w:t>
      </w:r>
    </w:p>
    <w:p w14:paraId="2006C642" w14:textId="0D46BA61" w:rsidR="00456A0D" w:rsidRDefault="00EB0D88" w:rsidP="009F5892">
      <w:r>
        <w:rPr>
          <w:noProof/>
        </w:rPr>
        <w:drawing>
          <wp:inline distT="0" distB="0" distL="0" distR="0" wp14:anchorId="6D68DB26" wp14:editId="6CED9F68">
            <wp:extent cx="4991797" cy="285789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784C6B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09A95" w14:textId="77777777" w:rsidR="00C15ABC" w:rsidRDefault="00C15ABC" w:rsidP="00C15ABC">
      <w:pPr>
        <w:rPr>
          <w:b/>
        </w:rPr>
      </w:pPr>
      <w:r>
        <w:rPr>
          <w:b/>
        </w:rPr>
        <w:t>3</w:t>
      </w:r>
      <w:r w:rsidRPr="009C5175">
        <w:rPr>
          <w:b/>
        </w:rPr>
        <w:t xml:space="preserve">) </w:t>
      </w:r>
      <w:r>
        <w:rPr>
          <w:b/>
        </w:rPr>
        <w:t>Criar uma transação para cada desenvolvimento abaixo:</w:t>
      </w:r>
    </w:p>
    <w:p w14:paraId="2F672058" w14:textId="20976C6E" w:rsidR="00C15ABC" w:rsidRDefault="00C15ABC" w:rsidP="00C15ABC">
      <w:pPr>
        <w:pStyle w:val="PargrafodaLista"/>
        <w:numPr>
          <w:ilvl w:val="0"/>
          <w:numId w:val="34"/>
        </w:numPr>
      </w:pPr>
      <w:r w:rsidRPr="00C15ABC">
        <w:t>Tabela 1: PRJ</w:t>
      </w:r>
      <w:r w:rsidR="003534E0">
        <w:t>F</w:t>
      </w:r>
      <w:r w:rsidRPr="00C15ABC">
        <w:t xml:space="preserve"> - </w:t>
      </w:r>
      <w:r w:rsidR="003534E0">
        <w:t>Projetos</w:t>
      </w:r>
    </w:p>
    <w:p w14:paraId="22509E1F" w14:textId="5D0891F6" w:rsidR="00C15ABC" w:rsidRDefault="00C15ABC" w:rsidP="00C15ABC">
      <w:pPr>
        <w:pStyle w:val="PargrafodaLista"/>
        <w:numPr>
          <w:ilvl w:val="0"/>
          <w:numId w:val="34"/>
        </w:numPr>
      </w:pPr>
      <w:r w:rsidRPr="00C15ABC">
        <w:t>Tabela 2: PRJ</w:t>
      </w:r>
      <w:r w:rsidR="003534E0">
        <w:t>F</w:t>
      </w:r>
      <w:r w:rsidRPr="00C15ABC">
        <w:t xml:space="preserve"> </w:t>
      </w:r>
      <w:r w:rsidR="003534E0">
        <w:t>–</w:t>
      </w:r>
      <w:r w:rsidRPr="00C15ABC">
        <w:t xml:space="preserve"> </w:t>
      </w:r>
      <w:r w:rsidR="003534E0">
        <w:t>Carga horária mínima diária</w:t>
      </w:r>
    </w:p>
    <w:p w14:paraId="09CED00D" w14:textId="1512CD09" w:rsidR="00C15ABC" w:rsidRDefault="00B261E0" w:rsidP="00C15ABC">
      <w:pPr>
        <w:pStyle w:val="PargrafodaLista"/>
        <w:numPr>
          <w:ilvl w:val="0"/>
          <w:numId w:val="34"/>
        </w:numPr>
      </w:pPr>
      <w:r>
        <w:t xml:space="preserve">Visão da </w:t>
      </w:r>
      <w:r w:rsidR="00C15ABC" w:rsidRPr="00C15ABC">
        <w:t>Tabela 3: PRJ</w:t>
      </w:r>
      <w:r w:rsidR="003534E0">
        <w:t>F</w:t>
      </w:r>
      <w:r w:rsidR="00C15ABC" w:rsidRPr="00C15ABC">
        <w:t xml:space="preserve"> </w:t>
      </w:r>
      <w:r w:rsidR="003534E0">
        <w:t>–</w:t>
      </w:r>
      <w:r w:rsidR="00C15ABC" w:rsidRPr="00C15ABC">
        <w:t xml:space="preserve"> A</w:t>
      </w:r>
      <w:r w:rsidR="003534E0">
        <w:t>pontamentos diários</w:t>
      </w:r>
    </w:p>
    <w:p w14:paraId="5E102C75" w14:textId="3DFD0462" w:rsidR="00A54035" w:rsidRPr="00C15ABC" w:rsidRDefault="00C15ABC" w:rsidP="00226ABF">
      <w:pPr>
        <w:pStyle w:val="PargrafodaLista"/>
        <w:numPr>
          <w:ilvl w:val="0"/>
          <w:numId w:val="34"/>
        </w:numPr>
        <w:rPr>
          <w:b/>
        </w:rPr>
      </w:pPr>
      <w:r w:rsidRPr="0040088A">
        <w:t>Programa: PRJ</w:t>
      </w:r>
      <w:r w:rsidR="003534E0">
        <w:t>F</w:t>
      </w:r>
      <w:r w:rsidRPr="0040088A">
        <w:t xml:space="preserve"> - Controle de</w:t>
      </w:r>
      <w:r>
        <w:t xml:space="preserve"> </w:t>
      </w:r>
      <w:r w:rsidR="003534E0">
        <w:t>Apontamentos</w:t>
      </w:r>
    </w:p>
    <w:p w14:paraId="2D866503" w14:textId="77777777" w:rsidR="00A54035" w:rsidRDefault="00A54035" w:rsidP="002A2DBD">
      <w:pPr>
        <w:rPr>
          <w:b/>
        </w:rPr>
      </w:pPr>
    </w:p>
    <w:p w14:paraId="38888C96" w14:textId="2E9DF3DA" w:rsidR="002A2DBD" w:rsidRDefault="002A2DBD" w:rsidP="002A2DBD"/>
    <w:sectPr w:rsidR="002A2DBD" w:rsidSect="00FB63BD">
      <w:headerReference w:type="default" r:id="rId17"/>
      <w:type w:val="continuous"/>
      <w:pgSz w:w="11906" w:h="16838" w:code="9"/>
      <w:pgMar w:top="1418" w:right="720" w:bottom="1134" w:left="720" w:header="709" w:footer="709" w:gutter="0"/>
      <w:pgNumType w:start="0"/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392C7C" w14:textId="77777777" w:rsidR="000E3B56" w:rsidRDefault="000E3B56" w:rsidP="005E4C09">
      <w:pPr>
        <w:spacing w:before="0" w:after="0" w:line="240" w:lineRule="auto"/>
      </w:pPr>
      <w:r>
        <w:separator/>
      </w:r>
    </w:p>
  </w:endnote>
  <w:endnote w:type="continuationSeparator" w:id="0">
    <w:p w14:paraId="5C831C34" w14:textId="77777777" w:rsidR="000E3B56" w:rsidRDefault="000E3B56" w:rsidP="005E4C0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9769B" w14:textId="77777777" w:rsidR="00C713A9" w:rsidRPr="002F6C88" w:rsidRDefault="00C713A9" w:rsidP="002F6C88">
    <w:pPr>
      <w:pStyle w:val="Rodap"/>
    </w:pPr>
    <w:r w:rsidRPr="002F6C88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7B45E416" wp14:editId="434C0991">
              <wp:simplePos x="0" y="0"/>
              <wp:positionH relativeFrom="column">
                <wp:posOffset>3031490</wp:posOffset>
              </wp:positionH>
              <wp:positionV relativeFrom="paragraph">
                <wp:posOffset>233045</wp:posOffset>
              </wp:positionV>
              <wp:extent cx="627380" cy="277495"/>
              <wp:effectExtent l="0" t="0" r="0" b="0"/>
              <wp:wrapNone/>
              <wp:docPr id="127" name="Caixa de Texto 1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7380" cy="2774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3F9B000" w14:textId="77777777" w:rsidR="00C713A9" w:rsidRPr="00AB4D49" w:rsidRDefault="00C713A9" w:rsidP="002F6C88">
                          <w:pPr>
                            <w:pStyle w:val="TextoRodap"/>
                            <w:jc w:val="center"/>
                          </w:pPr>
                          <w:r w:rsidRPr="00AB4D49">
                            <w:fldChar w:fldCharType="begin"/>
                          </w:r>
                          <w:r w:rsidRPr="00AB4D49">
                            <w:instrText>PAGE   \* MERGEFORMAT</w:instrText>
                          </w:r>
                          <w:r w:rsidRPr="00AB4D49">
                            <w:fldChar w:fldCharType="separate"/>
                          </w:r>
                          <w:r w:rsidRPr="00AB4D49">
                            <w:t>1</w:t>
                          </w:r>
                          <w:r w:rsidRPr="00AB4D49">
                            <w:fldChar w:fldCharType="end"/>
                          </w:r>
                          <w:r w:rsidRPr="00AB4D49">
                            <w:t xml:space="preserve"> / </w: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NUMPAGES 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Pr="00AB4D49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45E416" id="_x0000_t202" coordsize="21600,21600" o:spt="202" path="m,l,21600r21600,l21600,xe">
              <v:stroke joinstyle="miter"/>
              <v:path gradientshapeok="t" o:connecttype="rect"/>
            </v:shapetype>
            <v:shape id="Caixa de Texto 127" o:spid="_x0000_s1041" type="#_x0000_t202" style="position:absolute;left:0;text-align:left;margin-left:238.7pt;margin-top:18.35pt;width:49.4pt;height:21.8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" filled="f" stroked="f" strokeweight=".5pt">
              <v:textbox>
                <w:txbxContent>
                  <w:p w14:paraId="43F9B000" w14:textId="77777777" w:rsidR="00C713A9" w:rsidRPr="00AB4D49" w:rsidRDefault="00C713A9" w:rsidP="002F6C88">
                    <w:pPr>
                      <w:pStyle w:val="TextoRodap"/>
                      <w:jc w:val="center"/>
                    </w:pPr>
                    <w:r w:rsidRPr="00AB4D49">
                      <w:fldChar w:fldCharType="begin"/>
                    </w:r>
                    <w:r w:rsidRPr="00AB4D49">
                      <w:instrText>PAGE   \* MERGEFORMAT</w:instrText>
                    </w:r>
                    <w:r w:rsidRPr="00AB4D49">
                      <w:fldChar w:fldCharType="separate"/>
                    </w:r>
                    <w:r w:rsidRPr="00AB4D49">
                      <w:t>1</w:t>
                    </w:r>
                    <w:r w:rsidRPr="00AB4D49">
                      <w:fldChar w:fldCharType="end"/>
                    </w:r>
                    <w:r w:rsidRPr="00AB4D49">
                      <w:t xml:space="preserve"> / </w: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NUMPAGES 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Pr="00AB4D49">
                      <w:rPr>
                        <w:noProof/>
                      </w:rPr>
                      <w:t>1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2F6C88">
      <w:rPr>
        <w:noProof/>
      </w:rPr>
      <mc:AlternateContent>
        <mc:Choice Requires="wpg">
          <w:drawing>
            <wp:anchor distT="0" distB="0" distL="114300" distR="114300" simplePos="0" relativeHeight="251717632" behindDoc="0" locked="0" layoutInCell="1" allowOverlap="1" wp14:anchorId="5717D6F7" wp14:editId="489EB306">
              <wp:simplePos x="0" y="0"/>
              <wp:positionH relativeFrom="column">
                <wp:posOffset>-312420</wp:posOffset>
              </wp:positionH>
              <wp:positionV relativeFrom="paragraph">
                <wp:posOffset>266700</wp:posOffset>
              </wp:positionV>
              <wp:extent cx="1910080" cy="207010"/>
              <wp:effectExtent l="0" t="0" r="0" b="0"/>
              <wp:wrapNone/>
              <wp:docPr id="122" name="Agrupar 1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0080" cy="207010"/>
                        <a:chOff x="0" y="0"/>
                        <a:chExt cx="2449383" cy="268605"/>
                      </a:xfrm>
                    </wpg:grpSpPr>
                    <pic:pic xmlns:pic="http://schemas.openxmlformats.org/drawingml/2006/picture">
                      <pic:nvPicPr>
                        <pic:cNvPr id="123" name="Imagem 218">
                          <a:hlinkClick r:id="rId1"/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50800"/>
                          <a:ext cx="162560" cy="15367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4" name="Imagem 219">
                          <a:hlinkClick r:id="rId3"/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34950" y="50800"/>
                          <a:ext cx="162560" cy="15367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5" name="Imagem 220">
                          <a:hlinkClick r:id="rId5"/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463550" y="63500"/>
                          <a:ext cx="161925" cy="14541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6" name="CaixaDeTexto 41">
                        <a:hlinkClick r:id="rId5"/>
                      </wps:cNvPr>
                      <wps:cNvSpPr txBox="1"/>
                      <wps:spPr>
                        <a:xfrm>
                          <a:off x="679450" y="0"/>
                          <a:ext cx="1769933" cy="2686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EE35970" w14:textId="77777777" w:rsidR="00C713A9" w:rsidRPr="00F6433E" w:rsidRDefault="00C713A9" w:rsidP="002F6C88">
                            <w:pPr>
                              <w:pStyle w:val="TextoRodap"/>
                            </w:pPr>
                            <w:r w:rsidRPr="00F6433E">
                              <w:t>WWW.INTELLIGEZAIT.COM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717D6F7" id="Agrupar 122" o:spid="_x0000_s1042" style="position:absolute;left:0;text-align:left;margin-left:-24.6pt;margin-top:21pt;width:150.4pt;height:16.3pt;z-index:251717632;mso-width-relative:margin;mso-height-relative:margin" coordsize="24493,26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218" o:spid="_x0000_s1043" type="#_x0000_t75" href="https://www.linkedin.com/company/intelligenza" style="position:absolute;top:508;width:1625;height:15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" o:button="t">
                <v:fill o:detectmouseclick="t"/>
                <v:imagedata r:id="rId7" o:title=""/>
              </v:shape>
              <v:shape id="Imagem 219" o:spid="_x0000_s1044" type="#_x0000_t75" href="https://www.facebook.com/intelligenzait/" style="position:absolute;left:2349;top:508;width:1626;height:15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" o:button="t">
                <v:fill o:detectmouseclick="t"/>
                <v:imagedata r:id="rId8" o:title=""/>
              </v:shape>
              <v:shape id="Imagem 220" o:spid="_x0000_s1045" type="#_x0000_t75" href="http://www.intelligenzait.com/" style="position:absolute;left:4635;top:635;width:1619;height:1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" o:button="t">
                <v:fill o:detectmouseclick="t"/>
                <v:imagedata r:id="rId9" o:title=""/>
              </v:shape>
              <v:shape id="CaixaDeTexto 41" o:spid="_x0000_s1046" type="#_x0000_t202" href="http://www.intelligenzait.com/" style="position:absolute;left:6794;width:17699;height:2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" o:button="t" filled="f" stroked="f">
                <v:fill o:detectmouseclick="t"/>
                <v:textbox>
                  <w:txbxContent>
                    <w:p w14:paraId="5EE35970" w14:textId="77777777" w:rsidR="00C713A9" w:rsidRPr="00F6433E" w:rsidRDefault="00C713A9" w:rsidP="002F6C88">
                      <w:pPr>
                        <w:pStyle w:val="TextoRodap"/>
                      </w:pPr>
                      <w:r w:rsidRPr="00F6433E">
                        <w:t>WWW.INTELLIGEZAIT.COM</w:t>
                      </w:r>
                    </w:p>
                  </w:txbxContent>
                </v:textbox>
              </v:shape>
            </v:group>
          </w:pict>
        </mc:Fallback>
      </mc:AlternateContent>
    </w:r>
    <w:r w:rsidRPr="002F6C88"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0B46B93C" wp14:editId="333CF449">
              <wp:simplePos x="0" y="0"/>
              <wp:positionH relativeFrom="column">
                <wp:posOffset>5094605</wp:posOffset>
              </wp:positionH>
              <wp:positionV relativeFrom="paragraph">
                <wp:posOffset>259715</wp:posOffset>
              </wp:positionV>
              <wp:extent cx="1993900" cy="228600"/>
              <wp:effectExtent l="0" t="0" r="0" b="0"/>
              <wp:wrapNone/>
              <wp:docPr id="121" name="Caixa de Texto 1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9390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CAAD642" w14:textId="77777777" w:rsidR="00C713A9" w:rsidRPr="00AB4D49" w:rsidRDefault="00C713A9" w:rsidP="002F6C88">
                          <w:pPr>
                            <w:pStyle w:val="TextoRodap"/>
                            <w:jc w:val="right"/>
                          </w:pPr>
                          <w:r w:rsidRPr="00AB4D49">
                            <w:t xml:space="preserve">Copyright </w:t>
                          </w:r>
                          <w:r w:rsidRPr="00AB4D49">
                            <w:rPr>
                              <w:rFonts w:cstheme="minorHAnsi"/>
                            </w:rPr>
                            <w:t>©</w:t>
                          </w:r>
                          <w:r w:rsidRPr="00AB4D49">
                            <w:t xml:space="preserve"> </w:t>
                          </w:r>
                          <w:proofErr w:type="spellStart"/>
                          <w:r w:rsidRPr="00AB4D49">
                            <w:t>by</w:t>
                          </w:r>
                          <w:proofErr w:type="spellEnd"/>
                          <w:r w:rsidRPr="00AB4D49">
                            <w:t xml:space="preserve"> Intelligenza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B46B93C" id="Caixa de Texto 121" o:spid="_x0000_s1047" type="#_x0000_t202" style="position:absolute;left:0;text-align:left;margin-left:401.15pt;margin-top:20.45pt;width:157pt;height:1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" filled="f" stroked="f" strokeweight=".5pt">
              <v:textbox>
                <w:txbxContent>
                  <w:p w14:paraId="1CAAD642" w14:textId="77777777" w:rsidR="00C713A9" w:rsidRPr="00AB4D49" w:rsidRDefault="00C713A9" w:rsidP="002F6C88">
                    <w:pPr>
                      <w:pStyle w:val="TextoRodap"/>
                      <w:jc w:val="right"/>
                    </w:pPr>
                    <w:r w:rsidRPr="00AB4D49">
                      <w:t xml:space="preserve">Copyright </w:t>
                    </w:r>
                    <w:r w:rsidRPr="00AB4D49">
                      <w:rPr>
                        <w:rFonts w:cstheme="minorHAnsi"/>
                      </w:rPr>
                      <w:t>©</w:t>
                    </w:r>
                    <w:r w:rsidRPr="00AB4D49">
                      <w:t xml:space="preserve"> </w:t>
                    </w:r>
                    <w:proofErr w:type="spellStart"/>
                    <w:r w:rsidRPr="00AB4D49">
                      <w:t>by</w:t>
                    </w:r>
                    <w:proofErr w:type="spellEnd"/>
                    <w:r w:rsidRPr="00AB4D49">
                      <w:t xml:space="preserve"> Intelligenza</w:t>
                    </w:r>
                  </w:p>
                </w:txbxContent>
              </v:textbox>
            </v:shape>
          </w:pict>
        </mc:Fallback>
      </mc:AlternateContent>
    </w:r>
    <w:r w:rsidRPr="002F6C88"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447464EB" wp14:editId="40506164">
              <wp:simplePos x="0" y="0"/>
              <wp:positionH relativeFrom="column">
                <wp:posOffset>-441960</wp:posOffset>
              </wp:positionH>
              <wp:positionV relativeFrom="paragraph">
                <wp:posOffset>93041</wp:posOffset>
              </wp:positionV>
              <wp:extent cx="7575550" cy="584200"/>
              <wp:effectExtent l="0" t="0" r="6350" b="6350"/>
              <wp:wrapNone/>
              <wp:docPr id="120" name="Retângulo 1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75550" cy="5842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59A0B9" id="Retângulo 120" o:spid="_x0000_s1026" style="position:absolute;margin-left:-34.8pt;margin-top:7.35pt;width:596.5pt;height:4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" fillcolor="#0f6fc6 [3204]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1DBD93" w14:textId="77777777" w:rsidR="000E3B56" w:rsidRDefault="000E3B56" w:rsidP="005E4C09">
      <w:pPr>
        <w:spacing w:before="0" w:after="0" w:line="240" w:lineRule="auto"/>
      </w:pPr>
      <w:r>
        <w:separator/>
      </w:r>
    </w:p>
  </w:footnote>
  <w:footnote w:type="continuationSeparator" w:id="0">
    <w:p w14:paraId="3F7B32B4" w14:textId="77777777" w:rsidR="000E3B56" w:rsidRDefault="000E3B56" w:rsidP="005E4C0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6762F" w14:textId="77777777" w:rsidR="00C713A9" w:rsidRDefault="00C713A9">
    <w:pPr>
      <w:pStyle w:val="Cabealho"/>
    </w:pPr>
    <w:r>
      <w:rPr>
        <w:noProof/>
      </w:rPr>
      <w:drawing>
        <wp:anchor distT="0" distB="0" distL="114300" distR="114300" simplePos="0" relativeHeight="251723776" behindDoc="0" locked="0" layoutInCell="1" allowOverlap="1" wp14:anchorId="62B5785B" wp14:editId="66D71FFC">
          <wp:simplePos x="0" y="0"/>
          <wp:positionH relativeFrom="column">
            <wp:posOffset>-438150</wp:posOffset>
          </wp:positionH>
          <wp:positionV relativeFrom="paragraph">
            <wp:posOffset>-440690</wp:posOffset>
          </wp:positionV>
          <wp:extent cx="561975" cy="561975"/>
          <wp:effectExtent l="0" t="0" r="0" b="0"/>
          <wp:wrapThrough wrapText="bothSides">
            <wp:wrapPolygon edited="0">
              <wp:start x="6590" y="2929"/>
              <wp:lineTo x="2929" y="15376"/>
              <wp:lineTo x="5125" y="19037"/>
              <wp:lineTo x="16108" y="19037"/>
              <wp:lineTo x="18305" y="15376"/>
              <wp:lineTo x="18305" y="7322"/>
              <wp:lineTo x="16841" y="2929"/>
              <wp:lineTo x="6590" y="2929"/>
            </wp:wrapPolygon>
          </wp:wrapThrough>
          <wp:docPr id="142" name="Imagem 1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2" name="FontAwesome_f02d(4)_6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713536" behindDoc="0" locked="0" layoutInCell="1" allowOverlap="1" wp14:anchorId="65F2FA16" wp14:editId="3570FB47">
              <wp:simplePos x="0" y="0"/>
              <wp:positionH relativeFrom="column">
                <wp:posOffset>-921385</wp:posOffset>
              </wp:positionH>
              <wp:positionV relativeFrom="paragraph">
                <wp:posOffset>-1179609</wp:posOffset>
              </wp:positionV>
              <wp:extent cx="7575550" cy="584200"/>
              <wp:effectExtent l="0" t="0" r="6350" b="6350"/>
              <wp:wrapNone/>
              <wp:docPr id="119" name="Agrupar 1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75550" cy="584200"/>
                        <a:chOff x="0" y="0"/>
                        <a:chExt cx="7575550" cy="584200"/>
                      </a:xfrm>
                    </wpg:grpSpPr>
                    <wps:wsp>
                      <wps:cNvPr id="56" name="Retângulo 56"/>
                      <wps:cNvSpPr/>
                      <wps:spPr>
                        <a:xfrm>
                          <a:off x="0" y="0"/>
                          <a:ext cx="7575550" cy="584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7" name="Caixa de Texto 57"/>
                      <wps:cNvSpPr txBox="1"/>
                      <wps:spPr>
                        <a:xfrm>
                          <a:off x="5542059" y="166977"/>
                          <a:ext cx="19939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EA2ADD" w14:textId="77777777" w:rsidR="00C713A9" w:rsidRPr="00AB4D49" w:rsidRDefault="00C713A9" w:rsidP="002F6C88">
                            <w:pPr>
                              <w:pStyle w:val="TextoRodap"/>
                              <w:jc w:val="right"/>
                            </w:pPr>
                            <w:r w:rsidRPr="00AB4D49">
                              <w:t xml:space="preserve">Copyright </w:t>
                            </w:r>
                            <w:r w:rsidRPr="00AB4D49">
                              <w:rPr>
                                <w:rFonts w:cstheme="minorHAnsi"/>
                              </w:rPr>
                              <w:t>©</w:t>
                            </w:r>
                            <w:r w:rsidRPr="00AB4D49">
                              <w:t xml:space="preserve"> </w:t>
                            </w:r>
                            <w:proofErr w:type="spellStart"/>
                            <w:r w:rsidRPr="00AB4D49">
                              <w:t>by</w:t>
                            </w:r>
                            <w:proofErr w:type="spellEnd"/>
                            <w:r w:rsidRPr="00AB4D49">
                              <w:t xml:space="preserve"> Intelligenza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59" name="Agrupar 59"/>
                      <wpg:cNvGrpSpPr/>
                      <wpg:grpSpPr>
                        <a:xfrm>
                          <a:off x="135172" y="174929"/>
                          <a:ext cx="1910080" cy="207010"/>
                          <a:chOff x="0" y="0"/>
                          <a:chExt cx="2449383" cy="268605"/>
                        </a:xfrm>
                      </wpg:grpSpPr>
                      <pic:pic xmlns:pic="http://schemas.openxmlformats.org/drawingml/2006/picture">
                        <pic:nvPicPr>
                          <pic:cNvPr id="60" name="Imagem 218">
                            <a:hlinkClick r:id="rId2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0800"/>
                            <a:ext cx="162560" cy="1536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Imagem 219">
                            <a:hlinkClick r:id="rId4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4950" y="50800"/>
                            <a:ext cx="162560" cy="1536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2" name="Imagem 220">
                            <a:hlinkClick r:id="rId6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3550" y="63500"/>
                            <a:ext cx="161925" cy="1454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CaixaDeTexto 41">
                          <a:hlinkClick r:id="rId6"/>
                        </wps:cNvPr>
                        <wps:cNvSpPr txBox="1"/>
                        <wps:spPr>
                          <a:xfrm>
                            <a:off x="679450" y="0"/>
                            <a:ext cx="1769933" cy="2686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DA51606" w14:textId="77777777" w:rsidR="00C713A9" w:rsidRPr="00F6433E" w:rsidRDefault="00C713A9" w:rsidP="002F6C88">
                              <w:pPr>
                                <w:pStyle w:val="TextoRodap"/>
                              </w:pPr>
                              <w:r w:rsidRPr="00F6433E">
                                <w:t>WWW.INTELLIGEZAIT.COM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</wpg:grpSp>
                    <wps:wsp>
                      <wps:cNvPr id="58" name="Caixa de Texto 58"/>
                      <wps:cNvSpPr txBox="1"/>
                      <wps:spPr>
                        <a:xfrm>
                          <a:off x="3474720" y="143123"/>
                          <a:ext cx="627380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150FBB" w14:textId="77777777" w:rsidR="00C713A9" w:rsidRPr="00AB4D49" w:rsidRDefault="00C713A9" w:rsidP="002F6C88">
                            <w:pPr>
                              <w:pStyle w:val="TextoRodap"/>
                              <w:jc w:val="center"/>
                            </w:pPr>
                            <w:r w:rsidRPr="00AB4D49">
                              <w:fldChar w:fldCharType="begin"/>
                            </w:r>
                            <w:r w:rsidRPr="00AB4D49">
                              <w:instrText>PAGE   \* MERGEFORMAT</w:instrText>
                            </w:r>
                            <w:r w:rsidRPr="00AB4D49">
                              <w:fldChar w:fldCharType="separate"/>
                            </w:r>
                            <w:r w:rsidRPr="00AB4D49">
                              <w:t>1</w:t>
                            </w:r>
                            <w:r w:rsidRPr="00AB4D49">
                              <w:fldChar w:fldCharType="end"/>
                            </w:r>
                            <w:r w:rsidRPr="00AB4D49">
                              <w:t xml:space="preserve"> /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NUMPAGES   \* MERGEFORMAT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Pr="00AB4D49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5F2FA16" id="Agrupar 119" o:spid="_x0000_s1029" style="position:absolute;left:0;text-align:left;margin-left:-72.55pt;margin-top:-92.9pt;width:596.5pt;height:46pt;z-index:251713536" coordsize="75755,58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">
              <v:rect id="Retângulo 56" o:spid="_x0000_s1030" style="position:absolute;width:75755;height:5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" fillcolor="#0f6fc6 [3204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57" o:spid="_x0000_s1031" type="#_x0000_t202" style="position:absolute;left:55420;top:1669;width:1993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<v:textbox>
                  <w:txbxContent>
                    <w:p w14:paraId="77EA2ADD" w14:textId="77777777" w:rsidR="00C713A9" w:rsidRPr="00AB4D49" w:rsidRDefault="00C713A9" w:rsidP="002F6C88">
                      <w:pPr>
                        <w:pStyle w:val="TextoRodap"/>
                        <w:jc w:val="right"/>
                      </w:pPr>
                      <w:r w:rsidRPr="00AB4D49">
                        <w:t xml:space="preserve">Copyright </w:t>
                      </w:r>
                      <w:r w:rsidRPr="00AB4D49">
                        <w:rPr>
                          <w:rFonts w:cstheme="minorHAnsi"/>
                        </w:rPr>
                        <w:t>©</w:t>
                      </w:r>
                      <w:r w:rsidRPr="00AB4D49">
                        <w:t xml:space="preserve"> </w:t>
                      </w:r>
                      <w:proofErr w:type="spellStart"/>
                      <w:r w:rsidRPr="00AB4D49">
                        <w:t>by</w:t>
                      </w:r>
                      <w:proofErr w:type="spellEnd"/>
                      <w:r w:rsidRPr="00AB4D49">
                        <w:t xml:space="preserve"> Intelligenza</w:t>
                      </w:r>
                    </w:p>
                  </w:txbxContent>
                </v:textbox>
              </v:shape>
              <v:group id="Agrupar 59" o:spid="_x0000_s1032" style="position:absolute;left:1351;top:1749;width:19101;height:2070" coordsize="24493,2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18" o:spid="_x0000_s1033" type="#_x0000_t75" href="https://www.linkedin.com/company/intelligenza" style="position:absolute;top:508;width:1625;height:15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" o:button="t">
                  <v:fill o:detectmouseclick="t"/>
                  <v:imagedata r:id="rId8" o:title=""/>
                </v:shape>
                <v:shape id="Imagem 219" o:spid="_x0000_s1034" type="#_x0000_t75" href="https://www.facebook.com/intelligenzait/" style="position:absolute;left:2349;top:508;width:1626;height:15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" o:button="t">
                  <v:fill o:detectmouseclick="t"/>
                  <v:imagedata r:id="rId9" o:title=""/>
                </v:shape>
                <v:shape id="Imagem 220" o:spid="_x0000_s1035" type="#_x0000_t75" href="http://www.intelligenzait.com/" style="position:absolute;left:4635;top:635;width:1619;height:1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" o:button="t">
                  <v:fill o:detectmouseclick="t"/>
                  <v:imagedata r:id="rId10" o:title=""/>
                </v:shape>
                <v:shape id="CaixaDeTexto 41" o:spid="_x0000_s1036" type="#_x0000_t202" href="http://www.intelligenzait.com/" style="position:absolute;left:6794;width:17699;height:2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" o:button="t" filled="f" stroked="f">
                  <v:fill o:detectmouseclick="t"/>
                  <v:textbox>
                    <w:txbxContent>
                      <w:p w14:paraId="2DA51606" w14:textId="77777777" w:rsidR="00C713A9" w:rsidRPr="00F6433E" w:rsidRDefault="00C713A9" w:rsidP="002F6C88">
                        <w:pPr>
                          <w:pStyle w:val="TextoRodap"/>
                        </w:pPr>
                        <w:r w:rsidRPr="00F6433E">
                          <w:t>WWW.INTELLIGEZAIT.COM</w:t>
                        </w:r>
                      </w:p>
                    </w:txbxContent>
                  </v:textbox>
                </v:shape>
              </v:group>
              <v:shape id="Caixa de Texto 58" o:spid="_x0000_s1037" type="#_x0000_t202" style="position:absolute;left:34747;top:1431;width:6274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69J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" filled="f" stroked="f" strokeweight=".5pt">
                <v:textbox>
                  <w:txbxContent>
                    <w:p w14:paraId="1C150FBB" w14:textId="77777777" w:rsidR="00C713A9" w:rsidRPr="00AB4D49" w:rsidRDefault="00C713A9" w:rsidP="002F6C88">
                      <w:pPr>
                        <w:pStyle w:val="TextoRodap"/>
                        <w:jc w:val="center"/>
                      </w:pPr>
                      <w:r w:rsidRPr="00AB4D49">
                        <w:fldChar w:fldCharType="begin"/>
                      </w:r>
                      <w:r w:rsidRPr="00AB4D49">
                        <w:instrText>PAGE   \* MERGEFORMAT</w:instrText>
                      </w:r>
                      <w:r w:rsidRPr="00AB4D49">
                        <w:fldChar w:fldCharType="separate"/>
                      </w:r>
                      <w:r w:rsidRPr="00AB4D49">
                        <w:t>1</w:t>
                      </w:r>
                      <w:r w:rsidRPr="00AB4D49">
                        <w:fldChar w:fldCharType="end"/>
                      </w:r>
                      <w:r w:rsidRPr="00AB4D49">
                        <w:t xml:space="preserve"> /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NUMPAGES   \* MERGEFORMAT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Pr="00AB4D49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3840" behindDoc="0" locked="0" layoutInCell="1" allowOverlap="1" wp14:anchorId="4A64B21A" wp14:editId="14116B16">
              <wp:simplePos x="0" y="0"/>
              <wp:positionH relativeFrom="column">
                <wp:posOffset>-457200</wp:posOffset>
              </wp:positionH>
              <wp:positionV relativeFrom="paragraph">
                <wp:posOffset>-441164</wp:posOffset>
              </wp:positionV>
              <wp:extent cx="7581900" cy="750627"/>
              <wp:effectExtent l="0" t="0" r="0" b="0"/>
              <wp:wrapNone/>
              <wp:docPr id="47" name="Agrupar 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81900" cy="750627"/>
                        <a:chOff x="0" y="0"/>
                        <a:chExt cx="7581900" cy="750627"/>
                      </a:xfrm>
                    </wpg:grpSpPr>
                    <wps:wsp>
                      <wps:cNvPr id="48" name="Retângulo 48"/>
                      <wps:cNvSpPr/>
                      <wps:spPr>
                        <a:xfrm>
                          <a:off x="0" y="0"/>
                          <a:ext cx="7581900" cy="7506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9" name="Caixa de Texto 49"/>
                      <wps:cNvSpPr txBox="1"/>
                      <wps:spPr>
                        <a:xfrm>
                          <a:off x="13648" y="81887"/>
                          <a:ext cx="7520017" cy="584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18A5DD" w14:textId="77777777" w:rsidR="00C713A9" w:rsidRDefault="00C713A9" w:rsidP="00D57267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0262BA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Especificação Funcional – Treinamento ABAP: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36"/>
                                <w:szCs w:val="36"/>
                              </w:rPr>
                              <w:t>Controle de Estudo</w:t>
                            </w:r>
                          </w:p>
                          <w:p w14:paraId="399FEDEC" w14:textId="77777777" w:rsidR="00C713A9" w:rsidRPr="00AB4D49" w:rsidRDefault="00C713A9" w:rsidP="005B6861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A64B21A" id="Agrupar 47" o:spid="_x0000_s1038" style="position:absolute;left:0;text-align:left;margin-left:-36pt;margin-top:-34.75pt;width:597pt;height:59.1pt;z-index:251683840" coordsize="75819,7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">
              <v:rect id="Retângulo 48" o:spid="_x0000_s1039" style="position:absolute;width:75819;height:7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" fillcolor="#0f6fc6 [3204]" stroked="f" strokeweight="1pt"/>
              <v:shape id="Caixa de Texto 49" o:spid="_x0000_s1040" type="#_x0000_t202" style="position:absolute;left:136;top:818;width:75200;height:5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" filled="f" stroked="f" strokeweight=".5pt">
                <v:textbox>
                  <w:txbxContent>
                    <w:p w14:paraId="5118A5DD" w14:textId="77777777" w:rsidR="00C713A9" w:rsidRDefault="00C713A9" w:rsidP="00D57267">
                      <w:pPr>
                        <w:jc w:val="right"/>
                        <w:rPr>
                          <w:rFonts w:asciiTheme="majorHAnsi" w:hAnsiTheme="majorHAnsi" w:cstheme="majorHAnsi"/>
                          <w:color w:val="FFFFFF" w:themeColor="background1"/>
                          <w:sz w:val="36"/>
                          <w:szCs w:val="36"/>
                        </w:rPr>
                      </w:pPr>
                      <w:r w:rsidRPr="000262BA">
                        <w:rPr>
                          <w:rFonts w:asciiTheme="majorHAnsi" w:hAnsiTheme="majorHAnsi" w:cstheme="majorHAnsi"/>
                          <w:color w:val="FFFFFF" w:themeColor="background1"/>
                          <w:sz w:val="36"/>
                          <w:szCs w:val="36"/>
                        </w:rPr>
                        <w:t xml:space="preserve">Especificação Funcional – Treinamento ABAP: </w:t>
                      </w:r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 w:val="36"/>
                          <w:szCs w:val="36"/>
                        </w:rPr>
                        <w:t>Controle de Estudo</w:t>
                      </w:r>
                    </w:p>
                    <w:p w14:paraId="399FEDEC" w14:textId="77777777" w:rsidR="00C713A9" w:rsidRPr="00AB4D49" w:rsidRDefault="00C713A9" w:rsidP="005B6861">
                      <w:pPr>
                        <w:rPr>
                          <w:rFonts w:asciiTheme="majorHAnsi" w:hAnsiTheme="majorHAnsi" w:cstheme="majorHAnsi"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 w:val="40"/>
                        </w:rPr>
                        <w:t xml:space="preserve"> 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2893B3" w14:textId="77777777" w:rsidR="00C713A9" w:rsidRDefault="00C713A9">
    <w:pPr>
      <w:pStyle w:val="Cabealho"/>
    </w:pPr>
    <w:r>
      <w:rPr>
        <w:noProof/>
      </w:rPr>
      <w:drawing>
        <wp:anchor distT="0" distB="0" distL="114300" distR="114300" simplePos="0" relativeHeight="251702272" behindDoc="0" locked="0" layoutInCell="1" allowOverlap="1" wp14:anchorId="66B500E2" wp14:editId="48EFC9D9">
          <wp:simplePos x="0" y="0"/>
          <wp:positionH relativeFrom="column">
            <wp:posOffset>-399838</wp:posOffset>
          </wp:positionH>
          <wp:positionV relativeFrom="paragraph">
            <wp:posOffset>-387191</wp:posOffset>
          </wp:positionV>
          <wp:extent cx="609524" cy="609524"/>
          <wp:effectExtent l="0" t="0" r="0" b="0"/>
          <wp:wrapThrough wrapText="bothSides">
            <wp:wrapPolygon edited="0">
              <wp:start x="4054" y="3379"/>
              <wp:lineTo x="2703" y="13514"/>
              <wp:lineTo x="4730" y="18244"/>
              <wp:lineTo x="8784" y="18244"/>
              <wp:lineTo x="20271" y="16217"/>
              <wp:lineTo x="20271" y="7433"/>
              <wp:lineTo x="17568" y="4730"/>
              <wp:lineTo x="7433" y="3379"/>
              <wp:lineTo x="4054" y="3379"/>
            </wp:wrapPolygon>
          </wp:wrapThrough>
          <wp:docPr id="20" name="Imagem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FontAwesome_f0ca(1)_6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524" cy="6095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701248" behindDoc="0" locked="0" layoutInCell="1" allowOverlap="1" wp14:anchorId="321F6B51" wp14:editId="7A64C1F6">
              <wp:simplePos x="0" y="0"/>
              <wp:positionH relativeFrom="column">
                <wp:posOffset>-457200</wp:posOffset>
              </wp:positionH>
              <wp:positionV relativeFrom="paragraph">
                <wp:posOffset>-441164</wp:posOffset>
              </wp:positionV>
              <wp:extent cx="7581900" cy="750627"/>
              <wp:effectExtent l="0" t="0" r="0" b="0"/>
              <wp:wrapNone/>
              <wp:docPr id="101" name="Agrupar 1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81900" cy="750627"/>
                        <a:chOff x="0" y="0"/>
                        <a:chExt cx="7581900" cy="750627"/>
                      </a:xfrm>
                    </wpg:grpSpPr>
                    <wps:wsp>
                      <wps:cNvPr id="102" name="Retângulo 102"/>
                      <wps:cNvSpPr/>
                      <wps:spPr>
                        <a:xfrm>
                          <a:off x="0" y="0"/>
                          <a:ext cx="7581900" cy="7506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3" name="Caixa de Texto 103"/>
                      <wps:cNvSpPr txBox="1"/>
                      <wps:spPr>
                        <a:xfrm>
                          <a:off x="13648" y="81887"/>
                          <a:ext cx="7520017" cy="584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A8D49D" w14:textId="77777777" w:rsidR="00C713A9" w:rsidRPr="00613106" w:rsidRDefault="00C713A9" w:rsidP="0041711D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613106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Especificação Funcional – Treinamento ABAP: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36"/>
                                <w:szCs w:val="36"/>
                              </w:rPr>
                              <w:t>Controle de Estudo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21F6B51" id="Agrupar 101" o:spid="_x0000_s1048" style="position:absolute;left:0;text-align:left;margin-left:-36pt;margin-top:-34.75pt;width:597pt;height:59.1pt;z-index:251701248" coordsize="75819,7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">
              <v:rect id="Retângulo 102" o:spid="_x0000_s1049" style="position:absolute;width:75819;height:7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" fillcolor="#0f6fc6 [3204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03" o:spid="_x0000_s1050" type="#_x0000_t202" style="position:absolute;left:136;top:818;width:75200;height:5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" filled="f" stroked="f" strokeweight=".5pt">
                <v:textbox>
                  <w:txbxContent>
                    <w:p w14:paraId="1BA8D49D" w14:textId="77777777" w:rsidR="00C713A9" w:rsidRPr="00613106" w:rsidRDefault="00C713A9" w:rsidP="0041711D">
                      <w:pPr>
                        <w:jc w:val="right"/>
                        <w:rPr>
                          <w:rFonts w:asciiTheme="majorHAnsi" w:hAnsiTheme="majorHAnsi" w:cstheme="majorHAnsi"/>
                          <w:color w:val="FFFFFF" w:themeColor="background1"/>
                          <w:sz w:val="36"/>
                          <w:szCs w:val="36"/>
                        </w:rPr>
                      </w:pPr>
                      <w:r w:rsidRPr="00613106">
                        <w:rPr>
                          <w:rFonts w:asciiTheme="majorHAnsi" w:hAnsiTheme="majorHAnsi" w:cstheme="majorHAnsi"/>
                          <w:color w:val="FFFFFF" w:themeColor="background1"/>
                          <w:sz w:val="36"/>
                          <w:szCs w:val="36"/>
                        </w:rPr>
                        <w:t xml:space="preserve">Especificação Funcional – Treinamento ABAP: </w:t>
                      </w:r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 w:val="36"/>
                          <w:szCs w:val="36"/>
                        </w:rPr>
                        <w:t>Controle de Estudo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33C97"/>
    <w:multiLevelType w:val="hybridMultilevel"/>
    <w:tmpl w:val="EAE274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F44BB"/>
    <w:multiLevelType w:val="hybridMultilevel"/>
    <w:tmpl w:val="140676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022C8"/>
    <w:multiLevelType w:val="hybridMultilevel"/>
    <w:tmpl w:val="364ECE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40333"/>
    <w:multiLevelType w:val="hybridMultilevel"/>
    <w:tmpl w:val="4EB016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4792B"/>
    <w:multiLevelType w:val="hybridMultilevel"/>
    <w:tmpl w:val="82A8EC1C"/>
    <w:lvl w:ilvl="0" w:tplc="9A681C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4D67D9"/>
    <w:multiLevelType w:val="hybridMultilevel"/>
    <w:tmpl w:val="8110D4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BE05BA"/>
    <w:multiLevelType w:val="hybridMultilevel"/>
    <w:tmpl w:val="E4DEC14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2ED6C7E"/>
    <w:multiLevelType w:val="hybridMultilevel"/>
    <w:tmpl w:val="EE3E7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846701"/>
    <w:multiLevelType w:val="hybridMultilevel"/>
    <w:tmpl w:val="A990A7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CE0C95"/>
    <w:multiLevelType w:val="hybridMultilevel"/>
    <w:tmpl w:val="CF0235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2323D7"/>
    <w:multiLevelType w:val="hybridMultilevel"/>
    <w:tmpl w:val="4FF49F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970985"/>
    <w:multiLevelType w:val="hybridMultilevel"/>
    <w:tmpl w:val="AF12CE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147AFF"/>
    <w:multiLevelType w:val="hybridMultilevel"/>
    <w:tmpl w:val="CD6652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DF1F7A"/>
    <w:multiLevelType w:val="hybridMultilevel"/>
    <w:tmpl w:val="6C5A2B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F31171"/>
    <w:multiLevelType w:val="hybridMultilevel"/>
    <w:tmpl w:val="1432497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3FF58AF"/>
    <w:multiLevelType w:val="hybridMultilevel"/>
    <w:tmpl w:val="1764B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1E165F"/>
    <w:multiLevelType w:val="hybridMultilevel"/>
    <w:tmpl w:val="E26E1E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EA7D01"/>
    <w:multiLevelType w:val="hybridMultilevel"/>
    <w:tmpl w:val="1432497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64679EE"/>
    <w:multiLevelType w:val="hybridMultilevel"/>
    <w:tmpl w:val="0278ED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AC210E"/>
    <w:multiLevelType w:val="hybridMultilevel"/>
    <w:tmpl w:val="9B42DC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D82A03"/>
    <w:multiLevelType w:val="hybridMultilevel"/>
    <w:tmpl w:val="E7380F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095180"/>
    <w:multiLevelType w:val="hybridMultilevel"/>
    <w:tmpl w:val="CDAE1D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347B66"/>
    <w:multiLevelType w:val="hybridMultilevel"/>
    <w:tmpl w:val="F8CC57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DE3690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691F26BE"/>
    <w:multiLevelType w:val="hybridMultilevel"/>
    <w:tmpl w:val="E9E48DD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C252400"/>
    <w:multiLevelType w:val="multilevel"/>
    <w:tmpl w:val="7436B89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6C40269D"/>
    <w:multiLevelType w:val="hybridMultilevel"/>
    <w:tmpl w:val="A50666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533A4B"/>
    <w:multiLevelType w:val="hybridMultilevel"/>
    <w:tmpl w:val="4184E7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433A37"/>
    <w:multiLevelType w:val="hybridMultilevel"/>
    <w:tmpl w:val="0C2C37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5D04B7"/>
    <w:multiLevelType w:val="hybridMultilevel"/>
    <w:tmpl w:val="CDDAC1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4"/>
  </w:num>
  <w:num w:numId="3">
    <w:abstractNumId w:val="6"/>
  </w:num>
  <w:num w:numId="4">
    <w:abstractNumId w:val="17"/>
  </w:num>
  <w:num w:numId="5">
    <w:abstractNumId w:val="8"/>
  </w:num>
  <w:num w:numId="6">
    <w:abstractNumId w:val="14"/>
  </w:num>
  <w:num w:numId="7">
    <w:abstractNumId w:val="29"/>
  </w:num>
  <w:num w:numId="8">
    <w:abstractNumId w:val="23"/>
  </w:num>
  <w:num w:numId="9">
    <w:abstractNumId w:val="23"/>
  </w:num>
  <w:num w:numId="10">
    <w:abstractNumId w:val="23"/>
  </w:num>
  <w:num w:numId="1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3"/>
  </w:num>
  <w:num w:numId="1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25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26"/>
  </w:num>
  <w:num w:numId="22">
    <w:abstractNumId w:val="13"/>
  </w:num>
  <w:num w:numId="23">
    <w:abstractNumId w:val="10"/>
  </w:num>
  <w:num w:numId="24">
    <w:abstractNumId w:val="15"/>
  </w:num>
  <w:num w:numId="25">
    <w:abstractNumId w:val="21"/>
  </w:num>
  <w:num w:numId="26">
    <w:abstractNumId w:val="11"/>
  </w:num>
  <w:num w:numId="27">
    <w:abstractNumId w:val="1"/>
  </w:num>
  <w:num w:numId="28">
    <w:abstractNumId w:val="23"/>
  </w:num>
  <w:num w:numId="29">
    <w:abstractNumId w:val="27"/>
  </w:num>
  <w:num w:numId="30">
    <w:abstractNumId w:val="20"/>
  </w:num>
  <w:num w:numId="31">
    <w:abstractNumId w:val="3"/>
  </w:num>
  <w:num w:numId="32">
    <w:abstractNumId w:val="12"/>
  </w:num>
  <w:num w:numId="33">
    <w:abstractNumId w:val="19"/>
  </w:num>
  <w:num w:numId="34">
    <w:abstractNumId w:val="28"/>
  </w:num>
  <w:num w:numId="35">
    <w:abstractNumId w:val="0"/>
  </w:num>
  <w:num w:numId="36">
    <w:abstractNumId w:val="18"/>
  </w:num>
  <w:num w:numId="37">
    <w:abstractNumId w:val="22"/>
  </w:num>
  <w:num w:numId="38">
    <w:abstractNumId w:val="7"/>
  </w:num>
  <w:num w:numId="39">
    <w:abstractNumId w:val="5"/>
  </w:num>
  <w:num w:numId="40">
    <w:abstractNumId w:val="9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0B"/>
    <w:rsid w:val="000028AF"/>
    <w:rsid w:val="00003B75"/>
    <w:rsid w:val="000040B1"/>
    <w:rsid w:val="000063D5"/>
    <w:rsid w:val="0001337E"/>
    <w:rsid w:val="00013F8C"/>
    <w:rsid w:val="00016A3B"/>
    <w:rsid w:val="000174A5"/>
    <w:rsid w:val="0002105E"/>
    <w:rsid w:val="00021A8E"/>
    <w:rsid w:val="0002572A"/>
    <w:rsid w:val="000262BA"/>
    <w:rsid w:val="00026DA4"/>
    <w:rsid w:val="00031391"/>
    <w:rsid w:val="000320AF"/>
    <w:rsid w:val="00041FD4"/>
    <w:rsid w:val="000424F1"/>
    <w:rsid w:val="00043AD5"/>
    <w:rsid w:val="000450F9"/>
    <w:rsid w:val="00045BFB"/>
    <w:rsid w:val="00046B26"/>
    <w:rsid w:val="000474EB"/>
    <w:rsid w:val="0005103E"/>
    <w:rsid w:val="00051D05"/>
    <w:rsid w:val="000549EE"/>
    <w:rsid w:val="0005696B"/>
    <w:rsid w:val="000601F2"/>
    <w:rsid w:val="00061EA9"/>
    <w:rsid w:val="00062B50"/>
    <w:rsid w:val="00062D5E"/>
    <w:rsid w:val="00063915"/>
    <w:rsid w:val="000739E4"/>
    <w:rsid w:val="00073CC0"/>
    <w:rsid w:val="000753D4"/>
    <w:rsid w:val="00075539"/>
    <w:rsid w:val="000771B5"/>
    <w:rsid w:val="00077DF1"/>
    <w:rsid w:val="00081D6A"/>
    <w:rsid w:val="00084D4A"/>
    <w:rsid w:val="00084EB3"/>
    <w:rsid w:val="00092243"/>
    <w:rsid w:val="00093934"/>
    <w:rsid w:val="00093B53"/>
    <w:rsid w:val="000958A2"/>
    <w:rsid w:val="000964AB"/>
    <w:rsid w:val="0009683D"/>
    <w:rsid w:val="00096B65"/>
    <w:rsid w:val="000A0A52"/>
    <w:rsid w:val="000A47AC"/>
    <w:rsid w:val="000A7B67"/>
    <w:rsid w:val="000B0108"/>
    <w:rsid w:val="000B0C67"/>
    <w:rsid w:val="000B1D85"/>
    <w:rsid w:val="000B3095"/>
    <w:rsid w:val="000B518D"/>
    <w:rsid w:val="000B5CAC"/>
    <w:rsid w:val="000B6ABB"/>
    <w:rsid w:val="000B7D7B"/>
    <w:rsid w:val="000C02C2"/>
    <w:rsid w:val="000C08E1"/>
    <w:rsid w:val="000C660C"/>
    <w:rsid w:val="000C6F73"/>
    <w:rsid w:val="000C7085"/>
    <w:rsid w:val="000C7D32"/>
    <w:rsid w:val="000D04D7"/>
    <w:rsid w:val="000D46F9"/>
    <w:rsid w:val="000D76D9"/>
    <w:rsid w:val="000E1545"/>
    <w:rsid w:val="000E3B56"/>
    <w:rsid w:val="000E6B99"/>
    <w:rsid w:val="000F0EA3"/>
    <w:rsid w:val="000F22A9"/>
    <w:rsid w:val="000F4D52"/>
    <w:rsid w:val="00103878"/>
    <w:rsid w:val="00103F06"/>
    <w:rsid w:val="001118CF"/>
    <w:rsid w:val="00111D51"/>
    <w:rsid w:val="0011614C"/>
    <w:rsid w:val="0012062B"/>
    <w:rsid w:val="00123170"/>
    <w:rsid w:val="001235BA"/>
    <w:rsid w:val="00127B31"/>
    <w:rsid w:val="001330D1"/>
    <w:rsid w:val="00135B2E"/>
    <w:rsid w:val="00136AA9"/>
    <w:rsid w:val="001378DD"/>
    <w:rsid w:val="001407AC"/>
    <w:rsid w:val="001438AC"/>
    <w:rsid w:val="001453FA"/>
    <w:rsid w:val="001462B6"/>
    <w:rsid w:val="00154503"/>
    <w:rsid w:val="00160D14"/>
    <w:rsid w:val="00161FB7"/>
    <w:rsid w:val="0016308F"/>
    <w:rsid w:val="001648A8"/>
    <w:rsid w:val="00166316"/>
    <w:rsid w:val="00166475"/>
    <w:rsid w:val="00167A3D"/>
    <w:rsid w:val="00167F67"/>
    <w:rsid w:val="0017589A"/>
    <w:rsid w:val="0018026C"/>
    <w:rsid w:val="00180ACB"/>
    <w:rsid w:val="00181E4E"/>
    <w:rsid w:val="00182B2D"/>
    <w:rsid w:val="00183A7E"/>
    <w:rsid w:val="00186B03"/>
    <w:rsid w:val="00187846"/>
    <w:rsid w:val="0019094F"/>
    <w:rsid w:val="001917A8"/>
    <w:rsid w:val="00193CBC"/>
    <w:rsid w:val="00193D2D"/>
    <w:rsid w:val="001963DA"/>
    <w:rsid w:val="001973D1"/>
    <w:rsid w:val="001A0501"/>
    <w:rsid w:val="001A1308"/>
    <w:rsid w:val="001A2000"/>
    <w:rsid w:val="001A2C20"/>
    <w:rsid w:val="001A440F"/>
    <w:rsid w:val="001A49AD"/>
    <w:rsid w:val="001A4FE3"/>
    <w:rsid w:val="001A5C0D"/>
    <w:rsid w:val="001A5C17"/>
    <w:rsid w:val="001A6A28"/>
    <w:rsid w:val="001B0FF0"/>
    <w:rsid w:val="001B20A6"/>
    <w:rsid w:val="001B5119"/>
    <w:rsid w:val="001B665C"/>
    <w:rsid w:val="001B6EC6"/>
    <w:rsid w:val="001B7BF0"/>
    <w:rsid w:val="001C3021"/>
    <w:rsid w:val="001C36A8"/>
    <w:rsid w:val="001D3EC0"/>
    <w:rsid w:val="001D4677"/>
    <w:rsid w:val="001D6019"/>
    <w:rsid w:val="001F0A1F"/>
    <w:rsid w:val="001F138A"/>
    <w:rsid w:val="001F1D9C"/>
    <w:rsid w:val="001F5D89"/>
    <w:rsid w:val="001F62CB"/>
    <w:rsid w:val="002000CB"/>
    <w:rsid w:val="0020173A"/>
    <w:rsid w:val="002023EB"/>
    <w:rsid w:val="00202D81"/>
    <w:rsid w:val="00203B40"/>
    <w:rsid w:val="00207C31"/>
    <w:rsid w:val="00213BFB"/>
    <w:rsid w:val="00214B07"/>
    <w:rsid w:val="00215331"/>
    <w:rsid w:val="00217C42"/>
    <w:rsid w:val="00222070"/>
    <w:rsid w:val="00222386"/>
    <w:rsid w:val="00222D07"/>
    <w:rsid w:val="00226FF4"/>
    <w:rsid w:val="002276D2"/>
    <w:rsid w:val="00230A92"/>
    <w:rsid w:val="002331D1"/>
    <w:rsid w:val="0023447E"/>
    <w:rsid w:val="00237C1A"/>
    <w:rsid w:val="00237FB3"/>
    <w:rsid w:val="0024063D"/>
    <w:rsid w:val="0024269D"/>
    <w:rsid w:val="00246CB6"/>
    <w:rsid w:val="00247C85"/>
    <w:rsid w:val="0025121C"/>
    <w:rsid w:val="00253FBC"/>
    <w:rsid w:val="00254640"/>
    <w:rsid w:val="00254B0C"/>
    <w:rsid w:val="00254C10"/>
    <w:rsid w:val="00256A73"/>
    <w:rsid w:val="002570CB"/>
    <w:rsid w:val="00262753"/>
    <w:rsid w:val="002630E9"/>
    <w:rsid w:val="002632E9"/>
    <w:rsid w:val="00265320"/>
    <w:rsid w:val="0027027B"/>
    <w:rsid w:val="002709E9"/>
    <w:rsid w:val="00273517"/>
    <w:rsid w:val="0027481B"/>
    <w:rsid w:val="00277398"/>
    <w:rsid w:val="00282E2D"/>
    <w:rsid w:val="002830A3"/>
    <w:rsid w:val="0028512D"/>
    <w:rsid w:val="00285DBC"/>
    <w:rsid w:val="00287B96"/>
    <w:rsid w:val="002939AB"/>
    <w:rsid w:val="00294DF0"/>
    <w:rsid w:val="00295E3C"/>
    <w:rsid w:val="00296A57"/>
    <w:rsid w:val="002A0FAE"/>
    <w:rsid w:val="002A1D6C"/>
    <w:rsid w:val="002A2301"/>
    <w:rsid w:val="002A2DBD"/>
    <w:rsid w:val="002A3FFE"/>
    <w:rsid w:val="002A42E6"/>
    <w:rsid w:val="002A68AB"/>
    <w:rsid w:val="002B0308"/>
    <w:rsid w:val="002B1E8F"/>
    <w:rsid w:val="002B24B3"/>
    <w:rsid w:val="002C07A9"/>
    <w:rsid w:val="002C0DD7"/>
    <w:rsid w:val="002C29E9"/>
    <w:rsid w:val="002C2F6F"/>
    <w:rsid w:val="002C3C14"/>
    <w:rsid w:val="002C4937"/>
    <w:rsid w:val="002C580C"/>
    <w:rsid w:val="002C6662"/>
    <w:rsid w:val="002D10CE"/>
    <w:rsid w:val="002D17C5"/>
    <w:rsid w:val="002D1CCF"/>
    <w:rsid w:val="002D26B3"/>
    <w:rsid w:val="002D3881"/>
    <w:rsid w:val="002D41C3"/>
    <w:rsid w:val="002D6E1D"/>
    <w:rsid w:val="002E4632"/>
    <w:rsid w:val="002E502D"/>
    <w:rsid w:val="002F24C2"/>
    <w:rsid w:val="002F50AC"/>
    <w:rsid w:val="002F6BCE"/>
    <w:rsid w:val="002F6C88"/>
    <w:rsid w:val="002F724B"/>
    <w:rsid w:val="0030567F"/>
    <w:rsid w:val="00306EBB"/>
    <w:rsid w:val="00307211"/>
    <w:rsid w:val="003075FD"/>
    <w:rsid w:val="003079F7"/>
    <w:rsid w:val="00307EEB"/>
    <w:rsid w:val="0031394C"/>
    <w:rsid w:val="00314A52"/>
    <w:rsid w:val="00317BC4"/>
    <w:rsid w:val="003210CA"/>
    <w:rsid w:val="00324A50"/>
    <w:rsid w:val="00324C39"/>
    <w:rsid w:val="00327EED"/>
    <w:rsid w:val="00330243"/>
    <w:rsid w:val="003335F3"/>
    <w:rsid w:val="00334189"/>
    <w:rsid w:val="0033452E"/>
    <w:rsid w:val="00334B3C"/>
    <w:rsid w:val="00335B7C"/>
    <w:rsid w:val="00335D24"/>
    <w:rsid w:val="00335DC9"/>
    <w:rsid w:val="00341BBE"/>
    <w:rsid w:val="003436F9"/>
    <w:rsid w:val="00345D52"/>
    <w:rsid w:val="00346AA8"/>
    <w:rsid w:val="00346B73"/>
    <w:rsid w:val="0035040A"/>
    <w:rsid w:val="00350EF1"/>
    <w:rsid w:val="003514B3"/>
    <w:rsid w:val="00352302"/>
    <w:rsid w:val="003534E0"/>
    <w:rsid w:val="003536F6"/>
    <w:rsid w:val="00354728"/>
    <w:rsid w:val="00370B44"/>
    <w:rsid w:val="003718D1"/>
    <w:rsid w:val="00374502"/>
    <w:rsid w:val="00375398"/>
    <w:rsid w:val="003754F3"/>
    <w:rsid w:val="00377F51"/>
    <w:rsid w:val="003826D4"/>
    <w:rsid w:val="00382AC6"/>
    <w:rsid w:val="00384509"/>
    <w:rsid w:val="0038555B"/>
    <w:rsid w:val="00385A4C"/>
    <w:rsid w:val="00390D43"/>
    <w:rsid w:val="003923FF"/>
    <w:rsid w:val="00394915"/>
    <w:rsid w:val="00395357"/>
    <w:rsid w:val="003A0284"/>
    <w:rsid w:val="003A105E"/>
    <w:rsid w:val="003A306D"/>
    <w:rsid w:val="003A697E"/>
    <w:rsid w:val="003B1C9A"/>
    <w:rsid w:val="003B226C"/>
    <w:rsid w:val="003B284D"/>
    <w:rsid w:val="003B649C"/>
    <w:rsid w:val="003B7DA1"/>
    <w:rsid w:val="003C28C9"/>
    <w:rsid w:val="003C5233"/>
    <w:rsid w:val="003C563B"/>
    <w:rsid w:val="003C67D5"/>
    <w:rsid w:val="003C7802"/>
    <w:rsid w:val="003D24EF"/>
    <w:rsid w:val="003D4A13"/>
    <w:rsid w:val="003D5516"/>
    <w:rsid w:val="003D760A"/>
    <w:rsid w:val="003D7994"/>
    <w:rsid w:val="003D7ADB"/>
    <w:rsid w:val="003E0371"/>
    <w:rsid w:val="003E7E2B"/>
    <w:rsid w:val="003F1F19"/>
    <w:rsid w:val="003F4D86"/>
    <w:rsid w:val="003F7116"/>
    <w:rsid w:val="00400022"/>
    <w:rsid w:val="00401E27"/>
    <w:rsid w:val="0040583D"/>
    <w:rsid w:val="00412E9E"/>
    <w:rsid w:val="004143B8"/>
    <w:rsid w:val="00416286"/>
    <w:rsid w:val="0041711D"/>
    <w:rsid w:val="0042123B"/>
    <w:rsid w:val="00424939"/>
    <w:rsid w:val="00432379"/>
    <w:rsid w:val="004328CF"/>
    <w:rsid w:val="004335A8"/>
    <w:rsid w:val="00434891"/>
    <w:rsid w:val="004368D5"/>
    <w:rsid w:val="00436ABB"/>
    <w:rsid w:val="00441B9C"/>
    <w:rsid w:val="004429CB"/>
    <w:rsid w:val="004500BF"/>
    <w:rsid w:val="00450522"/>
    <w:rsid w:val="004514DA"/>
    <w:rsid w:val="00452E23"/>
    <w:rsid w:val="00454BD1"/>
    <w:rsid w:val="00456A0D"/>
    <w:rsid w:val="004573F8"/>
    <w:rsid w:val="0046288E"/>
    <w:rsid w:val="00462A7D"/>
    <w:rsid w:val="00463CD7"/>
    <w:rsid w:val="00465147"/>
    <w:rsid w:val="004669A9"/>
    <w:rsid w:val="00467ECC"/>
    <w:rsid w:val="0047193E"/>
    <w:rsid w:val="004753AD"/>
    <w:rsid w:val="00476A5C"/>
    <w:rsid w:val="004803C6"/>
    <w:rsid w:val="00481F61"/>
    <w:rsid w:val="00491050"/>
    <w:rsid w:val="004913A2"/>
    <w:rsid w:val="0049176D"/>
    <w:rsid w:val="004922D0"/>
    <w:rsid w:val="004923BB"/>
    <w:rsid w:val="00492C23"/>
    <w:rsid w:val="004947FC"/>
    <w:rsid w:val="004972A9"/>
    <w:rsid w:val="00497755"/>
    <w:rsid w:val="004A529A"/>
    <w:rsid w:val="004A73AF"/>
    <w:rsid w:val="004A7938"/>
    <w:rsid w:val="004B160A"/>
    <w:rsid w:val="004B1A92"/>
    <w:rsid w:val="004B1FD1"/>
    <w:rsid w:val="004B285E"/>
    <w:rsid w:val="004B2A6D"/>
    <w:rsid w:val="004B336C"/>
    <w:rsid w:val="004B7E3C"/>
    <w:rsid w:val="004C0969"/>
    <w:rsid w:val="004C4678"/>
    <w:rsid w:val="004C6005"/>
    <w:rsid w:val="004C6D03"/>
    <w:rsid w:val="004C7768"/>
    <w:rsid w:val="004C792A"/>
    <w:rsid w:val="004D34F9"/>
    <w:rsid w:val="004D4DD3"/>
    <w:rsid w:val="004E0A3C"/>
    <w:rsid w:val="004E11B5"/>
    <w:rsid w:val="004E1871"/>
    <w:rsid w:val="004E22E9"/>
    <w:rsid w:val="004E3549"/>
    <w:rsid w:val="004E51F1"/>
    <w:rsid w:val="004E7169"/>
    <w:rsid w:val="004E7FA2"/>
    <w:rsid w:val="004F2D4C"/>
    <w:rsid w:val="004F641F"/>
    <w:rsid w:val="00501D08"/>
    <w:rsid w:val="005046C7"/>
    <w:rsid w:val="00505C8B"/>
    <w:rsid w:val="005100F7"/>
    <w:rsid w:val="0051027D"/>
    <w:rsid w:val="005108A8"/>
    <w:rsid w:val="00511A80"/>
    <w:rsid w:val="00512083"/>
    <w:rsid w:val="005153B4"/>
    <w:rsid w:val="00515D23"/>
    <w:rsid w:val="00516FA5"/>
    <w:rsid w:val="005277B4"/>
    <w:rsid w:val="0053071E"/>
    <w:rsid w:val="00531133"/>
    <w:rsid w:val="0053269C"/>
    <w:rsid w:val="00532D87"/>
    <w:rsid w:val="00532EB7"/>
    <w:rsid w:val="00533D40"/>
    <w:rsid w:val="005342E0"/>
    <w:rsid w:val="00535682"/>
    <w:rsid w:val="00537394"/>
    <w:rsid w:val="00540B27"/>
    <w:rsid w:val="005424BE"/>
    <w:rsid w:val="005430E6"/>
    <w:rsid w:val="00543621"/>
    <w:rsid w:val="00545533"/>
    <w:rsid w:val="00546DF4"/>
    <w:rsid w:val="00547FA3"/>
    <w:rsid w:val="005509AC"/>
    <w:rsid w:val="00555057"/>
    <w:rsid w:val="00557DA7"/>
    <w:rsid w:val="00561403"/>
    <w:rsid w:val="00562E0F"/>
    <w:rsid w:val="0056579A"/>
    <w:rsid w:val="005666C9"/>
    <w:rsid w:val="00566BEF"/>
    <w:rsid w:val="00567D90"/>
    <w:rsid w:val="00580157"/>
    <w:rsid w:val="0058083F"/>
    <w:rsid w:val="00582E17"/>
    <w:rsid w:val="00583C5B"/>
    <w:rsid w:val="00590D4F"/>
    <w:rsid w:val="005915BB"/>
    <w:rsid w:val="00594142"/>
    <w:rsid w:val="00594CA2"/>
    <w:rsid w:val="00595353"/>
    <w:rsid w:val="005A2E08"/>
    <w:rsid w:val="005B06C7"/>
    <w:rsid w:val="005B4962"/>
    <w:rsid w:val="005B6861"/>
    <w:rsid w:val="005B6BFE"/>
    <w:rsid w:val="005B70A9"/>
    <w:rsid w:val="005B7F54"/>
    <w:rsid w:val="005C16BE"/>
    <w:rsid w:val="005C1AEC"/>
    <w:rsid w:val="005C45AC"/>
    <w:rsid w:val="005C5305"/>
    <w:rsid w:val="005C5F3B"/>
    <w:rsid w:val="005C6FB8"/>
    <w:rsid w:val="005C7780"/>
    <w:rsid w:val="005D20F6"/>
    <w:rsid w:val="005D4A12"/>
    <w:rsid w:val="005D74C0"/>
    <w:rsid w:val="005E0310"/>
    <w:rsid w:val="005E4C09"/>
    <w:rsid w:val="005E58E6"/>
    <w:rsid w:val="005E6488"/>
    <w:rsid w:val="005E6960"/>
    <w:rsid w:val="005E6C52"/>
    <w:rsid w:val="005E6E9D"/>
    <w:rsid w:val="005F133B"/>
    <w:rsid w:val="005F1783"/>
    <w:rsid w:val="005F273F"/>
    <w:rsid w:val="005F67F9"/>
    <w:rsid w:val="005F70B2"/>
    <w:rsid w:val="0060204D"/>
    <w:rsid w:val="006040EF"/>
    <w:rsid w:val="00605721"/>
    <w:rsid w:val="006079E9"/>
    <w:rsid w:val="00613106"/>
    <w:rsid w:val="006137DE"/>
    <w:rsid w:val="006149EF"/>
    <w:rsid w:val="00614A5C"/>
    <w:rsid w:val="0061510E"/>
    <w:rsid w:val="00617D48"/>
    <w:rsid w:val="006211E1"/>
    <w:rsid w:val="00622330"/>
    <w:rsid w:val="00622502"/>
    <w:rsid w:val="006234D5"/>
    <w:rsid w:val="0062360B"/>
    <w:rsid w:val="0062728B"/>
    <w:rsid w:val="00627365"/>
    <w:rsid w:val="006317C9"/>
    <w:rsid w:val="00633774"/>
    <w:rsid w:val="00634CB2"/>
    <w:rsid w:val="006367D8"/>
    <w:rsid w:val="00641C98"/>
    <w:rsid w:val="00641E38"/>
    <w:rsid w:val="00646010"/>
    <w:rsid w:val="006501B5"/>
    <w:rsid w:val="00651450"/>
    <w:rsid w:val="00651592"/>
    <w:rsid w:val="00660CB1"/>
    <w:rsid w:val="00663CAA"/>
    <w:rsid w:val="0067190E"/>
    <w:rsid w:val="006725D5"/>
    <w:rsid w:val="00677709"/>
    <w:rsid w:val="006802DC"/>
    <w:rsid w:val="0068032B"/>
    <w:rsid w:val="006830FD"/>
    <w:rsid w:val="0068390D"/>
    <w:rsid w:val="00685545"/>
    <w:rsid w:val="006877B4"/>
    <w:rsid w:val="00694689"/>
    <w:rsid w:val="00694DA5"/>
    <w:rsid w:val="006961C6"/>
    <w:rsid w:val="006A2FF1"/>
    <w:rsid w:val="006A3521"/>
    <w:rsid w:val="006A5B6F"/>
    <w:rsid w:val="006A6DFF"/>
    <w:rsid w:val="006A7193"/>
    <w:rsid w:val="006A7713"/>
    <w:rsid w:val="006B13C1"/>
    <w:rsid w:val="006B207F"/>
    <w:rsid w:val="006B3AE3"/>
    <w:rsid w:val="006B416B"/>
    <w:rsid w:val="006B4646"/>
    <w:rsid w:val="006C28D9"/>
    <w:rsid w:val="006C3578"/>
    <w:rsid w:val="006C4CFD"/>
    <w:rsid w:val="006C6661"/>
    <w:rsid w:val="006C72C8"/>
    <w:rsid w:val="006C730D"/>
    <w:rsid w:val="006D05E9"/>
    <w:rsid w:val="006D2D72"/>
    <w:rsid w:val="006D4FC9"/>
    <w:rsid w:val="006D6D92"/>
    <w:rsid w:val="006D7DCB"/>
    <w:rsid w:val="006E1FBE"/>
    <w:rsid w:val="006E285F"/>
    <w:rsid w:val="006E4910"/>
    <w:rsid w:val="006E5FA5"/>
    <w:rsid w:val="006E6278"/>
    <w:rsid w:val="006E7026"/>
    <w:rsid w:val="006E78C1"/>
    <w:rsid w:val="006F1118"/>
    <w:rsid w:val="006F4965"/>
    <w:rsid w:val="006F51F4"/>
    <w:rsid w:val="006F5FEC"/>
    <w:rsid w:val="0070073C"/>
    <w:rsid w:val="00702952"/>
    <w:rsid w:val="00702EF8"/>
    <w:rsid w:val="007061EC"/>
    <w:rsid w:val="00707BE4"/>
    <w:rsid w:val="00711CED"/>
    <w:rsid w:val="007122AA"/>
    <w:rsid w:val="00712FAA"/>
    <w:rsid w:val="00713BCE"/>
    <w:rsid w:val="00715CE5"/>
    <w:rsid w:val="007179D0"/>
    <w:rsid w:val="00717B57"/>
    <w:rsid w:val="00723E63"/>
    <w:rsid w:val="00724323"/>
    <w:rsid w:val="00725DFD"/>
    <w:rsid w:val="00727AE4"/>
    <w:rsid w:val="0073229F"/>
    <w:rsid w:val="00735032"/>
    <w:rsid w:val="007378A3"/>
    <w:rsid w:val="00737B8F"/>
    <w:rsid w:val="007425BF"/>
    <w:rsid w:val="00745685"/>
    <w:rsid w:val="00752D92"/>
    <w:rsid w:val="0075390D"/>
    <w:rsid w:val="00755081"/>
    <w:rsid w:val="00761D30"/>
    <w:rsid w:val="00765ED8"/>
    <w:rsid w:val="0077021F"/>
    <w:rsid w:val="00772EDA"/>
    <w:rsid w:val="00775160"/>
    <w:rsid w:val="00777B9C"/>
    <w:rsid w:val="00784FF8"/>
    <w:rsid w:val="00786ED5"/>
    <w:rsid w:val="00787C6B"/>
    <w:rsid w:val="00791C96"/>
    <w:rsid w:val="007927CC"/>
    <w:rsid w:val="007942A1"/>
    <w:rsid w:val="007943D9"/>
    <w:rsid w:val="007946D4"/>
    <w:rsid w:val="00794782"/>
    <w:rsid w:val="00797715"/>
    <w:rsid w:val="007A0465"/>
    <w:rsid w:val="007A0A73"/>
    <w:rsid w:val="007A0AB0"/>
    <w:rsid w:val="007A10D4"/>
    <w:rsid w:val="007A1280"/>
    <w:rsid w:val="007A20C6"/>
    <w:rsid w:val="007A29ED"/>
    <w:rsid w:val="007A7F30"/>
    <w:rsid w:val="007B0F71"/>
    <w:rsid w:val="007B2122"/>
    <w:rsid w:val="007B7646"/>
    <w:rsid w:val="007C5555"/>
    <w:rsid w:val="007C67E0"/>
    <w:rsid w:val="007D30C6"/>
    <w:rsid w:val="007D4D94"/>
    <w:rsid w:val="007D79D2"/>
    <w:rsid w:val="007E2CA7"/>
    <w:rsid w:val="007E3163"/>
    <w:rsid w:val="007E421F"/>
    <w:rsid w:val="007E5963"/>
    <w:rsid w:val="007E6A63"/>
    <w:rsid w:val="007E72BF"/>
    <w:rsid w:val="007E7801"/>
    <w:rsid w:val="007F037A"/>
    <w:rsid w:val="007F15C5"/>
    <w:rsid w:val="007F2078"/>
    <w:rsid w:val="007F22E0"/>
    <w:rsid w:val="007F43D2"/>
    <w:rsid w:val="007F52D9"/>
    <w:rsid w:val="007F6312"/>
    <w:rsid w:val="007F7E9A"/>
    <w:rsid w:val="00804AC0"/>
    <w:rsid w:val="00812FE6"/>
    <w:rsid w:val="00813AF9"/>
    <w:rsid w:val="00814C2E"/>
    <w:rsid w:val="00814C45"/>
    <w:rsid w:val="00817785"/>
    <w:rsid w:val="008210B1"/>
    <w:rsid w:val="00822B0C"/>
    <w:rsid w:val="00827E37"/>
    <w:rsid w:val="0083177E"/>
    <w:rsid w:val="00846DAB"/>
    <w:rsid w:val="008473CC"/>
    <w:rsid w:val="00852F5E"/>
    <w:rsid w:val="008532E4"/>
    <w:rsid w:val="00855CFB"/>
    <w:rsid w:val="00855D7A"/>
    <w:rsid w:val="00855FD5"/>
    <w:rsid w:val="00861D40"/>
    <w:rsid w:val="00863F7D"/>
    <w:rsid w:val="00864564"/>
    <w:rsid w:val="00865090"/>
    <w:rsid w:val="008651CC"/>
    <w:rsid w:val="00865CAA"/>
    <w:rsid w:val="00865CD9"/>
    <w:rsid w:val="00870F9A"/>
    <w:rsid w:val="00873A0D"/>
    <w:rsid w:val="008745D1"/>
    <w:rsid w:val="0087520C"/>
    <w:rsid w:val="0087737A"/>
    <w:rsid w:val="008778F3"/>
    <w:rsid w:val="008779E5"/>
    <w:rsid w:val="00880DCD"/>
    <w:rsid w:val="0088163B"/>
    <w:rsid w:val="0088425D"/>
    <w:rsid w:val="008867D7"/>
    <w:rsid w:val="0088782D"/>
    <w:rsid w:val="00897BF9"/>
    <w:rsid w:val="008A0E19"/>
    <w:rsid w:val="008B15DD"/>
    <w:rsid w:val="008B1832"/>
    <w:rsid w:val="008B2075"/>
    <w:rsid w:val="008B5376"/>
    <w:rsid w:val="008B5AF8"/>
    <w:rsid w:val="008B7D4B"/>
    <w:rsid w:val="008C190D"/>
    <w:rsid w:val="008C3E60"/>
    <w:rsid w:val="008C6F85"/>
    <w:rsid w:val="008D0568"/>
    <w:rsid w:val="008D1129"/>
    <w:rsid w:val="008D306F"/>
    <w:rsid w:val="008E3D97"/>
    <w:rsid w:val="008E6B5C"/>
    <w:rsid w:val="008E7F93"/>
    <w:rsid w:val="008F0836"/>
    <w:rsid w:val="008F2661"/>
    <w:rsid w:val="008F34E8"/>
    <w:rsid w:val="008F358B"/>
    <w:rsid w:val="008F59E7"/>
    <w:rsid w:val="00900521"/>
    <w:rsid w:val="00902364"/>
    <w:rsid w:val="00903310"/>
    <w:rsid w:val="0090720B"/>
    <w:rsid w:val="0091114D"/>
    <w:rsid w:val="0092164D"/>
    <w:rsid w:val="0092179D"/>
    <w:rsid w:val="0092686A"/>
    <w:rsid w:val="009278B0"/>
    <w:rsid w:val="009305E0"/>
    <w:rsid w:val="00931ADA"/>
    <w:rsid w:val="00932A92"/>
    <w:rsid w:val="00934359"/>
    <w:rsid w:val="00936979"/>
    <w:rsid w:val="00937894"/>
    <w:rsid w:val="00947238"/>
    <w:rsid w:val="009508B8"/>
    <w:rsid w:val="009521DE"/>
    <w:rsid w:val="00952FE0"/>
    <w:rsid w:val="00953EF3"/>
    <w:rsid w:val="00954BFD"/>
    <w:rsid w:val="00954FE4"/>
    <w:rsid w:val="00955212"/>
    <w:rsid w:val="009565A3"/>
    <w:rsid w:val="00956DAA"/>
    <w:rsid w:val="00957FD1"/>
    <w:rsid w:val="00960001"/>
    <w:rsid w:val="009603D0"/>
    <w:rsid w:val="009614E3"/>
    <w:rsid w:val="00961949"/>
    <w:rsid w:val="0096605D"/>
    <w:rsid w:val="00973499"/>
    <w:rsid w:val="00973A86"/>
    <w:rsid w:val="00973C05"/>
    <w:rsid w:val="009750B7"/>
    <w:rsid w:val="0097729A"/>
    <w:rsid w:val="009775B3"/>
    <w:rsid w:val="00981594"/>
    <w:rsid w:val="00982E51"/>
    <w:rsid w:val="00983385"/>
    <w:rsid w:val="009842BF"/>
    <w:rsid w:val="009854A0"/>
    <w:rsid w:val="00991246"/>
    <w:rsid w:val="00994C1D"/>
    <w:rsid w:val="00995267"/>
    <w:rsid w:val="009A1389"/>
    <w:rsid w:val="009A1713"/>
    <w:rsid w:val="009A2E1E"/>
    <w:rsid w:val="009C0EDD"/>
    <w:rsid w:val="009C14C6"/>
    <w:rsid w:val="009C480F"/>
    <w:rsid w:val="009C5175"/>
    <w:rsid w:val="009C6563"/>
    <w:rsid w:val="009C6A60"/>
    <w:rsid w:val="009D4B67"/>
    <w:rsid w:val="009D5B3A"/>
    <w:rsid w:val="009D63A1"/>
    <w:rsid w:val="009D6436"/>
    <w:rsid w:val="009E27AF"/>
    <w:rsid w:val="009E4DDC"/>
    <w:rsid w:val="009E6B75"/>
    <w:rsid w:val="009F462F"/>
    <w:rsid w:val="009F4B6C"/>
    <w:rsid w:val="009F5482"/>
    <w:rsid w:val="009F572F"/>
    <w:rsid w:val="009F5892"/>
    <w:rsid w:val="00A01241"/>
    <w:rsid w:val="00A0247C"/>
    <w:rsid w:val="00A035E0"/>
    <w:rsid w:val="00A063D8"/>
    <w:rsid w:val="00A076B3"/>
    <w:rsid w:val="00A10BA8"/>
    <w:rsid w:val="00A11D37"/>
    <w:rsid w:val="00A154D3"/>
    <w:rsid w:val="00A15CC6"/>
    <w:rsid w:val="00A175F0"/>
    <w:rsid w:val="00A179C5"/>
    <w:rsid w:val="00A2197D"/>
    <w:rsid w:val="00A24ABB"/>
    <w:rsid w:val="00A315C5"/>
    <w:rsid w:val="00A33953"/>
    <w:rsid w:val="00A348DE"/>
    <w:rsid w:val="00A35E3F"/>
    <w:rsid w:val="00A375AB"/>
    <w:rsid w:val="00A44CFE"/>
    <w:rsid w:val="00A460AF"/>
    <w:rsid w:val="00A54035"/>
    <w:rsid w:val="00A56B29"/>
    <w:rsid w:val="00A57B88"/>
    <w:rsid w:val="00A61C1F"/>
    <w:rsid w:val="00A711D6"/>
    <w:rsid w:val="00A71F0E"/>
    <w:rsid w:val="00A71F4F"/>
    <w:rsid w:val="00A81BDB"/>
    <w:rsid w:val="00A82DE4"/>
    <w:rsid w:val="00A8400B"/>
    <w:rsid w:val="00A84418"/>
    <w:rsid w:val="00A904DD"/>
    <w:rsid w:val="00AA0F99"/>
    <w:rsid w:val="00AA1DE8"/>
    <w:rsid w:val="00AA278C"/>
    <w:rsid w:val="00AA3387"/>
    <w:rsid w:val="00AA3943"/>
    <w:rsid w:val="00AA573A"/>
    <w:rsid w:val="00AA5A87"/>
    <w:rsid w:val="00AB09EE"/>
    <w:rsid w:val="00AB3164"/>
    <w:rsid w:val="00AB3A29"/>
    <w:rsid w:val="00AB4D49"/>
    <w:rsid w:val="00AB6FF9"/>
    <w:rsid w:val="00AC2A3E"/>
    <w:rsid w:val="00AC55D6"/>
    <w:rsid w:val="00AD089C"/>
    <w:rsid w:val="00AD0BE3"/>
    <w:rsid w:val="00AD3C44"/>
    <w:rsid w:val="00AD4654"/>
    <w:rsid w:val="00AE0002"/>
    <w:rsid w:val="00AE15B1"/>
    <w:rsid w:val="00AE186C"/>
    <w:rsid w:val="00AE1C1D"/>
    <w:rsid w:val="00AE2CBA"/>
    <w:rsid w:val="00AE35C0"/>
    <w:rsid w:val="00AE4F72"/>
    <w:rsid w:val="00AE72CF"/>
    <w:rsid w:val="00AE7C1E"/>
    <w:rsid w:val="00AF355B"/>
    <w:rsid w:val="00AF50B7"/>
    <w:rsid w:val="00AF7C3E"/>
    <w:rsid w:val="00B00D5A"/>
    <w:rsid w:val="00B01859"/>
    <w:rsid w:val="00B026CD"/>
    <w:rsid w:val="00B044F1"/>
    <w:rsid w:val="00B04EE8"/>
    <w:rsid w:val="00B05810"/>
    <w:rsid w:val="00B06F3C"/>
    <w:rsid w:val="00B13F91"/>
    <w:rsid w:val="00B16CA2"/>
    <w:rsid w:val="00B2030E"/>
    <w:rsid w:val="00B2084B"/>
    <w:rsid w:val="00B2560F"/>
    <w:rsid w:val="00B259C1"/>
    <w:rsid w:val="00B261E0"/>
    <w:rsid w:val="00B26588"/>
    <w:rsid w:val="00B27431"/>
    <w:rsid w:val="00B35CA9"/>
    <w:rsid w:val="00B372C4"/>
    <w:rsid w:val="00B40548"/>
    <w:rsid w:val="00B45F5F"/>
    <w:rsid w:val="00B4783D"/>
    <w:rsid w:val="00B504A8"/>
    <w:rsid w:val="00B52541"/>
    <w:rsid w:val="00B52E38"/>
    <w:rsid w:val="00B53D8E"/>
    <w:rsid w:val="00B55213"/>
    <w:rsid w:val="00B62127"/>
    <w:rsid w:val="00B6475F"/>
    <w:rsid w:val="00B75282"/>
    <w:rsid w:val="00B76901"/>
    <w:rsid w:val="00B800A0"/>
    <w:rsid w:val="00B860B9"/>
    <w:rsid w:val="00B863FD"/>
    <w:rsid w:val="00B908A9"/>
    <w:rsid w:val="00B91687"/>
    <w:rsid w:val="00B926D0"/>
    <w:rsid w:val="00B926E1"/>
    <w:rsid w:val="00B92BCF"/>
    <w:rsid w:val="00B963A4"/>
    <w:rsid w:val="00B974C3"/>
    <w:rsid w:val="00BA0003"/>
    <w:rsid w:val="00BA0C52"/>
    <w:rsid w:val="00BA217D"/>
    <w:rsid w:val="00BA2D33"/>
    <w:rsid w:val="00BA64F4"/>
    <w:rsid w:val="00BA754F"/>
    <w:rsid w:val="00BA798D"/>
    <w:rsid w:val="00BA7A2D"/>
    <w:rsid w:val="00BA7E95"/>
    <w:rsid w:val="00BB14DE"/>
    <w:rsid w:val="00BB2C4B"/>
    <w:rsid w:val="00BB559E"/>
    <w:rsid w:val="00BB5EFF"/>
    <w:rsid w:val="00BC1098"/>
    <w:rsid w:val="00BC25CF"/>
    <w:rsid w:val="00BC38D4"/>
    <w:rsid w:val="00BC3C09"/>
    <w:rsid w:val="00BC44D8"/>
    <w:rsid w:val="00BC63D2"/>
    <w:rsid w:val="00BC758B"/>
    <w:rsid w:val="00BD0886"/>
    <w:rsid w:val="00BD09BC"/>
    <w:rsid w:val="00BD290F"/>
    <w:rsid w:val="00BD35F2"/>
    <w:rsid w:val="00BD45ED"/>
    <w:rsid w:val="00BD48AD"/>
    <w:rsid w:val="00BD6293"/>
    <w:rsid w:val="00BD6F68"/>
    <w:rsid w:val="00BD7820"/>
    <w:rsid w:val="00BE23A3"/>
    <w:rsid w:val="00BE42F8"/>
    <w:rsid w:val="00BE6C60"/>
    <w:rsid w:val="00BE74DE"/>
    <w:rsid w:val="00BF210A"/>
    <w:rsid w:val="00BF355E"/>
    <w:rsid w:val="00BF5B66"/>
    <w:rsid w:val="00BF6DDC"/>
    <w:rsid w:val="00C008E0"/>
    <w:rsid w:val="00C031CC"/>
    <w:rsid w:val="00C06E57"/>
    <w:rsid w:val="00C07110"/>
    <w:rsid w:val="00C077B3"/>
    <w:rsid w:val="00C07E45"/>
    <w:rsid w:val="00C1091C"/>
    <w:rsid w:val="00C1249A"/>
    <w:rsid w:val="00C124FC"/>
    <w:rsid w:val="00C13DCF"/>
    <w:rsid w:val="00C15ABC"/>
    <w:rsid w:val="00C167E0"/>
    <w:rsid w:val="00C174DE"/>
    <w:rsid w:val="00C24471"/>
    <w:rsid w:val="00C25766"/>
    <w:rsid w:val="00C31188"/>
    <w:rsid w:val="00C31F04"/>
    <w:rsid w:val="00C32E77"/>
    <w:rsid w:val="00C354A4"/>
    <w:rsid w:val="00C3590E"/>
    <w:rsid w:val="00C37BDA"/>
    <w:rsid w:val="00C4180C"/>
    <w:rsid w:val="00C42C41"/>
    <w:rsid w:val="00C44DEC"/>
    <w:rsid w:val="00C521FA"/>
    <w:rsid w:val="00C546A6"/>
    <w:rsid w:val="00C57163"/>
    <w:rsid w:val="00C60B37"/>
    <w:rsid w:val="00C640B5"/>
    <w:rsid w:val="00C6537A"/>
    <w:rsid w:val="00C66CC5"/>
    <w:rsid w:val="00C713A9"/>
    <w:rsid w:val="00C740E1"/>
    <w:rsid w:val="00C7576C"/>
    <w:rsid w:val="00C75B92"/>
    <w:rsid w:val="00C80B5C"/>
    <w:rsid w:val="00C82076"/>
    <w:rsid w:val="00C82566"/>
    <w:rsid w:val="00C839B5"/>
    <w:rsid w:val="00C85622"/>
    <w:rsid w:val="00C85A6C"/>
    <w:rsid w:val="00C8740E"/>
    <w:rsid w:val="00C93E51"/>
    <w:rsid w:val="00C95990"/>
    <w:rsid w:val="00C9654F"/>
    <w:rsid w:val="00C96A60"/>
    <w:rsid w:val="00CA3E7F"/>
    <w:rsid w:val="00CA53FD"/>
    <w:rsid w:val="00CB19E0"/>
    <w:rsid w:val="00CB1DF2"/>
    <w:rsid w:val="00CB21DC"/>
    <w:rsid w:val="00CB2BCD"/>
    <w:rsid w:val="00CB328A"/>
    <w:rsid w:val="00CB7BC4"/>
    <w:rsid w:val="00CC04F5"/>
    <w:rsid w:val="00CC07B0"/>
    <w:rsid w:val="00CC0F54"/>
    <w:rsid w:val="00CC2D80"/>
    <w:rsid w:val="00CD0A1B"/>
    <w:rsid w:val="00CD1350"/>
    <w:rsid w:val="00CD5B9F"/>
    <w:rsid w:val="00CD5EEC"/>
    <w:rsid w:val="00CE010F"/>
    <w:rsid w:val="00CE24F0"/>
    <w:rsid w:val="00CE2A51"/>
    <w:rsid w:val="00CE418F"/>
    <w:rsid w:val="00CE4A1C"/>
    <w:rsid w:val="00CE614E"/>
    <w:rsid w:val="00CE6C8D"/>
    <w:rsid w:val="00CE6FF1"/>
    <w:rsid w:val="00D016B7"/>
    <w:rsid w:val="00D02CB1"/>
    <w:rsid w:val="00D107FF"/>
    <w:rsid w:val="00D20617"/>
    <w:rsid w:val="00D206E3"/>
    <w:rsid w:val="00D20919"/>
    <w:rsid w:val="00D209CC"/>
    <w:rsid w:val="00D20F6A"/>
    <w:rsid w:val="00D237A8"/>
    <w:rsid w:val="00D27C93"/>
    <w:rsid w:val="00D3007E"/>
    <w:rsid w:val="00D3059A"/>
    <w:rsid w:val="00D30D63"/>
    <w:rsid w:val="00D40F72"/>
    <w:rsid w:val="00D41040"/>
    <w:rsid w:val="00D42223"/>
    <w:rsid w:val="00D43966"/>
    <w:rsid w:val="00D45BBB"/>
    <w:rsid w:val="00D51AE3"/>
    <w:rsid w:val="00D561F3"/>
    <w:rsid w:val="00D569F7"/>
    <w:rsid w:val="00D57048"/>
    <w:rsid w:val="00D57267"/>
    <w:rsid w:val="00D5792A"/>
    <w:rsid w:val="00D6008B"/>
    <w:rsid w:val="00D62C41"/>
    <w:rsid w:val="00D62EB2"/>
    <w:rsid w:val="00D666C6"/>
    <w:rsid w:val="00D668E6"/>
    <w:rsid w:val="00D67CDA"/>
    <w:rsid w:val="00D67F2D"/>
    <w:rsid w:val="00D70AE3"/>
    <w:rsid w:val="00D722FA"/>
    <w:rsid w:val="00D72820"/>
    <w:rsid w:val="00D752E2"/>
    <w:rsid w:val="00D75E8C"/>
    <w:rsid w:val="00D80720"/>
    <w:rsid w:val="00D8197C"/>
    <w:rsid w:val="00D86877"/>
    <w:rsid w:val="00D8720A"/>
    <w:rsid w:val="00D9140B"/>
    <w:rsid w:val="00D917C5"/>
    <w:rsid w:val="00D91D6F"/>
    <w:rsid w:val="00D92042"/>
    <w:rsid w:val="00D935EF"/>
    <w:rsid w:val="00D94288"/>
    <w:rsid w:val="00D952C9"/>
    <w:rsid w:val="00D954AD"/>
    <w:rsid w:val="00D96618"/>
    <w:rsid w:val="00DA0037"/>
    <w:rsid w:val="00DA30FD"/>
    <w:rsid w:val="00DA3BE4"/>
    <w:rsid w:val="00DA6122"/>
    <w:rsid w:val="00DB15DF"/>
    <w:rsid w:val="00DB292D"/>
    <w:rsid w:val="00DB3C6D"/>
    <w:rsid w:val="00DB4753"/>
    <w:rsid w:val="00DB4917"/>
    <w:rsid w:val="00DB5D56"/>
    <w:rsid w:val="00DB5E80"/>
    <w:rsid w:val="00DB6772"/>
    <w:rsid w:val="00DB7433"/>
    <w:rsid w:val="00DC26DA"/>
    <w:rsid w:val="00DC275A"/>
    <w:rsid w:val="00DC2BFC"/>
    <w:rsid w:val="00DC4522"/>
    <w:rsid w:val="00DC4BC9"/>
    <w:rsid w:val="00DD0325"/>
    <w:rsid w:val="00DD1B2C"/>
    <w:rsid w:val="00DD2827"/>
    <w:rsid w:val="00DD3904"/>
    <w:rsid w:val="00DD39F7"/>
    <w:rsid w:val="00DD3E2F"/>
    <w:rsid w:val="00DE0095"/>
    <w:rsid w:val="00DE1CB6"/>
    <w:rsid w:val="00DE4631"/>
    <w:rsid w:val="00DF2599"/>
    <w:rsid w:val="00DF3486"/>
    <w:rsid w:val="00DF3500"/>
    <w:rsid w:val="00DF4DDA"/>
    <w:rsid w:val="00E00485"/>
    <w:rsid w:val="00E03A2A"/>
    <w:rsid w:val="00E11A40"/>
    <w:rsid w:val="00E123B6"/>
    <w:rsid w:val="00E138AA"/>
    <w:rsid w:val="00E1402B"/>
    <w:rsid w:val="00E16295"/>
    <w:rsid w:val="00E16989"/>
    <w:rsid w:val="00E16C08"/>
    <w:rsid w:val="00E20719"/>
    <w:rsid w:val="00E27B4C"/>
    <w:rsid w:val="00E302AA"/>
    <w:rsid w:val="00E32869"/>
    <w:rsid w:val="00E3475F"/>
    <w:rsid w:val="00E3576A"/>
    <w:rsid w:val="00E405F1"/>
    <w:rsid w:val="00E437CB"/>
    <w:rsid w:val="00E443A3"/>
    <w:rsid w:val="00E51BA9"/>
    <w:rsid w:val="00E51E0D"/>
    <w:rsid w:val="00E5526E"/>
    <w:rsid w:val="00E60C88"/>
    <w:rsid w:val="00E617B7"/>
    <w:rsid w:val="00E70055"/>
    <w:rsid w:val="00E71FE3"/>
    <w:rsid w:val="00E728AE"/>
    <w:rsid w:val="00E7339F"/>
    <w:rsid w:val="00E82A65"/>
    <w:rsid w:val="00E8425D"/>
    <w:rsid w:val="00E84766"/>
    <w:rsid w:val="00E86F04"/>
    <w:rsid w:val="00E95F6F"/>
    <w:rsid w:val="00E9604B"/>
    <w:rsid w:val="00E97871"/>
    <w:rsid w:val="00EA1989"/>
    <w:rsid w:val="00EA2BB2"/>
    <w:rsid w:val="00EA369E"/>
    <w:rsid w:val="00EA571E"/>
    <w:rsid w:val="00EA5E8F"/>
    <w:rsid w:val="00EA6790"/>
    <w:rsid w:val="00EA70F2"/>
    <w:rsid w:val="00EB0D88"/>
    <w:rsid w:val="00EB5A0F"/>
    <w:rsid w:val="00EB5CF0"/>
    <w:rsid w:val="00EB70E8"/>
    <w:rsid w:val="00EB71FC"/>
    <w:rsid w:val="00EC05C9"/>
    <w:rsid w:val="00EC0606"/>
    <w:rsid w:val="00EC0A58"/>
    <w:rsid w:val="00EC0F34"/>
    <w:rsid w:val="00EC12CE"/>
    <w:rsid w:val="00EC3465"/>
    <w:rsid w:val="00EC3DCB"/>
    <w:rsid w:val="00ED0FED"/>
    <w:rsid w:val="00ED13E3"/>
    <w:rsid w:val="00ED2F31"/>
    <w:rsid w:val="00ED5CD1"/>
    <w:rsid w:val="00ED6C33"/>
    <w:rsid w:val="00EE213F"/>
    <w:rsid w:val="00EE7BA3"/>
    <w:rsid w:val="00EF1BDE"/>
    <w:rsid w:val="00EF2666"/>
    <w:rsid w:val="00EF35A5"/>
    <w:rsid w:val="00EF455E"/>
    <w:rsid w:val="00EF4F3D"/>
    <w:rsid w:val="00EF5E2B"/>
    <w:rsid w:val="00F1105A"/>
    <w:rsid w:val="00F13023"/>
    <w:rsid w:val="00F16BE5"/>
    <w:rsid w:val="00F17302"/>
    <w:rsid w:val="00F17B4A"/>
    <w:rsid w:val="00F17E31"/>
    <w:rsid w:val="00F2192C"/>
    <w:rsid w:val="00F239C6"/>
    <w:rsid w:val="00F30095"/>
    <w:rsid w:val="00F33865"/>
    <w:rsid w:val="00F33D68"/>
    <w:rsid w:val="00F34A01"/>
    <w:rsid w:val="00F35F69"/>
    <w:rsid w:val="00F36A18"/>
    <w:rsid w:val="00F36B85"/>
    <w:rsid w:val="00F37AFB"/>
    <w:rsid w:val="00F37DAE"/>
    <w:rsid w:val="00F4083A"/>
    <w:rsid w:val="00F42727"/>
    <w:rsid w:val="00F43242"/>
    <w:rsid w:val="00F457D6"/>
    <w:rsid w:val="00F4677C"/>
    <w:rsid w:val="00F52074"/>
    <w:rsid w:val="00F5375B"/>
    <w:rsid w:val="00F54E5F"/>
    <w:rsid w:val="00F5673A"/>
    <w:rsid w:val="00F61ABD"/>
    <w:rsid w:val="00F6385B"/>
    <w:rsid w:val="00F6433E"/>
    <w:rsid w:val="00F647A3"/>
    <w:rsid w:val="00F70429"/>
    <w:rsid w:val="00F738FD"/>
    <w:rsid w:val="00F7553A"/>
    <w:rsid w:val="00F80634"/>
    <w:rsid w:val="00F8383B"/>
    <w:rsid w:val="00F845B7"/>
    <w:rsid w:val="00F86493"/>
    <w:rsid w:val="00F93880"/>
    <w:rsid w:val="00F9429D"/>
    <w:rsid w:val="00F948C7"/>
    <w:rsid w:val="00F95075"/>
    <w:rsid w:val="00FA02F4"/>
    <w:rsid w:val="00FA45EF"/>
    <w:rsid w:val="00FB1F00"/>
    <w:rsid w:val="00FB5E55"/>
    <w:rsid w:val="00FB5FFF"/>
    <w:rsid w:val="00FB63BD"/>
    <w:rsid w:val="00FB7B6C"/>
    <w:rsid w:val="00FC31F5"/>
    <w:rsid w:val="00FC4FDD"/>
    <w:rsid w:val="00FC529C"/>
    <w:rsid w:val="00FD49F6"/>
    <w:rsid w:val="00FD6871"/>
    <w:rsid w:val="00FE0ADA"/>
    <w:rsid w:val="00FE0E6A"/>
    <w:rsid w:val="00FE18F9"/>
    <w:rsid w:val="00FE45F9"/>
    <w:rsid w:val="00FE5B58"/>
    <w:rsid w:val="00FE5B8C"/>
    <w:rsid w:val="00FE7431"/>
    <w:rsid w:val="00FF1370"/>
    <w:rsid w:val="00FF1399"/>
    <w:rsid w:val="00FF35D0"/>
    <w:rsid w:val="00FF4126"/>
    <w:rsid w:val="00FF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5D551A"/>
  <w15:chartTrackingRefBased/>
  <w15:docId w15:val="{E7557D8C-1302-424C-94D8-6E49ECC2D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4F1"/>
    <w:pPr>
      <w:spacing w:before="120" w:line="360" w:lineRule="auto"/>
      <w:jc w:val="both"/>
    </w:pPr>
    <w:rPr>
      <w:color w:val="595959" w:themeColor="text1" w:themeTint="A6"/>
    </w:rPr>
  </w:style>
  <w:style w:type="paragraph" w:styleId="Ttulo1">
    <w:name w:val="heading 1"/>
    <w:basedOn w:val="Normal"/>
    <w:next w:val="Normal"/>
    <w:link w:val="Ttulo1Char"/>
    <w:uiPriority w:val="9"/>
    <w:qFormat/>
    <w:rsid w:val="00BE42F8"/>
    <w:pPr>
      <w:keepNext/>
      <w:keepLines/>
      <w:numPr>
        <w:numId w:val="1"/>
      </w:numPr>
      <w:pBdr>
        <w:bottom w:val="single" w:sz="4" w:space="1" w:color="0F6FC6" w:themeColor="accent1"/>
      </w:pBdr>
      <w:spacing w:before="400" w:after="240" w:line="240" w:lineRule="auto"/>
      <w:outlineLvl w:val="0"/>
    </w:pPr>
    <w:rPr>
      <w:rFonts w:asciiTheme="majorHAnsi" w:eastAsiaTheme="majorEastAsia" w:hAnsiTheme="majorHAnsi" w:cstheme="majorBidi"/>
      <w:color w:val="0B5294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C08E1"/>
    <w:pPr>
      <w:keepNext/>
      <w:keepLines/>
      <w:numPr>
        <w:ilvl w:val="1"/>
        <w:numId w:val="1"/>
      </w:numPr>
      <w:spacing w:before="160" w:after="240" w:line="240" w:lineRule="auto"/>
      <w:outlineLvl w:val="1"/>
    </w:pPr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E614E"/>
    <w:pPr>
      <w:keepNext/>
      <w:keepLines/>
      <w:numPr>
        <w:ilvl w:val="2"/>
        <w:numId w:val="1"/>
      </w:numPr>
      <w:spacing w:before="80" w:after="24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E4C09"/>
    <w:pPr>
      <w:keepNext/>
      <w:keepLines/>
      <w:numPr>
        <w:ilvl w:val="3"/>
        <w:numId w:val="1"/>
      </w:numPr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E4C09"/>
    <w:pPr>
      <w:keepNext/>
      <w:keepLines/>
      <w:numPr>
        <w:ilvl w:val="4"/>
        <w:numId w:val="1"/>
      </w:numPr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E4C09"/>
    <w:pPr>
      <w:keepNext/>
      <w:keepLines/>
      <w:numPr>
        <w:ilvl w:val="5"/>
        <w:numId w:val="1"/>
      </w:numPr>
      <w:spacing w:before="80" w:after="0"/>
      <w:outlineLvl w:val="5"/>
    </w:pPr>
    <w:rPr>
      <w:rFonts w:asciiTheme="majorHAnsi" w:eastAsiaTheme="majorEastAsia" w:hAnsiTheme="majorHAnsi" w:cstheme="majorBidi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E4C09"/>
    <w:pPr>
      <w:keepNext/>
      <w:keepLines/>
      <w:numPr>
        <w:ilvl w:val="6"/>
        <w:numId w:val="1"/>
      </w:numPr>
      <w:spacing w:before="8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E4C09"/>
    <w:pPr>
      <w:keepNext/>
      <w:keepLines/>
      <w:numPr>
        <w:ilvl w:val="7"/>
        <w:numId w:val="1"/>
      </w:numPr>
      <w:spacing w:before="80" w:after="0"/>
      <w:outlineLvl w:val="7"/>
    </w:pPr>
    <w:rPr>
      <w:rFonts w:asciiTheme="majorHAnsi" w:eastAsiaTheme="majorEastAsia" w:hAnsiTheme="majorHAnsi" w:cstheme="majorBidi"/>
      <w:smallCap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E4C09"/>
    <w:pPr>
      <w:keepNext/>
      <w:keepLines/>
      <w:numPr>
        <w:ilvl w:val="8"/>
        <w:numId w:val="1"/>
      </w:numPr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42F8"/>
    <w:rPr>
      <w:rFonts w:asciiTheme="majorHAnsi" w:eastAsiaTheme="majorEastAsia" w:hAnsiTheme="majorHAnsi" w:cstheme="majorBidi"/>
      <w:color w:val="0B5294" w:themeColor="accent1" w:themeShade="BF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0C08E1"/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CE614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E4C09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E4C0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E4C0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E4C0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E4C0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E4C0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E4C0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5E4C0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B5294" w:themeColor="accent1" w:themeShade="BF"/>
      <w:spacing w:val="-7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0"/>
    <w:rsid w:val="005E4C09"/>
    <w:rPr>
      <w:rFonts w:asciiTheme="majorHAnsi" w:eastAsiaTheme="majorEastAsia" w:hAnsiTheme="majorHAnsi" w:cstheme="majorBidi"/>
      <w:color w:val="0B5294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5E4C0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5E4C0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Fontepargpadro"/>
    <w:uiPriority w:val="22"/>
    <w:qFormat/>
    <w:rsid w:val="005E4C09"/>
    <w:rPr>
      <w:b/>
      <w:bCs/>
    </w:rPr>
  </w:style>
  <w:style w:type="character" w:styleId="nfase">
    <w:name w:val="Emphasis"/>
    <w:basedOn w:val="Fontepargpadro"/>
    <w:uiPriority w:val="20"/>
    <w:qFormat/>
    <w:rsid w:val="005E4C09"/>
    <w:rPr>
      <w:i/>
      <w:iCs/>
    </w:rPr>
  </w:style>
  <w:style w:type="paragraph" w:styleId="SemEspaamento">
    <w:name w:val="No Spacing"/>
    <w:link w:val="SemEspaamentoChar"/>
    <w:uiPriority w:val="1"/>
    <w:qFormat/>
    <w:rsid w:val="005E4C09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5E4C0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5E4C09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E4C0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E4C09"/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5E4C09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5E4C09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5E4C09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5E4C09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5E4C09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unhideWhenUsed/>
    <w:qFormat/>
    <w:rsid w:val="005E4C09"/>
    <w:pPr>
      <w:outlineLvl w:val="9"/>
    </w:pPr>
  </w:style>
  <w:style w:type="paragraph" w:styleId="Cabealho">
    <w:name w:val="header"/>
    <w:basedOn w:val="Normal"/>
    <w:link w:val="CabealhoChar"/>
    <w:uiPriority w:val="99"/>
    <w:unhideWhenUsed/>
    <w:rsid w:val="005E4C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E4C09"/>
  </w:style>
  <w:style w:type="paragraph" w:styleId="Rodap">
    <w:name w:val="footer"/>
    <w:basedOn w:val="Normal"/>
    <w:link w:val="RodapChar"/>
    <w:uiPriority w:val="99"/>
    <w:unhideWhenUsed/>
    <w:rsid w:val="005E4C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E4C09"/>
  </w:style>
  <w:style w:type="character" w:customStyle="1" w:styleId="SemEspaamentoChar">
    <w:name w:val="Sem Espaçamento Char"/>
    <w:basedOn w:val="Fontepargpadro"/>
    <w:link w:val="SemEspaamento"/>
    <w:uiPriority w:val="1"/>
    <w:rsid w:val="005E4C09"/>
  </w:style>
  <w:style w:type="table" w:styleId="Tabelacomgrade">
    <w:name w:val="Table Grid"/>
    <w:basedOn w:val="Tabelanormal"/>
    <w:uiPriority w:val="39"/>
    <w:rsid w:val="008F3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Rodap">
    <w:name w:val="TextoRodapé"/>
    <w:basedOn w:val="SemEspaamento"/>
    <w:link w:val="TextoRodapChar"/>
    <w:qFormat/>
    <w:rsid w:val="00F6433E"/>
    <w:rPr>
      <w:color w:val="FFFFFF" w:themeColor="background1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923FF"/>
    <w:rPr>
      <w:color w:val="808080"/>
    </w:rPr>
  </w:style>
  <w:style w:type="character" w:customStyle="1" w:styleId="TextoRodapChar">
    <w:name w:val="TextoRodapé Char"/>
    <w:basedOn w:val="SemEspaamentoChar"/>
    <w:link w:val="TextoRodap"/>
    <w:rsid w:val="00F6433E"/>
    <w:rPr>
      <w:color w:val="FFFFFF" w:themeColor="background1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unhideWhenUsed/>
    <w:rsid w:val="007F22E0"/>
    <w:pPr>
      <w:spacing w:after="0"/>
      <w:ind w:left="210"/>
    </w:pPr>
    <w:rPr>
      <w:rFonts w:cstheme="minorHAnsi"/>
      <w:b/>
      <w:bCs/>
      <w:sz w:val="22"/>
      <w:szCs w:val="22"/>
    </w:rPr>
  </w:style>
  <w:style w:type="paragraph" w:styleId="Sumrio1">
    <w:name w:val="toc 1"/>
    <w:basedOn w:val="Normal"/>
    <w:next w:val="Normal"/>
    <w:autoRedefine/>
    <w:uiPriority w:val="39"/>
    <w:unhideWhenUsed/>
    <w:rsid w:val="007F22E0"/>
    <w:pPr>
      <w:spacing w:after="0"/>
    </w:pPr>
    <w:rPr>
      <w:rFonts w:cstheme="minorHAnsi"/>
      <w:b/>
      <w:bCs/>
      <w:i/>
      <w:iCs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7F22E0"/>
    <w:pPr>
      <w:spacing w:before="0" w:after="0"/>
      <w:ind w:left="420"/>
    </w:pPr>
    <w:rPr>
      <w:rFonts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7F22E0"/>
    <w:rPr>
      <w:color w:val="F49100" w:themeColor="hyperlink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7F22E0"/>
    <w:pPr>
      <w:spacing w:before="0" w:after="0"/>
      <w:ind w:left="630"/>
    </w:pPr>
    <w:rPr>
      <w:rFonts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7F22E0"/>
    <w:pPr>
      <w:spacing w:before="0" w:after="0"/>
      <w:ind w:left="840"/>
    </w:pPr>
    <w:rPr>
      <w:rFonts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7F22E0"/>
    <w:pPr>
      <w:spacing w:before="0" w:after="0"/>
      <w:ind w:left="1050"/>
    </w:pPr>
    <w:rPr>
      <w:rFonts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7F22E0"/>
    <w:pPr>
      <w:spacing w:before="0" w:after="0"/>
      <w:ind w:left="1260"/>
    </w:pPr>
    <w:rPr>
      <w:rFonts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7F22E0"/>
    <w:pPr>
      <w:spacing w:before="0" w:after="0"/>
      <w:ind w:left="1470"/>
    </w:pPr>
    <w:rPr>
      <w:rFonts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7F22E0"/>
    <w:pPr>
      <w:spacing w:before="0" w:after="0"/>
      <w:ind w:left="1680"/>
    </w:pPr>
    <w:rPr>
      <w:rFonts w:cstheme="minorHAnsi"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F95075"/>
    <w:rPr>
      <w:color w:val="808080"/>
      <w:shd w:val="clear" w:color="auto" w:fill="E6E6E6"/>
    </w:rPr>
  </w:style>
  <w:style w:type="table" w:styleId="TabeladeGrade4-nfase1">
    <w:name w:val="Grid Table 4 Accent 1"/>
    <w:basedOn w:val="Tabelanormal"/>
    <w:uiPriority w:val="49"/>
    <w:rsid w:val="00EF2666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TabeladeGrade5Escura-nfase3">
    <w:name w:val="Grid Table 5 Dark Accent 3"/>
    <w:basedOn w:val="Tabelanormal"/>
    <w:uiPriority w:val="50"/>
    <w:rsid w:val="00EF266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9F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band1Vert">
      <w:tblPr/>
      <w:tcPr>
        <w:shd w:val="clear" w:color="auto" w:fill="93F4F9" w:themeFill="accent3" w:themeFillTint="66"/>
      </w:tcPr>
    </w:tblStylePr>
    <w:tblStylePr w:type="band1Horz">
      <w:tblPr/>
      <w:tcPr>
        <w:shd w:val="clear" w:color="auto" w:fill="93F4F9" w:themeFill="accent3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EF266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89DEFF" w:themeFill="accent2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EF266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E2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90C5F6" w:themeFill="accent1" w:themeFillTint="66"/>
      </w:tcPr>
    </w:tblStylePr>
  </w:style>
  <w:style w:type="paragraph" w:styleId="PargrafodaLista">
    <w:name w:val="List Paragraph"/>
    <w:basedOn w:val="Normal"/>
    <w:link w:val="PargrafodaListaChar"/>
    <w:uiPriority w:val="34"/>
    <w:qFormat/>
    <w:rsid w:val="00B908A9"/>
    <w:pPr>
      <w:ind w:left="720"/>
      <w:contextualSpacing/>
    </w:pPr>
  </w:style>
  <w:style w:type="paragraph" w:customStyle="1" w:styleId="Cdigos">
    <w:name w:val="Códigos"/>
    <w:basedOn w:val="PargrafodaLista"/>
    <w:link w:val="CdigosChar"/>
    <w:qFormat/>
    <w:rsid w:val="00A0247C"/>
    <w:pPr>
      <w:spacing w:before="0" w:after="0" w:line="240" w:lineRule="auto"/>
      <w:ind w:left="0"/>
    </w:pPr>
    <w:rPr>
      <w:rFonts w:ascii="Courier New" w:hAnsi="Courier New" w:cs="Courier New"/>
      <w:sz w:val="16"/>
    </w:rPr>
  </w:style>
  <w:style w:type="table" w:customStyle="1" w:styleId="TabelaIntelligenza01">
    <w:name w:val="TabelaIntelligenza01"/>
    <w:basedOn w:val="Tabelanormal"/>
    <w:uiPriority w:val="99"/>
    <w:rsid w:val="00BA754F"/>
    <w:pPr>
      <w:spacing w:after="0" w:line="240" w:lineRule="auto"/>
    </w:pPr>
    <w:tblPr>
      <w:tblBorders>
        <w:top w:val="single" w:sz="4" w:space="0" w:color="B3DDF2" w:themeColor="background2" w:themeShade="E6"/>
        <w:left w:val="single" w:sz="4" w:space="0" w:color="B3DDF2" w:themeColor="background2" w:themeShade="E6"/>
        <w:bottom w:val="single" w:sz="4" w:space="0" w:color="B3DDF2" w:themeColor="background2" w:themeShade="E6"/>
        <w:right w:val="single" w:sz="4" w:space="0" w:color="B3DDF2" w:themeColor="background2" w:themeShade="E6"/>
        <w:insideH w:val="single" w:sz="4" w:space="0" w:color="B3DDF2" w:themeColor="background2" w:themeShade="E6"/>
        <w:insideV w:val="single" w:sz="4" w:space="0" w:color="B3DDF2" w:themeColor="background2" w:themeShade="E6"/>
      </w:tblBorders>
    </w:tblPr>
    <w:tblStylePr w:type="firstCol">
      <w:rPr>
        <w:rFonts w:asciiTheme="minorHAnsi" w:hAnsiTheme="minorHAnsi"/>
        <w:color w:val="FFFFFF" w:themeColor="background1"/>
        <w:sz w:val="21"/>
        <w:u w:val="none"/>
      </w:rPr>
      <w:tblPr/>
      <w:tcPr>
        <w:shd w:val="clear" w:color="auto" w:fill="2191C9" w:themeFill="background2" w:themeFillShade="80"/>
      </w:tcPr>
    </w:tblStylePr>
  </w:style>
  <w:style w:type="character" w:customStyle="1" w:styleId="PargrafodaListaChar">
    <w:name w:val="Parágrafo da Lista Char"/>
    <w:basedOn w:val="Fontepargpadro"/>
    <w:link w:val="PargrafodaLista"/>
    <w:uiPriority w:val="34"/>
    <w:rsid w:val="00BF355E"/>
    <w:rPr>
      <w:color w:val="595959" w:themeColor="text1" w:themeTint="A6"/>
    </w:rPr>
  </w:style>
  <w:style w:type="character" w:customStyle="1" w:styleId="CdigosChar">
    <w:name w:val="Códigos Char"/>
    <w:basedOn w:val="PargrafodaListaChar"/>
    <w:link w:val="Cdigos"/>
    <w:rsid w:val="00A0247C"/>
    <w:rPr>
      <w:rFonts w:ascii="Courier New" w:hAnsi="Courier New" w:cs="Courier New"/>
      <w:color w:val="595959" w:themeColor="text1" w:themeTint="A6"/>
      <w:sz w:val="16"/>
    </w:rPr>
  </w:style>
  <w:style w:type="table" w:styleId="TabeladeGrade6Colorida-nfase1">
    <w:name w:val="Grid Table 6 Colorful Accent 1"/>
    <w:basedOn w:val="Tabelanormal"/>
    <w:uiPriority w:val="51"/>
    <w:rsid w:val="00937894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customStyle="1" w:styleId="Prottipo01">
    <w:name w:val="Protótipo01"/>
    <w:basedOn w:val="Tabelanormal"/>
    <w:uiPriority w:val="99"/>
    <w:rsid w:val="009775B3"/>
    <w:pPr>
      <w:spacing w:after="0" w:line="240" w:lineRule="auto"/>
    </w:pPr>
    <w:tblPr>
      <w:tblInd w:w="0" w:type="nil"/>
      <w:tblBorders>
        <w:top w:val="single" w:sz="4" w:space="0" w:color="C7E2FA" w:themeColor="accent1" w:themeTint="33"/>
        <w:left w:val="single" w:sz="4" w:space="0" w:color="C7E2FA" w:themeColor="accent1" w:themeTint="33"/>
        <w:bottom w:val="single" w:sz="4" w:space="0" w:color="C7E2FA" w:themeColor="accent1" w:themeTint="33"/>
        <w:right w:val="single" w:sz="4" w:space="0" w:color="C7E2FA" w:themeColor="accent1" w:themeTint="33"/>
        <w:insideH w:val="single" w:sz="4" w:space="0" w:color="C7E2FA" w:themeColor="accent1" w:themeTint="33"/>
        <w:insideV w:val="single" w:sz="4" w:space="0" w:color="C7E2FA" w:themeColor="accent1" w:themeTint="33"/>
      </w:tblBorders>
    </w:tblPr>
    <w:tcPr>
      <w:vAlign w:val="center"/>
    </w:tcPr>
    <w:tblStylePr w:type="firstRow">
      <w:rPr>
        <w:color w:val="FFFFFF" w:themeColor="background1"/>
      </w:rPr>
      <w:tblPr/>
      <w:tcPr>
        <w:shd w:val="clear" w:color="auto" w:fill="2191C9" w:themeFill="background2" w:themeFillShade="80"/>
      </w:tcPr>
    </w:tblStylePr>
  </w:style>
  <w:style w:type="table" w:customStyle="1" w:styleId="Intelligenza01">
    <w:name w:val="Intelligenza01"/>
    <w:basedOn w:val="Tabelanormal"/>
    <w:uiPriority w:val="99"/>
    <w:rsid w:val="00A063D8"/>
    <w:pPr>
      <w:spacing w:after="0" w:line="240" w:lineRule="auto"/>
    </w:pPr>
    <w:tblPr>
      <w:tblInd w:w="0" w:type="nil"/>
      <w:tblBorders>
        <w:top w:val="single" w:sz="4" w:space="0" w:color="B3DDF2" w:themeColor="background2" w:themeShade="E6"/>
        <w:left w:val="single" w:sz="4" w:space="0" w:color="B3DDF2" w:themeColor="background2" w:themeShade="E6"/>
        <w:bottom w:val="single" w:sz="4" w:space="0" w:color="B3DDF2" w:themeColor="background2" w:themeShade="E6"/>
        <w:right w:val="single" w:sz="4" w:space="0" w:color="B3DDF2" w:themeColor="background2" w:themeShade="E6"/>
        <w:insideH w:val="single" w:sz="4" w:space="0" w:color="B3DDF2" w:themeColor="background2" w:themeShade="E6"/>
        <w:insideV w:val="single" w:sz="4" w:space="0" w:color="B3DDF2" w:themeColor="background2" w:themeShade="E6"/>
      </w:tblBorders>
    </w:tblPr>
    <w:tblStylePr w:type="firstRow">
      <w:rPr>
        <w:rFonts w:ascii="Courier New" w:hAnsi="Courier New" w:cs="Courier New" w:hint="default"/>
        <w:color w:val="FFFFFF" w:themeColor="background1"/>
        <w:sz w:val="16"/>
        <w:szCs w:val="16"/>
      </w:rPr>
      <w:tblPr/>
      <w:tcPr>
        <w:shd w:val="clear" w:color="auto" w:fill="2191C9" w:themeFill="background2" w:themeFillShade="8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13.tm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3" Type="http://schemas.openxmlformats.org/officeDocument/2006/relationships/hyperlink" Target="https://www.facebook.com/intelligenzait/" TargetMode="External"/><Relationship Id="rId7" Type="http://schemas.openxmlformats.org/officeDocument/2006/relationships/image" Target="media/image10.png"/><Relationship Id="rId2" Type="http://schemas.openxmlformats.org/officeDocument/2006/relationships/image" Target="media/image7.png"/><Relationship Id="rId1" Type="http://schemas.openxmlformats.org/officeDocument/2006/relationships/hyperlink" Target="https://www.linkedin.com/company/intelligenza" TargetMode="External"/><Relationship Id="rId6" Type="http://schemas.openxmlformats.org/officeDocument/2006/relationships/image" Target="media/image9.png"/><Relationship Id="rId5" Type="http://schemas.openxmlformats.org/officeDocument/2006/relationships/hyperlink" Target="http://www.intelligenzait.com/" TargetMode="External"/><Relationship Id="rId4" Type="http://schemas.openxmlformats.org/officeDocument/2006/relationships/image" Target="media/image8.png"/><Relationship Id="rId9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image" Target="media/image7.png"/><Relationship Id="rId7" Type="http://schemas.openxmlformats.org/officeDocument/2006/relationships/image" Target="media/image9.png"/><Relationship Id="rId2" Type="http://schemas.openxmlformats.org/officeDocument/2006/relationships/hyperlink" Target="https://www.linkedin.com/company/intelligenza" TargetMode="External"/><Relationship Id="rId1" Type="http://schemas.openxmlformats.org/officeDocument/2006/relationships/image" Target="media/image6.png"/><Relationship Id="rId6" Type="http://schemas.openxmlformats.org/officeDocument/2006/relationships/hyperlink" Target="http://www.intelligenzait.com/" TargetMode="External"/><Relationship Id="rId5" Type="http://schemas.openxmlformats.org/officeDocument/2006/relationships/image" Target="media/image8.png"/><Relationship Id="rId10" Type="http://schemas.openxmlformats.org/officeDocument/2006/relationships/image" Target="media/image12.png"/><Relationship Id="rId4" Type="http://schemas.openxmlformats.org/officeDocument/2006/relationships/hyperlink" Target="https://www.facebook.com/intelligenzait/" TargetMode="External"/><Relationship Id="rId9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tama\AppData\Local\Temp\Especifica&#231;&#227;o_Funcional_Intelligenza_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BB50A0C9EE44D358843D8AC3C1652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4399422-D715-4CD8-9CBF-521BF7A243D9}"/>
      </w:docPartPr>
      <w:docPartBody>
        <w:p w:rsidR="002567D0" w:rsidRDefault="002567D0">
          <w:pPr>
            <w:pStyle w:val="FBB50A0C9EE44D358843D8AC3C16528D"/>
          </w:pPr>
          <w:r>
            <w:rPr>
              <w:caps/>
              <w:color w:val="323E4F" w:themeColor="text2" w:themeShade="BF"/>
              <w:sz w:val="40"/>
              <w:szCs w:val="40"/>
            </w:rPr>
            <w:t>[Data]</w:t>
          </w:r>
        </w:p>
      </w:docPartBody>
    </w:docPart>
    <w:docPart>
      <w:docPartPr>
        <w:name w:val="C8E6D0A13F6547A99F3EDD8D591B446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C0BD2AB-FB7A-4065-903A-C2B03562EF1A}"/>
      </w:docPartPr>
      <w:docPartBody>
        <w:p w:rsidR="002567D0" w:rsidRDefault="002567D0" w:rsidP="002567D0">
          <w:pPr>
            <w:pStyle w:val="C8E6D0A13F6547A99F3EDD8D591B446E"/>
          </w:pPr>
          <w:r w:rsidRPr="003156BB">
            <w:rPr>
              <w:rStyle w:val="TextodoEspaoReservado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7D0"/>
    <w:rsid w:val="000A4AE0"/>
    <w:rsid w:val="00194634"/>
    <w:rsid w:val="001E202A"/>
    <w:rsid w:val="001F77E2"/>
    <w:rsid w:val="002567D0"/>
    <w:rsid w:val="002931D9"/>
    <w:rsid w:val="002B2EE7"/>
    <w:rsid w:val="002C69D1"/>
    <w:rsid w:val="002D3757"/>
    <w:rsid w:val="0036319F"/>
    <w:rsid w:val="00371460"/>
    <w:rsid w:val="003F171F"/>
    <w:rsid w:val="004171BD"/>
    <w:rsid w:val="00426917"/>
    <w:rsid w:val="004C6AEA"/>
    <w:rsid w:val="00511E1F"/>
    <w:rsid w:val="00523BCF"/>
    <w:rsid w:val="00590315"/>
    <w:rsid w:val="00594598"/>
    <w:rsid w:val="005A1B2C"/>
    <w:rsid w:val="00661555"/>
    <w:rsid w:val="00695DF4"/>
    <w:rsid w:val="006B4C1F"/>
    <w:rsid w:val="006F4D23"/>
    <w:rsid w:val="00786673"/>
    <w:rsid w:val="00806085"/>
    <w:rsid w:val="008B767C"/>
    <w:rsid w:val="009529B8"/>
    <w:rsid w:val="009A3EB7"/>
    <w:rsid w:val="00A460FB"/>
    <w:rsid w:val="00AB4D6B"/>
    <w:rsid w:val="00AC4EA8"/>
    <w:rsid w:val="00B41714"/>
    <w:rsid w:val="00B91370"/>
    <w:rsid w:val="00BB34AF"/>
    <w:rsid w:val="00C4374F"/>
    <w:rsid w:val="00E615DF"/>
    <w:rsid w:val="00E701E4"/>
    <w:rsid w:val="00EA747D"/>
    <w:rsid w:val="00F00050"/>
    <w:rsid w:val="00F1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567D0"/>
    <w:rPr>
      <w:color w:val="808080"/>
    </w:rPr>
  </w:style>
  <w:style w:type="paragraph" w:customStyle="1" w:styleId="E27B2E7AE9EF48C9BB26CE634AD99A2B">
    <w:name w:val="E27B2E7AE9EF48C9BB26CE634AD99A2B"/>
  </w:style>
  <w:style w:type="paragraph" w:customStyle="1" w:styleId="E4463BC254E243C4AC2A6F509D03EF97">
    <w:name w:val="E4463BC254E243C4AC2A6F509D03EF97"/>
  </w:style>
  <w:style w:type="paragraph" w:customStyle="1" w:styleId="FBB50A0C9EE44D358843D8AC3C16528D">
    <w:name w:val="FBB50A0C9EE44D358843D8AC3C16528D"/>
  </w:style>
  <w:style w:type="paragraph" w:customStyle="1" w:styleId="DA49428436B045DC965ECDC1D5E6B97A">
    <w:name w:val="DA49428436B045DC965ECDC1D5E6B97A"/>
  </w:style>
  <w:style w:type="paragraph" w:customStyle="1" w:styleId="F0BF3152E3E14EFCBA5E98B68EE1B88C">
    <w:name w:val="F0BF3152E3E14EFCBA5E98B68EE1B88C"/>
  </w:style>
  <w:style w:type="paragraph" w:customStyle="1" w:styleId="CA3DA3732BE6453E83F9DD6D88DCB33F">
    <w:name w:val="CA3DA3732BE6453E83F9DD6D88DCB33F"/>
  </w:style>
  <w:style w:type="paragraph" w:customStyle="1" w:styleId="CA1CEEED62064B21A63A9077265CB47F">
    <w:name w:val="CA1CEEED62064B21A63A9077265CB47F"/>
  </w:style>
  <w:style w:type="paragraph" w:customStyle="1" w:styleId="E27B2E7AE9EF48C9BB26CE634AD99A2B1">
    <w:name w:val="E27B2E7AE9EF48C9BB26CE634AD99A2B1"/>
    <w:rsid w:val="002567D0"/>
    <w:pPr>
      <w:spacing w:before="120" w:after="120" w:line="360" w:lineRule="auto"/>
    </w:pPr>
    <w:rPr>
      <w:color w:val="595959" w:themeColor="text1" w:themeTint="A6"/>
      <w:sz w:val="21"/>
      <w:szCs w:val="21"/>
      <w:lang w:eastAsia="en-US"/>
    </w:rPr>
  </w:style>
  <w:style w:type="paragraph" w:customStyle="1" w:styleId="E4463BC254E243C4AC2A6F509D03EF971">
    <w:name w:val="E4463BC254E243C4AC2A6F509D03EF971"/>
    <w:rsid w:val="002567D0"/>
    <w:pPr>
      <w:spacing w:before="120" w:after="120" w:line="360" w:lineRule="auto"/>
    </w:pPr>
    <w:rPr>
      <w:color w:val="595959" w:themeColor="text1" w:themeTint="A6"/>
      <w:sz w:val="21"/>
      <w:szCs w:val="21"/>
      <w:lang w:eastAsia="en-US"/>
    </w:rPr>
  </w:style>
  <w:style w:type="paragraph" w:customStyle="1" w:styleId="886F23A48EDD4F9988E17AC3D3F62704">
    <w:name w:val="886F23A48EDD4F9988E17AC3D3F62704"/>
    <w:rsid w:val="002567D0"/>
  </w:style>
  <w:style w:type="paragraph" w:customStyle="1" w:styleId="C8E6D0A13F6547A99F3EDD8D591B446E">
    <w:name w:val="C8E6D0A13F6547A99F3EDD8D591B446E"/>
    <w:rsid w:val="002567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2020-03-02T00:00:00</PublishDate>
  <Abstract/>
  <CompanyAddress>www.intelligenzait.com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8C4255-0684-4936-ACA3-BC792C304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Especificação_Funcional_Intelligenza_2018.dotx</Template>
  <TotalTime>731</TotalTime>
  <Pages>9</Pages>
  <Words>945</Words>
  <Characters>5103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Funcional - projeto final</vt:lpstr>
    </vt:vector>
  </TitlesOfParts>
  <Company>Intelligenza IT &amp; Business Solution</Company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Funcional - projeto final</dc:title>
  <dc:subject>PRJF - Controle de Apontamento de Horas</dc:subject>
  <dc:creator>Intelligenza</dc:creator>
  <cp:keywords/>
  <dc:description/>
  <cp:lastModifiedBy>Vanessa Mayumi Hayakawa</cp:lastModifiedBy>
  <cp:revision>155</cp:revision>
  <dcterms:created xsi:type="dcterms:W3CDTF">2019-02-05T18:26:00Z</dcterms:created>
  <dcterms:modified xsi:type="dcterms:W3CDTF">2020-03-02T01:50:00Z</dcterms:modified>
</cp:coreProperties>
</file>