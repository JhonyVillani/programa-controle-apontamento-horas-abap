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982641"/>
        <w:docPartObj>
          <w:docPartGallery w:val="Cover Pages"/>
          <w:docPartUnique/>
        </w:docPartObj>
      </w:sdtPr>
      <w:sdtEndPr/>
      <w:sdtContent>
        <w:p w14:paraId="4A4D00EC" w14:textId="77777777" w:rsidR="005E4C09" w:rsidRDefault="005E4C09"/>
        <w:p w14:paraId="072933E8" w14:textId="77777777" w:rsidR="00465147" w:rsidRDefault="007772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86D6C0" wp14:editId="30E954C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4798060</wp:posOffset>
                    </wp:positionV>
                    <wp:extent cx="5753100" cy="4061460"/>
                    <wp:effectExtent l="0" t="0" r="13335" b="1524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06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13DC0" w14:textId="031E2CC7" w:rsidR="00250393" w:rsidRDefault="00D835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112F51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12F51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3224732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50393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 xml:space="preserve">Especificação Técnica - </w:t>
                                    </w:r>
                                    <w:r w:rsidR="005A3D17">
                                      <w:rPr>
                                        <w:caps/>
                                        <w:color w:val="112F51" w:themeColor="text2" w:themeShade="BF"/>
                                        <w:sz w:val="52"/>
                                        <w:szCs w:val="52"/>
                                      </w:rPr>
                                      <w:t>Controle de Apontamento de Horas Extras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5258955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FAD9FA" w14:textId="660F07A0" w:rsidR="00250393" w:rsidRPr="00CA6BB1" w:rsidRDefault="00250393" w:rsidP="003148CF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CA6BB1"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PR</w:t>
                                    </w:r>
                                    <w:r w:rsidR="00B30F78"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</w:t>
                                    </w:r>
                                    <w:r w:rsidR="00862AE1"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  <w:r w:rsidR="00B30F78"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– PROJETO </w:t>
                                    </w:r>
                                    <w:r w:rsidR="00862AE1">
                                      <w:rPr>
                                        <w:small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F</w:t>
                                    </w:r>
                                  </w:p>
                                </w:sdtContent>
                              </w:sdt>
                              <w:p w14:paraId="5E88FC86" w14:textId="77777777" w:rsidR="00250393" w:rsidRDefault="00250393" w:rsidP="003148CF">
                                <w:pPr>
                                  <w:pStyle w:val="SemEspaamento"/>
                                  <w:jc w:val="right"/>
                                  <w:rPr>
                                    <w:small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86D6C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0;margin-top:377.8pt;width:453pt;height:319.8pt;z-index:251660288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" filled="f" stroked="f" strokeweight=".5pt">
                    <v:textbox inset="0,0,0,0">
                      <w:txbxContent>
                        <w:p w14:paraId="56913DC0" w14:textId="031E2CC7" w:rsidR="00250393" w:rsidRDefault="00D83561">
                          <w:pPr>
                            <w:pStyle w:val="SemEspaamento"/>
                            <w:jc w:val="right"/>
                            <w:rPr>
                              <w:caps/>
                              <w:color w:val="112F51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12F51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3224732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50393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 xml:space="preserve">Especificação Técnica - </w:t>
                              </w:r>
                              <w:r w:rsidR="005A3D17">
                                <w:rPr>
                                  <w:caps/>
                                  <w:color w:val="112F51" w:themeColor="text2" w:themeShade="BF"/>
                                  <w:sz w:val="52"/>
                                  <w:szCs w:val="52"/>
                                </w:rPr>
                                <w:t>Controle de Apontamento de Horas Extras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5258955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FAD9FA" w14:textId="660F07A0" w:rsidR="00250393" w:rsidRPr="00CA6BB1" w:rsidRDefault="00250393" w:rsidP="003148CF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CA6BB1"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PR</w:t>
                              </w:r>
                              <w:r w:rsidR="00B30F78"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</w:t>
                              </w:r>
                              <w:r w:rsidR="00862AE1"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F</w:t>
                              </w:r>
                              <w:r w:rsidR="00B30F78"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– PROJETO </w:t>
                              </w:r>
                              <w:r w:rsidR="00862AE1">
                                <w:rPr>
                                  <w:small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sdtContent>
                        </w:sdt>
                        <w:p w14:paraId="5E88FC86" w14:textId="77777777" w:rsidR="00250393" w:rsidRDefault="00250393" w:rsidP="003148CF">
                          <w:pPr>
                            <w:pStyle w:val="SemEspaamento"/>
                            <w:jc w:val="right"/>
                            <w:rPr>
                              <w:smallCaps/>
                              <w:color w:val="17406D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E4C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650ACB" wp14:editId="795BB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2F51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13152539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2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66CD98" w14:textId="1F75F124" w:rsidR="00250393" w:rsidRDefault="00DA171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12F51" w:themeColor="text2" w:themeShade="BF"/>
                                        <w:sz w:val="40"/>
                                        <w:szCs w:val="40"/>
                                      </w:rPr>
                                      <w:t>12 de março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650ACB" id="Caixa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3jtYs30CAABk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2F51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13152539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2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66CD98" w14:textId="1F75F124" w:rsidR="00250393" w:rsidRDefault="00DA171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12F51" w:themeColor="text2" w:themeShade="BF"/>
                                  <w:sz w:val="40"/>
                                  <w:szCs w:val="40"/>
                                </w:rPr>
                                <w:t>12 de março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4C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220FA0" wp14:editId="0BBE498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8540065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252F18" w14:textId="77777777" w:rsidR="00250393" w:rsidRDefault="0025039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Intelligenza</w:t>
                                    </w:r>
                                  </w:p>
                                </w:sdtContent>
                              </w:sdt>
                              <w:p w14:paraId="588C72D3" w14:textId="77777777" w:rsidR="00250393" w:rsidRPr="0061510E" w:rsidRDefault="00D835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91C9" w:themeColor="background2" w:themeShade="80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88104961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0393" w:rsidRPr="0061510E">
                                      <w:rPr>
                                        <w:caps/>
                                        <w:color w:val="2191C9" w:themeColor="background2" w:themeShade="80"/>
                                        <w:sz w:val="20"/>
                                        <w:szCs w:val="20"/>
                                      </w:rPr>
                                      <w:t>Intelligenza IT &amp; Business Solution</w:t>
                                    </w:r>
                                  </w:sdtContent>
                                </w:sdt>
                              </w:p>
                              <w:p w14:paraId="1F1DF0F4" w14:textId="77777777" w:rsidR="00250393" w:rsidRPr="0061510E" w:rsidRDefault="00D83561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0F6FC6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520981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0393" w:rsidRPr="0061510E">
                                      <w:rPr>
                                        <w:color w:val="0F6FC6" w:themeColor="accent1"/>
                                        <w:sz w:val="20"/>
                                        <w:szCs w:val="20"/>
                                      </w:rPr>
                                      <w:t>www.intelligenzait.com</w:t>
                                    </w:r>
                                  </w:sdtContent>
                                </w:sdt>
                                <w:r w:rsidR="00250393" w:rsidRPr="0061510E">
                                  <w:rPr>
                                    <w:color w:val="0F6FC6" w:themeColor="accen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E220FA0" id="Caixa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mH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5kMx4av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hhuZh3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8540065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252F18" w14:textId="77777777" w:rsidR="00250393" w:rsidRDefault="0025039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Intelligenza</w:t>
                              </w:r>
                            </w:p>
                          </w:sdtContent>
                        </w:sdt>
                        <w:p w14:paraId="588C72D3" w14:textId="77777777" w:rsidR="00250393" w:rsidRPr="0061510E" w:rsidRDefault="00D83561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191C9" w:themeColor="background2" w:themeShade="80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88104961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0393" w:rsidRPr="0061510E">
                                <w:rPr>
                                  <w:caps/>
                                  <w:color w:val="2191C9" w:themeColor="background2" w:themeShade="80"/>
                                  <w:sz w:val="20"/>
                                  <w:szCs w:val="20"/>
                                </w:rPr>
                                <w:t>Intelligenza IT &amp; Business Solution</w:t>
                              </w:r>
                            </w:sdtContent>
                          </w:sdt>
                        </w:p>
                        <w:p w14:paraId="1F1DF0F4" w14:textId="77777777" w:rsidR="00250393" w:rsidRPr="0061510E" w:rsidRDefault="00D83561">
                          <w:pPr>
                            <w:pStyle w:val="SemEspaamento"/>
                            <w:jc w:val="right"/>
                            <w:rPr>
                              <w:caps/>
                              <w:color w:val="0F6FC6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520981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50393" w:rsidRPr="0061510E">
                                <w:rPr>
                                  <w:color w:val="0F6FC6" w:themeColor="accent1"/>
                                  <w:sz w:val="20"/>
                                  <w:szCs w:val="20"/>
                                </w:rPr>
                                <w:t>www.intelligenzait.com</w:t>
                              </w:r>
                            </w:sdtContent>
                          </w:sdt>
                          <w:r w:rsidR="00250393" w:rsidRPr="0061510E">
                            <w:rPr>
                              <w:color w:val="0F6FC6" w:themeColor="accen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4C0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16FF02" wp14:editId="7341B01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07D669C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009dd9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0f6f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E4C0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  <w:id w:val="14448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B905E0" w14:textId="77777777" w:rsidR="00812FE6" w:rsidRDefault="00812FE6" w:rsidP="00812FE6">
          <w:pPr>
            <w:pStyle w:val="CabealhodoSumrio"/>
            <w:numPr>
              <w:ilvl w:val="0"/>
              <w:numId w:val="0"/>
            </w:numPr>
            <w:ind w:left="431" w:hanging="431"/>
          </w:pPr>
          <w:r>
            <w:t>Sumário</w:t>
          </w:r>
        </w:p>
        <w:p w14:paraId="62604F29" w14:textId="7A872BE9" w:rsidR="00645820" w:rsidRDefault="00812FE6">
          <w:pPr>
            <w:pStyle w:val="Sumrio1"/>
            <w:tabs>
              <w:tab w:val="left" w:pos="420"/>
              <w:tab w:val="right" w:leader="underscore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7727" w:history="1">
            <w:r w:rsidR="00645820" w:rsidRPr="0054392E">
              <w:rPr>
                <w:rStyle w:val="Hyperlink"/>
                <w:noProof/>
              </w:rPr>
              <w:t>1</w:t>
            </w:r>
            <w:r w:rsidR="0064582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Informações do Processo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_Toc34397727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23C9BEA0" w14:textId="5A64151E" w:rsidR="00645820" w:rsidRDefault="00D83561">
          <w:pPr>
            <w:pStyle w:val="Sumrio1"/>
            <w:tabs>
              <w:tab w:val="left" w:pos="420"/>
              <w:tab w:val="right" w:leader="underscore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4397728" w:history="1">
            <w:r w:rsidR="00645820" w:rsidRPr="0054392E">
              <w:rPr>
                <w:rStyle w:val="Hyperlink"/>
                <w:rFonts w:ascii="Segoe UI Symbol" w:hAnsi="Segoe UI Symbol" w:cs="Segoe UI Symbol"/>
                <w:noProof/>
              </w:rPr>
              <w:t>2</w:t>
            </w:r>
            <w:r w:rsidR="0064582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Tipo de desenvolvimento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_Toc34397728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3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0DA2B4BA" w14:textId="3ED37A51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29" w:history="1">
            <w:r w:rsidR="00645820" w:rsidRPr="0054392E">
              <w:rPr>
                <w:rStyle w:val="Hyperlink"/>
                <w:noProof/>
              </w:rPr>
              <w:t>2.1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Complexidade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_Toc34397729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3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35FC0AAE" w14:textId="36FAC62D" w:rsidR="00645820" w:rsidRDefault="00D83561">
          <w:pPr>
            <w:pStyle w:val="Sumrio1"/>
            <w:tabs>
              <w:tab w:val="left" w:pos="420"/>
              <w:tab w:val="right" w:leader="underscore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4397730" w:history="1">
            <w:r w:rsidR="00645820" w:rsidRPr="0054392E">
              <w:rPr>
                <w:rStyle w:val="Hyperlink"/>
                <w:noProof/>
              </w:rPr>
              <w:t>3</w:t>
            </w:r>
            <w:r w:rsidR="0064582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Objetivo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_Toc34397730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1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21327726" w14:textId="40C99CD0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1" w:history="1">
            <w:r w:rsidR="00645820" w:rsidRPr="0054392E">
              <w:rPr>
                <w:rStyle w:val="Hyperlink"/>
                <w:noProof/>
              </w:rPr>
              <w:t>3.1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GAP Atual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_Toc34397731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1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2811C0A7" w14:textId="289906F3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2" w:history="1">
            <w:r w:rsidR="00645820" w:rsidRPr="0054392E">
              <w:rPr>
                <w:rStyle w:val="Hyperlink"/>
                <w:noProof/>
              </w:rPr>
              <w:t>3.2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Resumo da solução / documento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_Toc34397732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1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4C1883F5" w14:textId="19686290" w:rsidR="00645820" w:rsidRDefault="00D83561">
          <w:pPr>
            <w:pStyle w:val="Sumrio1"/>
            <w:tabs>
              <w:tab w:val="left" w:pos="420"/>
              <w:tab w:val="right" w:leader="underscore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pt-BR"/>
            </w:rPr>
          </w:pPr>
          <w:hyperlink w:anchor="_Toc34397733" w:history="1">
            <w:r w:rsidR="00645820" w:rsidRPr="0054392E">
              <w:rPr>
                <w:rStyle w:val="Hyperlink"/>
                <w:noProof/>
              </w:rPr>
              <w:t>4</w:t>
            </w:r>
            <w:r w:rsidR="00645820">
              <w:rPr>
                <w:rFonts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Desenvolvimento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_Toc34397733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638B3E2B" w14:textId="02B9A9CE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4" w:history="1">
            <w:r w:rsidR="00645820" w:rsidRPr="0054392E">
              <w:rPr>
                <w:rStyle w:val="Hyperlink"/>
                <w:noProof/>
              </w:rPr>
              <w:t>4.1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Tela de seleção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_Toc34397734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6FDCF499" w14:textId="6E36E0D4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5" w:history="1">
            <w:r w:rsidR="00645820" w:rsidRPr="0054392E">
              <w:rPr>
                <w:rStyle w:val="Hyperlink"/>
                <w:noProof/>
              </w:rPr>
              <w:t>4.2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Lógica de Processamento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_Toc34397735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0AA090E4" w14:textId="244C0FFA" w:rsidR="00645820" w:rsidRDefault="00D83561">
          <w:pPr>
            <w:pStyle w:val="Sumrio3"/>
            <w:tabs>
              <w:tab w:val="left" w:pos="1050"/>
              <w:tab w:val="right" w:leader="underscore" w:pos="10456"/>
            </w:tabs>
            <w:rPr>
              <w:rFonts w:cstheme="minorBidi"/>
              <w:noProof/>
              <w:color w:val="auto"/>
              <w:sz w:val="22"/>
              <w:szCs w:val="22"/>
              <w:lang w:eastAsia="pt-BR"/>
            </w:rPr>
          </w:pPr>
          <w:hyperlink w:anchor="_Toc34397736" w:history="1">
            <w:r w:rsidR="00645820" w:rsidRPr="0054392E">
              <w:rPr>
                <w:rStyle w:val="Hyperlink"/>
                <w:noProof/>
              </w:rPr>
              <w:t>4.2.1</w:t>
            </w:r>
            <w:r w:rsidR="00645820">
              <w:rPr>
                <w:rFonts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 xml:space="preserve">Lógica da classe </w:t>
            </w:r>
            <w:r w:rsidR="00645820" w:rsidRPr="0054392E">
              <w:rPr>
                <w:rStyle w:val="Hyperlink"/>
                <w:b/>
                <w:noProof/>
              </w:rPr>
              <w:t>Nomedaclasse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_Toc34397736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4CE31F51" w14:textId="05A55E33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7" w:history="1">
            <w:r w:rsidR="00645820" w:rsidRPr="0054392E">
              <w:rPr>
                <w:rStyle w:val="Hyperlink"/>
                <w:noProof/>
              </w:rPr>
              <w:t>4.3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Saída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_Toc34397737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403551E0" w14:textId="335B328F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8" w:history="1">
            <w:r w:rsidR="00645820" w:rsidRPr="0054392E">
              <w:rPr>
                <w:rStyle w:val="Hyperlink"/>
                <w:noProof/>
              </w:rPr>
              <w:t>4.4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Objetos criados/modificados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_Toc34397738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5892C3FB" w14:textId="09DBAA45" w:rsidR="00645820" w:rsidRDefault="00D83561">
          <w:pPr>
            <w:pStyle w:val="Sumrio2"/>
            <w:tabs>
              <w:tab w:val="left" w:pos="840"/>
              <w:tab w:val="right" w:leader="underscore" w:pos="10456"/>
            </w:tabs>
            <w:rPr>
              <w:rFonts w:cstheme="minorBidi"/>
              <w:b w:val="0"/>
              <w:bCs w:val="0"/>
              <w:noProof/>
              <w:color w:val="auto"/>
              <w:lang w:eastAsia="pt-BR"/>
            </w:rPr>
          </w:pPr>
          <w:hyperlink w:anchor="_Toc34397739" w:history="1">
            <w:r w:rsidR="00645820" w:rsidRPr="0054392E">
              <w:rPr>
                <w:rStyle w:val="Hyperlink"/>
                <w:noProof/>
              </w:rPr>
              <w:t>4.5</w:t>
            </w:r>
            <w:r w:rsidR="00645820">
              <w:rPr>
                <w:rFonts w:cstheme="minorBidi"/>
                <w:b w:val="0"/>
                <w:bCs w:val="0"/>
                <w:noProof/>
                <w:color w:val="auto"/>
                <w:lang w:eastAsia="pt-BR"/>
              </w:rPr>
              <w:tab/>
            </w:r>
            <w:r w:rsidR="00645820" w:rsidRPr="0054392E">
              <w:rPr>
                <w:rStyle w:val="Hyperlink"/>
                <w:noProof/>
              </w:rPr>
              <w:t>Requests</w:t>
            </w:r>
            <w:r w:rsidR="00645820">
              <w:rPr>
                <w:noProof/>
                <w:webHidden/>
              </w:rPr>
              <w:tab/>
            </w:r>
            <w:r w:rsidR="00645820">
              <w:rPr>
                <w:noProof/>
                <w:webHidden/>
              </w:rPr>
              <w:fldChar w:fldCharType="begin"/>
            </w:r>
            <w:r w:rsidR="00645820">
              <w:rPr>
                <w:noProof/>
                <w:webHidden/>
              </w:rPr>
              <w:instrText xml:space="preserve"> PAGEREF _Toc34397739 \h </w:instrText>
            </w:r>
            <w:r w:rsidR="00645820">
              <w:rPr>
                <w:noProof/>
                <w:webHidden/>
              </w:rPr>
            </w:r>
            <w:r w:rsidR="00645820">
              <w:rPr>
                <w:noProof/>
                <w:webHidden/>
              </w:rPr>
              <w:fldChar w:fldCharType="separate"/>
            </w:r>
            <w:r w:rsidR="00645820">
              <w:rPr>
                <w:noProof/>
                <w:webHidden/>
              </w:rPr>
              <w:t>2</w:t>
            </w:r>
            <w:r w:rsidR="00645820">
              <w:rPr>
                <w:noProof/>
                <w:webHidden/>
              </w:rPr>
              <w:fldChar w:fldCharType="end"/>
            </w:r>
          </w:hyperlink>
        </w:p>
        <w:p w14:paraId="34AAB93F" w14:textId="11756A93" w:rsidR="00812FE6" w:rsidRDefault="00812FE6">
          <w:r>
            <w:rPr>
              <w:b/>
              <w:bCs/>
            </w:rPr>
            <w:fldChar w:fldCharType="end"/>
          </w:r>
        </w:p>
      </w:sdtContent>
    </w:sdt>
    <w:p w14:paraId="14916AAD" w14:textId="77777777" w:rsidR="007F22E0" w:rsidRDefault="007F22E0">
      <w:pPr>
        <w:spacing w:before="0" w:line="264" w:lineRule="auto"/>
      </w:pPr>
      <w:r>
        <w:br w:type="page"/>
      </w:r>
    </w:p>
    <w:p w14:paraId="29B61896" w14:textId="77777777" w:rsidR="00465147" w:rsidRPr="00465147" w:rsidRDefault="008F34E8" w:rsidP="008F34E8">
      <w:pPr>
        <w:pStyle w:val="Ttulo1"/>
      </w:pPr>
      <w:bookmarkStart w:id="0" w:name="_Toc34397727"/>
      <w:r>
        <w:lastRenderedPageBreak/>
        <w:t>Informações do Processo</w:t>
      </w:r>
      <w:bookmarkEnd w:id="0"/>
    </w:p>
    <w:tbl>
      <w:tblPr>
        <w:tblStyle w:val="Tabelacomgrade"/>
        <w:tblW w:w="10202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576"/>
        <w:gridCol w:w="3888"/>
        <w:gridCol w:w="5738"/>
      </w:tblGrid>
      <w:tr w:rsidR="00FA391E" w:rsidRPr="008210B1" w14:paraId="54085B7D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49D9ECA3" w14:textId="77777777" w:rsidR="00FA391E" w:rsidRPr="005C5F3B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A0D3D52" wp14:editId="28F63A0C">
                  <wp:extent cx="228571" cy="228571"/>
                  <wp:effectExtent l="0" t="0" r="635" b="635"/>
                  <wp:docPr id="3" name="Imagem 3" descr="Uma imagem contendo captura de tela&#10;&#10;Descrição gerada com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ntAwesome_f02d(2)_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48580141" w14:textId="77777777" w:rsidR="00FA391E" w:rsidRPr="005C5F3B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 w:rsidRPr="005C5F3B">
              <w:rPr>
                <w:noProof/>
                <w:color w:val="FFFFFF" w:themeColor="background1"/>
              </w:rPr>
              <w:t>Nome do projeto</w:t>
            </w:r>
          </w:p>
        </w:tc>
        <w:tc>
          <w:tcPr>
            <w:tcW w:w="5738" w:type="dxa"/>
          </w:tcPr>
          <w:p w14:paraId="733504DC" w14:textId="77777777" w:rsidR="00FA391E" w:rsidRPr="008210B1" w:rsidRDefault="00FA391E" w:rsidP="00B20D6E">
            <w:pPr>
              <w:jc w:val="left"/>
            </w:pPr>
            <w:r>
              <w:t>Treinamento ABAP Trainee</w:t>
            </w:r>
          </w:p>
        </w:tc>
      </w:tr>
      <w:tr w:rsidR="00FA391E" w14:paraId="7687011B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5FAAB615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091DAE3D" wp14:editId="52B1FF66">
                  <wp:extent cx="228571" cy="228571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ntAwesome_f0ad(3)_2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33181E25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Identificação do Desenvolvimento</w:t>
            </w:r>
          </w:p>
        </w:tc>
        <w:tc>
          <w:tcPr>
            <w:tcW w:w="5738" w:type="dxa"/>
          </w:tcPr>
          <w:p w14:paraId="3F49351A" w14:textId="41EFDD97" w:rsidR="00FA391E" w:rsidRDefault="00ED0E89" w:rsidP="00B20D6E">
            <w:pPr>
              <w:jc w:val="left"/>
            </w:pPr>
            <w:r>
              <w:t xml:space="preserve">Projeto </w:t>
            </w:r>
            <w:r w:rsidR="00862AE1">
              <w:t xml:space="preserve">F </w:t>
            </w:r>
            <w:r w:rsidR="00DF119E">
              <w:t xml:space="preserve">– </w:t>
            </w:r>
            <w:r w:rsidR="00862AE1">
              <w:t>Controle de Apontamento de Horas</w:t>
            </w:r>
          </w:p>
        </w:tc>
      </w:tr>
      <w:tr w:rsidR="00FA391E" w14:paraId="7278943E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344260C5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19FD076" wp14:editId="3B0D01A1">
                  <wp:extent cx="228571" cy="228571"/>
                  <wp:effectExtent l="0" t="0" r="635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ntAwesome_f15c(4)_2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7187380F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Descrição</w:t>
            </w:r>
          </w:p>
        </w:tc>
        <w:tc>
          <w:tcPr>
            <w:tcW w:w="5738" w:type="dxa"/>
          </w:tcPr>
          <w:p w14:paraId="6B7E9720" w14:textId="055E9BEF" w:rsidR="00FA391E" w:rsidRDefault="00D95C09" w:rsidP="00C80B5E">
            <w:r>
              <w:t>Cockpit que relaciona tabelas referentes à apontamento de horas trabalhadas em projetos e um Report com relatórios</w:t>
            </w:r>
          </w:p>
        </w:tc>
      </w:tr>
      <w:tr w:rsidR="00FA391E" w14:paraId="4A35E45C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16DC04D7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7D045141" wp14:editId="29AE2DAA">
                  <wp:extent cx="228571" cy="228571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11B25864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</w:p>
        </w:tc>
        <w:tc>
          <w:tcPr>
            <w:tcW w:w="5738" w:type="dxa"/>
          </w:tcPr>
          <w:p w14:paraId="01F5B538" w14:textId="77777777" w:rsidR="00FA391E" w:rsidRDefault="00FA391E" w:rsidP="00B20D6E">
            <w:pPr>
              <w:jc w:val="left"/>
            </w:pPr>
            <w:r>
              <w:t>Vanessa Mayumi Hayakawa</w:t>
            </w:r>
          </w:p>
        </w:tc>
      </w:tr>
      <w:tr w:rsidR="00FA391E" w14:paraId="4EF95B67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10866E0D" w14:textId="77777777" w:rsidR="00FA391E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A1AA0C3" wp14:editId="0A960FB1">
                  <wp:extent cx="228571" cy="228571"/>
                  <wp:effectExtent l="0" t="0" r="635" b="63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10389DED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ABAP Trainee</w:t>
            </w:r>
          </w:p>
        </w:tc>
        <w:tc>
          <w:tcPr>
            <w:tcW w:w="5738" w:type="dxa"/>
          </w:tcPr>
          <w:p w14:paraId="670F3F39" w14:textId="23C93658" w:rsidR="00FA391E" w:rsidRPr="00C80B5E" w:rsidRDefault="00862AE1" w:rsidP="00C80B5E">
            <w:pPr>
              <w:rPr>
                <w:rStyle w:val="Hyperlink"/>
                <w:color w:val="000000" w:themeColor="text1"/>
                <w:u w:val="none"/>
              </w:rPr>
            </w:pPr>
            <w:r>
              <w:t>Jhony Villani de Melo</w:t>
            </w:r>
          </w:p>
        </w:tc>
      </w:tr>
      <w:tr w:rsidR="00FA391E" w14:paraId="199FFCC8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4F345542" w14:textId="77777777" w:rsidR="00FA391E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9E4AB47" wp14:editId="148BA28E">
                  <wp:extent cx="228571" cy="228571"/>
                  <wp:effectExtent l="0" t="0" r="635" b="63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ntAwesome_f007(0)_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25B7B2D3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Tutor</w:t>
            </w:r>
          </w:p>
        </w:tc>
        <w:tc>
          <w:tcPr>
            <w:tcW w:w="5738" w:type="dxa"/>
          </w:tcPr>
          <w:p w14:paraId="13540712" w14:textId="3B4843B9" w:rsidR="00FA391E" w:rsidRPr="00C80B5E" w:rsidRDefault="00D95C09" w:rsidP="00C80B5E">
            <w:pPr>
              <w:rPr>
                <w:rStyle w:val="Hyperlink"/>
                <w:u w:val="none"/>
              </w:rPr>
            </w:pPr>
            <w:r>
              <w:t>Caio Amorim</w:t>
            </w:r>
          </w:p>
        </w:tc>
      </w:tr>
      <w:tr w:rsidR="00FA391E" w14:paraId="7904C3E5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29B143D3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4BE7DA4E" wp14:editId="18AECF6F">
                  <wp:extent cx="228571" cy="228571"/>
                  <wp:effectExtent l="0" t="0" r="635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1083ADDA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 w:rsidRPr="005C5F3B">
              <w:rPr>
                <w:color w:val="FFFFFF" w:themeColor="background1"/>
              </w:rPr>
              <w:t>Data</w:t>
            </w:r>
            <w:r>
              <w:rPr>
                <w:color w:val="FFFFFF" w:themeColor="background1"/>
              </w:rPr>
              <w:t xml:space="preserve"> de início</w:t>
            </w:r>
          </w:p>
        </w:tc>
        <w:tc>
          <w:tcPr>
            <w:tcW w:w="5738" w:type="dxa"/>
          </w:tcPr>
          <w:p w14:paraId="26B14084" w14:textId="0E05EF33" w:rsidR="00FA391E" w:rsidRDefault="00FA391E" w:rsidP="00B20D6E">
            <w:pPr>
              <w:jc w:val="left"/>
            </w:pPr>
          </w:p>
        </w:tc>
      </w:tr>
      <w:tr w:rsidR="00FA391E" w14:paraId="24A01018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46DC0E05" w14:textId="77777777" w:rsidR="00FA391E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05589AC9" wp14:editId="3336D31B">
                  <wp:extent cx="228571" cy="228571"/>
                  <wp:effectExtent l="0" t="0" r="635" b="63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0312A9F7" w14:textId="77777777" w:rsidR="00FA391E" w:rsidRPr="005C5F3B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entrega</w:t>
            </w:r>
          </w:p>
        </w:tc>
        <w:tc>
          <w:tcPr>
            <w:tcW w:w="5738" w:type="dxa"/>
          </w:tcPr>
          <w:p w14:paraId="7E0F1B87" w14:textId="1D772E51" w:rsidR="00FA391E" w:rsidRDefault="00651974" w:rsidP="00B20D6E">
            <w:pPr>
              <w:jc w:val="left"/>
            </w:pPr>
            <w:r>
              <w:t>12/03/2020</w:t>
            </w:r>
          </w:p>
        </w:tc>
      </w:tr>
      <w:tr w:rsidR="00FA391E" w14:paraId="3401D22A" w14:textId="77777777" w:rsidTr="00B20D6E">
        <w:tc>
          <w:tcPr>
            <w:tcW w:w="576" w:type="dxa"/>
            <w:shd w:val="clear" w:color="auto" w:fill="2191C9" w:themeFill="background2" w:themeFillShade="80"/>
          </w:tcPr>
          <w:p w14:paraId="2B96317A" w14:textId="77777777" w:rsidR="00FA391E" w:rsidRDefault="00FA391E" w:rsidP="00B20D6E">
            <w:pPr>
              <w:jc w:val="left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94D9497" wp14:editId="104A4045">
                  <wp:extent cx="228571" cy="228571"/>
                  <wp:effectExtent l="0" t="0" r="635" b="635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ntAwesome_f073(0)_2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7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shd w:val="clear" w:color="auto" w:fill="2191C9" w:themeFill="background2" w:themeFillShade="80"/>
          </w:tcPr>
          <w:p w14:paraId="3BF4D71C" w14:textId="77777777" w:rsidR="00FA391E" w:rsidRDefault="00FA391E" w:rsidP="00B20D6E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da apresentação</w:t>
            </w:r>
          </w:p>
        </w:tc>
        <w:tc>
          <w:tcPr>
            <w:tcW w:w="5738" w:type="dxa"/>
          </w:tcPr>
          <w:p w14:paraId="3AED1315" w14:textId="2B043DE4" w:rsidR="00FA391E" w:rsidRDefault="00FA391E" w:rsidP="00B20D6E">
            <w:pPr>
              <w:jc w:val="left"/>
            </w:pPr>
          </w:p>
        </w:tc>
      </w:tr>
    </w:tbl>
    <w:p w14:paraId="44E85E50" w14:textId="77777777" w:rsidR="00465147" w:rsidRPr="00465147" w:rsidRDefault="00465147" w:rsidP="00465147"/>
    <w:p w14:paraId="217700BA" w14:textId="77777777" w:rsidR="006211E1" w:rsidRDefault="006211E1">
      <w:pPr>
        <w:spacing w:before="0" w:line="264" w:lineRule="auto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6D6394FE" w14:textId="77777777" w:rsidR="00DE0095" w:rsidRPr="0061510E" w:rsidRDefault="00DE0095" w:rsidP="00DE0095">
      <w:pPr>
        <w:pStyle w:val="Ttulo1"/>
        <w:rPr>
          <w:rFonts w:ascii="Segoe UI Symbol" w:hAnsi="Segoe UI Symbol" w:cs="Segoe UI Symbol"/>
        </w:rPr>
        <w:sectPr w:rsidR="00DE0095" w:rsidRPr="0061510E" w:rsidSect="00DE0095">
          <w:headerReference w:type="default" r:id="rId14"/>
          <w:footerReference w:type="default" r:id="rId15"/>
          <w:type w:val="continuous"/>
          <w:pgSz w:w="11906" w:h="16838" w:code="9"/>
          <w:pgMar w:top="1418" w:right="720" w:bottom="720" w:left="720" w:header="709" w:footer="709" w:gutter="0"/>
          <w:pgNumType w:start="0"/>
          <w:cols w:space="708"/>
          <w:titlePg/>
          <w:docGrid w:linePitch="360"/>
        </w:sectPr>
      </w:pPr>
      <w:bookmarkStart w:id="1" w:name="_Toc34397728"/>
      <w:r>
        <w:lastRenderedPageBreak/>
        <w:t>Tipo de desenvolvimento</w:t>
      </w:r>
      <w:bookmarkEnd w:id="1"/>
    </w:p>
    <w:p w14:paraId="2057C1AC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8969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391E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Interface de entrada</w:t>
      </w:r>
      <w:r w:rsidR="00DE0095">
        <w:cr/>
      </w:r>
      <w:sdt>
        <w:sdtPr>
          <w:id w:val="1273820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211D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Interface de saída</w:t>
      </w:r>
      <w:r w:rsidR="00DE0095">
        <w:cr/>
      </w:r>
      <w:sdt>
        <w:sdtPr>
          <w:id w:val="-8823307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391E">
            <w:rPr>
              <w:rFonts w:ascii="MS Gothic" w:eastAsia="MS Gothic" w:hAnsi="MS Gothic" w:hint="eastAsia"/>
            </w:rPr>
            <w:t>☒</w:t>
          </w:r>
        </w:sdtContent>
      </w:sdt>
      <w:r w:rsidR="00DE0095">
        <w:t xml:space="preserve"> Relatório ALV</w:t>
      </w:r>
      <w:r w:rsidR="00DE0095">
        <w:cr/>
      </w:r>
      <w:sdt>
        <w:sdtPr>
          <w:id w:val="-682743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Sapscript</w:t>
      </w:r>
    </w:p>
    <w:p w14:paraId="61AD9E74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-18985760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391E">
            <w:rPr>
              <w:rFonts w:ascii="MS Gothic" w:eastAsia="MS Gothic" w:hAnsi="MS Gothic" w:cs="Segoe UI Symbol" w:hint="eastAsia"/>
            </w:rPr>
            <w:t>☒</w:t>
          </w:r>
        </w:sdtContent>
      </w:sdt>
      <w:r w:rsidR="00DE0095">
        <w:t xml:space="preserve"> Smartforms</w:t>
      </w:r>
    </w:p>
    <w:p w14:paraId="5CA4A01B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-1191989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</w:t>
      </w:r>
    </w:p>
    <w:p w14:paraId="329F0F17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-1217192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Módulo de Função RFC</w:t>
      </w:r>
    </w:p>
    <w:p w14:paraId="1B12B2AF" w14:textId="3E553E74" w:rsidR="00DE0095" w:rsidRDefault="00D83561" w:rsidP="00DE0095">
      <w:pPr>
        <w:jc w:val="left"/>
      </w:pPr>
      <w:sdt>
        <w:sdtPr>
          <w:rPr>
            <w:rFonts w:ascii="Segoe UI Symbol" w:hAnsi="Segoe UI Symbol" w:cs="Segoe UI Symbol"/>
          </w:rPr>
          <w:id w:val="6430838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62AE1">
            <w:rPr>
              <w:rFonts w:ascii="MS Gothic" w:eastAsia="MS Gothic" w:hAnsi="MS Gothic" w:cs="Segoe UI Symbol" w:hint="eastAsia"/>
            </w:rPr>
            <w:t>☒</w:t>
          </w:r>
        </w:sdtContent>
      </w:sdt>
      <w:r w:rsidR="00DE0095">
        <w:t xml:space="preserve"> Module Pool</w:t>
      </w:r>
      <w:r w:rsidR="00DE0095">
        <w:br w:type="column"/>
      </w:r>
      <w:sdt>
        <w:sdtPr>
          <w:id w:val="-214648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Migração de Dados (LSMW)</w:t>
      </w:r>
    </w:p>
    <w:p w14:paraId="375DA86F" w14:textId="77777777" w:rsidR="00DE0095" w:rsidRPr="009C480F" w:rsidRDefault="00D83561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974487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Webdynpro ABAP</w:t>
      </w:r>
    </w:p>
    <w:p w14:paraId="1F138165" w14:textId="77777777" w:rsidR="00DE0095" w:rsidRPr="009C480F" w:rsidRDefault="00D83561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719044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(Screen EXIT)</w:t>
      </w:r>
    </w:p>
    <w:p w14:paraId="4A57B5B7" w14:textId="77777777" w:rsidR="00DE0095" w:rsidRPr="009C480F" w:rsidRDefault="00D83561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-83152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(Field EXIT)</w:t>
      </w:r>
    </w:p>
    <w:p w14:paraId="21E305E6" w14:textId="77777777" w:rsidR="00DE0095" w:rsidRPr="009C480F" w:rsidRDefault="00D83561" w:rsidP="00DE0095">
      <w:pPr>
        <w:jc w:val="left"/>
        <w:rPr>
          <w:lang w:val="en-US"/>
        </w:rPr>
      </w:pPr>
      <w:sdt>
        <w:sdtPr>
          <w:rPr>
            <w:rFonts w:ascii="Segoe UI Symbol" w:hAnsi="Segoe UI Symbol" w:cs="Segoe UI Symbol"/>
            <w:lang w:val="en-US"/>
          </w:rPr>
          <w:id w:val="1116569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  <w:lang w:val="en-US"/>
            </w:rPr>
            <w:t>☐</w:t>
          </w:r>
        </w:sdtContent>
      </w:sdt>
      <w:r w:rsidR="00DE0095" w:rsidRPr="009C480F">
        <w:rPr>
          <w:lang w:val="en-US"/>
        </w:rPr>
        <w:t xml:space="preserve"> Enhancements (BADI)</w:t>
      </w:r>
    </w:p>
    <w:p w14:paraId="1D6608EC" w14:textId="77777777" w:rsidR="00DE0095" w:rsidRPr="009C480F" w:rsidRDefault="00D83561" w:rsidP="00DE0095">
      <w:pPr>
        <w:jc w:val="left"/>
      </w:pPr>
      <w:sdt>
        <w:sdtPr>
          <w:rPr>
            <w:rFonts w:ascii="Segoe UI Symbol" w:hAnsi="Segoe UI Symbol" w:cs="Segoe UI Symbol"/>
          </w:rPr>
          <w:id w:val="-1525240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</w:t>
      </w:r>
      <w:r w:rsidR="00DE0095" w:rsidRPr="009C480F">
        <w:t>Enhancements (Abap Dictionary)</w:t>
      </w:r>
    </w:p>
    <w:p w14:paraId="6E70FA55" w14:textId="77777777" w:rsidR="00DE0095" w:rsidRDefault="00D83561" w:rsidP="00DE0095">
      <w:pPr>
        <w:jc w:val="left"/>
      </w:pPr>
      <w:sdt>
        <w:sdtPr>
          <w:rPr>
            <w:rFonts w:ascii="Segoe UI Symbol" w:hAnsi="Segoe UI Symbol" w:cs="Segoe UI Symbol"/>
          </w:rPr>
          <w:id w:val="-1858188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WorkFlow</w:t>
      </w:r>
      <w:r w:rsidR="00DE0095">
        <w:br w:type="column"/>
      </w:r>
      <w:sdt>
        <w:sdtPr>
          <w:id w:val="-1234692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hint="eastAsia"/>
            </w:rPr>
            <w:t>☐</w:t>
          </w:r>
        </w:sdtContent>
      </w:sdt>
      <w:r w:rsidR="00DE0095">
        <w:t xml:space="preserve"> Função e(ou) Operação de Folha ou Time</w:t>
      </w:r>
    </w:p>
    <w:p w14:paraId="7F407C58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-716591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Ampliação de Infotipo</w:t>
      </w:r>
    </w:p>
    <w:p w14:paraId="67EF4AB4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2079860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Criação de Infotipo</w:t>
      </w:r>
    </w:p>
    <w:p w14:paraId="6211DCA4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1010960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IDOC</w:t>
      </w:r>
    </w:p>
    <w:p w14:paraId="624A6614" w14:textId="77777777" w:rsidR="00DE0095" w:rsidRDefault="00D83561" w:rsidP="00DE0095">
      <w:sdt>
        <w:sdtPr>
          <w:rPr>
            <w:rFonts w:ascii="Segoe UI Symbol" w:hAnsi="Segoe UI Symbol" w:cs="Segoe UI Symbol"/>
          </w:rPr>
          <w:id w:val="1738049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00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DE0095">
        <w:t xml:space="preserve"> Outros. Especificar: </w:t>
      </w:r>
    </w:p>
    <w:p w14:paraId="5B3AF9AF" w14:textId="77777777" w:rsidR="00DE0095" w:rsidRDefault="00DE0095" w:rsidP="00DE0095"/>
    <w:p w14:paraId="0089A869" w14:textId="77777777" w:rsidR="00DE0095" w:rsidRDefault="00DE0095" w:rsidP="00DE0095">
      <w:pPr>
        <w:sectPr w:rsidR="00DE0095" w:rsidSect="003923FF">
          <w:type w:val="continuous"/>
          <w:pgSz w:w="11906" w:h="16838" w:code="9"/>
          <w:pgMar w:top="1418" w:right="720" w:bottom="720" w:left="720" w:header="709" w:footer="709" w:gutter="0"/>
          <w:pgNumType w:start="0"/>
          <w:cols w:num="3" w:sep="1" w:space="709"/>
          <w:titlePg/>
          <w:docGrid w:linePitch="360"/>
        </w:sectPr>
      </w:pPr>
    </w:p>
    <w:p w14:paraId="3C0E84F5" w14:textId="77777777" w:rsidR="00DE0095" w:rsidRDefault="00DE0095" w:rsidP="00DE0095"/>
    <w:p w14:paraId="140F896B" w14:textId="77777777" w:rsidR="00DE0095" w:rsidRDefault="00DE0095" w:rsidP="00DE0095">
      <w:pPr>
        <w:pStyle w:val="Ttulo2"/>
      </w:pPr>
      <w:bookmarkStart w:id="2" w:name="_Toc34397729"/>
      <w:r>
        <w:t>Complexidade</w:t>
      </w:r>
      <w:bookmarkEnd w:id="2"/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6" w:space="0" w:color="B3DDF2" w:themeColor="background2" w:themeShade="E6"/>
          <w:insideV w:val="single" w:sz="6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3397"/>
        <w:gridCol w:w="7088"/>
      </w:tblGrid>
      <w:tr w:rsidR="00DE0095" w14:paraId="298FF976" w14:textId="77777777" w:rsidTr="0062360B">
        <w:tc>
          <w:tcPr>
            <w:tcW w:w="3397" w:type="dxa"/>
            <w:shd w:val="clear" w:color="auto" w:fill="2191C9" w:themeFill="background2" w:themeFillShade="80"/>
            <w:vAlign w:val="center"/>
          </w:tcPr>
          <w:p w14:paraId="331787B8" w14:textId="77777777" w:rsidR="00DE0095" w:rsidRPr="005C5F3B" w:rsidRDefault="00DE0095" w:rsidP="0062360B">
            <w:p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Classificação</w:t>
            </w:r>
          </w:p>
        </w:tc>
        <w:tc>
          <w:tcPr>
            <w:tcW w:w="7088" w:type="dxa"/>
            <w:vAlign w:val="center"/>
          </w:tcPr>
          <w:p w14:paraId="28BE5A03" w14:textId="77777777" w:rsidR="00DE0095" w:rsidRDefault="00FA391E" w:rsidP="0062360B">
            <w:r>
              <w:t>Média</w:t>
            </w:r>
          </w:p>
        </w:tc>
      </w:tr>
      <w:tr w:rsidR="00DE0095" w14:paraId="7A8E4772" w14:textId="77777777" w:rsidTr="0062360B">
        <w:tc>
          <w:tcPr>
            <w:tcW w:w="3397" w:type="dxa"/>
            <w:shd w:val="clear" w:color="auto" w:fill="2191C9" w:themeFill="background2" w:themeFillShade="80"/>
          </w:tcPr>
          <w:p w14:paraId="1361EB94" w14:textId="77777777" w:rsidR="00DE0095" w:rsidRPr="005C5F3B" w:rsidRDefault="00DE0095" w:rsidP="0062360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Prazo para entrega</w:t>
            </w:r>
          </w:p>
        </w:tc>
        <w:tc>
          <w:tcPr>
            <w:tcW w:w="7088" w:type="dxa"/>
          </w:tcPr>
          <w:p w14:paraId="2E9739B9" w14:textId="130B5A23" w:rsidR="00DE0095" w:rsidRDefault="00D83561" w:rsidP="0062360B">
            <w:sdt>
              <w:sdtPr>
                <w:alias w:val="Prazo para entrega"/>
                <w:tag w:val="Prazo para entrega"/>
                <w:id w:val="996999028"/>
                <w:showingPlcHdr/>
                <w:date w:fullDate="2019-03-1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7D1BB2">
                  <w:t xml:space="preserve">     </w:t>
                </w:r>
              </w:sdtContent>
            </w:sdt>
          </w:p>
        </w:tc>
      </w:tr>
    </w:tbl>
    <w:p w14:paraId="3F57C711" w14:textId="77777777" w:rsidR="00DE0095" w:rsidRDefault="00DE0095" w:rsidP="00DE0095"/>
    <w:p w14:paraId="257CAB52" w14:textId="77777777" w:rsidR="00DE0095" w:rsidRDefault="00DE0095" w:rsidP="00DE0095">
      <w:pPr>
        <w:spacing w:before="0" w:line="264" w:lineRule="auto"/>
      </w:pPr>
      <w:r>
        <w:br w:type="page"/>
      </w:r>
    </w:p>
    <w:p w14:paraId="3AC541F4" w14:textId="77777777" w:rsidR="00465147" w:rsidRPr="00465147" w:rsidRDefault="00605721" w:rsidP="00CD5EEC">
      <w:pPr>
        <w:pStyle w:val="Ttulo1"/>
      </w:pPr>
      <w:bookmarkStart w:id="3" w:name="_Toc34397730"/>
      <w:r>
        <w:lastRenderedPageBreak/>
        <w:t>Objetivo</w:t>
      </w:r>
      <w:bookmarkEnd w:id="3"/>
    </w:p>
    <w:p w14:paraId="0C99682A" w14:textId="392A1144" w:rsidR="006C4D3F" w:rsidRDefault="00FA391E" w:rsidP="00FA391E">
      <w:r>
        <w:t>Projeto final para Treinamento ABAP Trainee</w:t>
      </w:r>
      <w:r w:rsidR="005A3D17">
        <w:t xml:space="preserve"> para Controle de Apontamento de Horas Extras</w:t>
      </w:r>
      <w:r>
        <w:t>.</w:t>
      </w:r>
    </w:p>
    <w:p w14:paraId="178C0145" w14:textId="77777777" w:rsidR="00DE0095" w:rsidRDefault="00DE0095" w:rsidP="00DE0095">
      <w:pPr>
        <w:pStyle w:val="Ttulo2"/>
      </w:pPr>
      <w:bookmarkStart w:id="4" w:name="_Toc34397731"/>
      <w:r>
        <w:t>GAP Atual</w:t>
      </w:r>
      <w:bookmarkEnd w:id="4"/>
    </w:p>
    <w:p w14:paraId="71197EEB" w14:textId="26115E7E" w:rsidR="003148CF" w:rsidRPr="00277398" w:rsidRDefault="006C4D3F" w:rsidP="003148CF">
      <w:r>
        <w:t>N/A</w:t>
      </w:r>
      <w:r w:rsidR="00FA391E">
        <w:t>.</w:t>
      </w:r>
    </w:p>
    <w:p w14:paraId="7A26E8D1" w14:textId="77777777" w:rsidR="00DE0095" w:rsidRDefault="00DE0095" w:rsidP="00DE0095">
      <w:pPr>
        <w:pStyle w:val="Ttulo2"/>
      </w:pPr>
      <w:bookmarkStart w:id="5" w:name="_Toc34397732"/>
      <w:r>
        <w:t>Resumo da solução / documento</w:t>
      </w:r>
      <w:bookmarkEnd w:id="5"/>
    </w:p>
    <w:p w14:paraId="41BE860C" w14:textId="7B1E7EDC" w:rsidR="00ED0E89" w:rsidRDefault="00FD1009" w:rsidP="00ED0E89">
      <w:r>
        <w:t>A solução consiste em um cockpit que reúne três tabelas principais, a tabela de Projetos a Serem Apontados, Carga Horária Mínima Diária</w:t>
      </w:r>
      <w:r w:rsidR="00645EC8">
        <w:t xml:space="preserve"> e Apontamentos Diários</w:t>
      </w:r>
      <w:r w:rsidR="006B1F14">
        <w:t>. Nestas tabelas será possível adicionar projetos, adicionar cargas horárias e valores de horas extras, apontar horas trabalhadas em projetos (sendo possível apenas um apontamento para o mesmo dia).</w:t>
      </w:r>
    </w:p>
    <w:p w14:paraId="6BD8E852" w14:textId="10DCC14F" w:rsidR="006B1F14" w:rsidRDefault="006B1F14" w:rsidP="00ED0E89">
      <w:r>
        <w:t xml:space="preserve">E por fim temos um relatório executável, que traz informações existentes na tabela de Apontamentos Diários com riqueza em detalhes e </w:t>
      </w:r>
      <w:r w:rsidR="005A3D17">
        <w:t>três opções de saída, como ALV, Smartform e exportar para CSV.</w:t>
      </w:r>
    </w:p>
    <w:p w14:paraId="45295865" w14:textId="77777777" w:rsidR="009F462F" w:rsidRDefault="009F462F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36"/>
          <w:szCs w:val="36"/>
        </w:rPr>
      </w:pPr>
      <w:r>
        <w:br w:type="page"/>
      </w:r>
    </w:p>
    <w:p w14:paraId="5E30F2F5" w14:textId="77777777" w:rsidR="00AE35C0" w:rsidRDefault="00FB1F00" w:rsidP="00FB1F00">
      <w:pPr>
        <w:pStyle w:val="Ttulo1"/>
      </w:pPr>
      <w:bookmarkStart w:id="6" w:name="_Toc34397733"/>
      <w:r>
        <w:lastRenderedPageBreak/>
        <w:t>Desenvolvimento</w:t>
      </w:r>
      <w:bookmarkEnd w:id="6"/>
    </w:p>
    <w:p w14:paraId="32F3F884" w14:textId="6AFED2F7" w:rsidR="00F018C7" w:rsidRDefault="00FB1F00" w:rsidP="00F018C7">
      <w:pPr>
        <w:pStyle w:val="Ttulo2"/>
      </w:pPr>
      <w:bookmarkStart w:id="7" w:name="_Toc34397734"/>
      <w:r>
        <w:t>Tela de seleção</w:t>
      </w:r>
      <w:bookmarkEnd w:id="7"/>
    </w:p>
    <w:p w14:paraId="39A5E330" w14:textId="527ADCE0" w:rsidR="00091CCE" w:rsidRDefault="00091CCE" w:rsidP="00F018C7">
      <w:r>
        <w:t>Cockpit:</w:t>
      </w:r>
    </w:p>
    <w:p w14:paraId="4E785737" w14:textId="40121328" w:rsidR="00091CCE" w:rsidRDefault="004541A7" w:rsidP="00F018C7">
      <w:r>
        <w:rPr>
          <w:noProof/>
        </w:rPr>
        <w:drawing>
          <wp:inline distT="0" distB="0" distL="0" distR="0" wp14:anchorId="1075CEA9" wp14:editId="1285D6CE">
            <wp:extent cx="6419850" cy="3048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931" w14:textId="50765B42" w:rsidR="00091CCE" w:rsidRDefault="00091CCE" w:rsidP="00F018C7">
      <w:r>
        <w:t>Relatório de Horas Apontadas:</w:t>
      </w:r>
    </w:p>
    <w:p w14:paraId="4EA1596C" w14:textId="2D0A36F3" w:rsidR="00651974" w:rsidRPr="00F018C7" w:rsidRDefault="004541A7" w:rsidP="00F018C7">
      <w:r>
        <w:rPr>
          <w:noProof/>
        </w:rPr>
        <w:drawing>
          <wp:inline distT="0" distB="0" distL="0" distR="0" wp14:anchorId="7BEACA49" wp14:editId="1E9CDC01">
            <wp:extent cx="6645910" cy="4383405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0CD" w14:textId="1932A9B1" w:rsidR="00E25844" w:rsidRDefault="0006368C" w:rsidP="00F018C7">
      <w:pPr>
        <w:pStyle w:val="Ttulo2"/>
        <w:rPr>
          <w:rFonts w:asciiTheme="minorHAnsi" w:eastAsiaTheme="minorEastAsia" w:hAnsiTheme="minorHAnsi" w:cstheme="minorBidi"/>
          <w:color w:val="595959" w:themeColor="text1" w:themeTint="A6"/>
          <w:sz w:val="21"/>
          <w:szCs w:val="21"/>
        </w:rPr>
      </w:pPr>
      <w:bookmarkStart w:id="8" w:name="_Toc34397735"/>
      <w:r>
        <w:lastRenderedPageBreak/>
        <w:t xml:space="preserve">Lógica de </w:t>
      </w:r>
      <w:r w:rsidR="00FB1F00">
        <w:t>Processamento</w:t>
      </w:r>
      <w:bookmarkEnd w:id="8"/>
    </w:p>
    <w:p w14:paraId="064FE463" w14:textId="04862AB6" w:rsidR="006716BA" w:rsidRDefault="006716BA" w:rsidP="00F018C7">
      <w:r>
        <w:t xml:space="preserve">A primeira etapa do processo é validar o filtro da tela de seleção, descartando resultados que não são de acordo ou que não estão relacionados à tabela de Apontamentos Diários. Após isso, é gerada uma nova tabela com informações detalhadas </w:t>
      </w:r>
      <w:r w:rsidRPr="006716BA">
        <w:t>como</w:t>
      </w:r>
      <w:r>
        <w:t xml:space="preserve"> </w:t>
      </w:r>
      <w:r w:rsidRPr="006716BA">
        <w:rPr>
          <w:rFonts w:cstheme="minorHAnsi"/>
        </w:rPr>
        <w:t xml:space="preserve">Nº </w:t>
      </w:r>
      <w:r w:rsidR="00173250">
        <w:rPr>
          <w:rFonts w:cstheme="minorHAnsi"/>
        </w:rPr>
        <w:t>P</w:t>
      </w:r>
      <w:r w:rsidRPr="006716BA">
        <w:rPr>
          <w:rFonts w:cstheme="minorHAnsi"/>
        </w:rPr>
        <w:t xml:space="preserve">essoal, </w:t>
      </w:r>
      <w:r w:rsidR="00173250">
        <w:rPr>
          <w:rFonts w:cstheme="minorHAnsi"/>
        </w:rPr>
        <w:t>N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ome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do Colaborador, 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mpresa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, D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esc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rição da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mpres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,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Área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RH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Desc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rição da Área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RH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Sub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Á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rea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de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RH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Desc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rição da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Sub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-Á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rea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RH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Grupo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 Empresa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Desc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rição do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Grupo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Subgrupo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 Empresa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,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sc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rição do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Subgrup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o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Carga Horária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,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ata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Apont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amento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Cód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igo do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Proj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eto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Nome do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Projeto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Horas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pon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tadas</w:t>
      </w:r>
      <w:r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Total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de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H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oras apontadas no Período,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Q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uantidade de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H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o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s Extras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Geradas,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Valor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 da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H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 xml:space="preserve">ora Extra e 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V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alor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Total 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De Horas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 Ext</w:t>
      </w:r>
      <w:r w:rsidR="00173250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ras geradas no Período</w:t>
      </w:r>
      <w:r w:rsidRPr="006716BA">
        <w:rPr>
          <w:rStyle w:val="l0s331"/>
          <w:rFonts w:asciiTheme="minorHAnsi" w:hAnsiTheme="minorHAnsi" w:cstheme="minorHAnsi"/>
          <w:color w:val="595959" w:themeColor="text1" w:themeTint="A6"/>
          <w:sz w:val="21"/>
          <w:szCs w:val="21"/>
        </w:rPr>
        <w:t>.</w:t>
      </w:r>
    </w:p>
    <w:p w14:paraId="70B04849" w14:textId="77777777" w:rsidR="00F018C7" w:rsidRPr="00F018C7" w:rsidRDefault="00F018C7" w:rsidP="00F018C7"/>
    <w:p w14:paraId="7C525E1E" w14:textId="718B78D5" w:rsidR="00D35ED8" w:rsidRPr="004E57C9" w:rsidRDefault="007C0B68" w:rsidP="004E57C9">
      <w:pPr>
        <w:pStyle w:val="Ttulo3"/>
      </w:pPr>
      <w:bookmarkStart w:id="9" w:name="_Toc34397736"/>
      <w:r w:rsidRPr="004E57C9">
        <w:t xml:space="preserve">Lógica </w:t>
      </w:r>
      <w:r w:rsidR="004E57C9" w:rsidRPr="004E57C9">
        <w:t>da classe</w:t>
      </w:r>
      <w:r w:rsidR="00850451">
        <w:t xml:space="preserve"> </w:t>
      </w:r>
      <w:bookmarkEnd w:id="9"/>
      <w:r w:rsidR="0058508F">
        <w:rPr>
          <w:b/>
          <w:color w:val="595959" w:themeColor="text1" w:themeTint="A6"/>
        </w:rPr>
        <w:t>lcl_apontamento</w:t>
      </w:r>
    </w:p>
    <w:tbl>
      <w:tblPr>
        <w:tblStyle w:val="Tabelacomgrade"/>
        <w:tblW w:w="0" w:type="auto"/>
        <w:tblBorders>
          <w:top w:val="single" w:sz="4" w:space="0" w:color="90C5F6" w:themeColor="accent1" w:themeTint="66"/>
          <w:left w:val="single" w:sz="4" w:space="0" w:color="90C5F6" w:themeColor="accent1" w:themeTint="66"/>
          <w:bottom w:val="single" w:sz="4" w:space="0" w:color="90C5F6" w:themeColor="accent1" w:themeTint="66"/>
          <w:right w:val="single" w:sz="4" w:space="0" w:color="90C5F6" w:themeColor="accent1" w:themeTint="66"/>
          <w:insideH w:val="single" w:sz="4" w:space="0" w:color="90C5F6" w:themeColor="accent1" w:themeTint="66"/>
          <w:insideV w:val="single" w:sz="4" w:space="0" w:color="90C5F6" w:themeColor="accent1" w:themeTint="66"/>
        </w:tblBorders>
        <w:tblLook w:val="04A0" w:firstRow="1" w:lastRow="0" w:firstColumn="1" w:lastColumn="0" w:noHBand="0" w:noVBand="1"/>
      </w:tblPr>
      <w:tblGrid>
        <w:gridCol w:w="3617"/>
        <w:gridCol w:w="6839"/>
      </w:tblGrid>
      <w:tr w:rsidR="002E173A" w14:paraId="288FD52C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  <w:hideMark/>
          </w:tcPr>
          <w:p w14:paraId="7EF1A732" w14:textId="77777777" w:rsidR="002E173A" w:rsidRPr="00C9491D" w:rsidRDefault="00EC128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bookmarkStart w:id="10" w:name="_Mensagens_de_erro"/>
            <w:bookmarkEnd w:id="10"/>
            <w:r>
              <w:rPr>
                <w:color w:val="FFFFFF" w:themeColor="background1"/>
              </w:rPr>
              <w:t xml:space="preserve">Execução do método </w:t>
            </w:r>
            <w:r w:rsidR="0097741A">
              <w:rPr>
                <w:color w:val="FFFFFF" w:themeColor="background1"/>
              </w:rPr>
              <w:t>CONSTRUCTOR</w:t>
            </w:r>
            <w:r w:rsidR="007B7D3E">
              <w:rPr>
                <w:color w:val="FFFFFF" w:themeColor="background1"/>
              </w:rPr>
              <w:t xml:space="preserve"> 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  <w:hideMark/>
          </w:tcPr>
          <w:p w14:paraId="17A82493" w14:textId="271EF778" w:rsidR="00FD7748" w:rsidRDefault="003073C3" w:rsidP="00F62F71">
            <w:r>
              <w:t>Este método, logo quando o objeto é criado dentro do programa,</w:t>
            </w:r>
            <w:r w:rsidR="00FD7748">
              <w:t xml:space="preserve"> realiza </w:t>
            </w:r>
            <w:r w:rsidR="00F62F71">
              <w:t>uma busca de descrição da Área de RH na tabela T500P, descrição de Sub-Área de RH na tabela T001P, descrição de grupo de empresa na tabela T501T e descrição de Subgrupo de Empresa na tabela T503T. Após estas buscas, é realizado também uma busca de Projetos Para Apontamento</w:t>
            </w:r>
            <w:r w:rsidR="00FD7748">
              <w:t xml:space="preserve"> </w:t>
            </w:r>
            <w:r w:rsidR="00F62F71">
              <w:t>na tabela ZPROJETOFT01_JM, busca de Carga Horária Mínima Diária na tabela ZPROJETOFT02_JM e busca de Apontamentos Diários na tabela ZPROJETOFT03_JM.</w:t>
            </w:r>
          </w:p>
        </w:tc>
      </w:tr>
      <w:tr w:rsidR="00AB58A6" w14:paraId="16FD01B3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2DD71A48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</w:t>
            </w:r>
          </w:p>
          <w:p w14:paraId="4BDD921E" w14:textId="056B1815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PROCESSAR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0E3B60CB" w14:textId="7F406A58" w:rsidR="00AB58A6" w:rsidRDefault="003073C3" w:rsidP="00B7324C">
            <w:r>
              <w:t xml:space="preserve">O processamento é realizado após o primeiro filtro da tela de seleção (este filtro dispensa informações selecionadas que não estejam de acordo na tabela de Apontamentos Diários  ZPROJETOFT03_JM). Dito isso, este método começa com um loop na tabela de Apontamentos Diários verificando se </w:t>
            </w:r>
            <w:r w:rsidR="00015E19">
              <w:t>o apontamento da</w:t>
            </w:r>
            <w:r>
              <w:t xml:space="preserve"> matrícula que está sendo checada neste momento</w:t>
            </w:r>
            <w:r w:rsidR="00015E19">
              <w:t xml:space="preserve"> </w:t>
            </w:r>
            <w:r w:rsidR="004D3940">
              <w:t xml:space="preserve">está dentro do </w:t>
            </w:r>
            <w:r>
              <w:t xml:space="preserve">período </w:t>
            </w:r>
            <w:r w:rsidR="004D3940">
              <w:t>selecionado</w:t>
            </w:r>
            <w:r>
              <w:t>.</w:t>
            </w:r>
            <w:r w:rsidR="00015E19">
              <w:t xml:space="preserve"> Caso não esteja é dispensado e pula para a próxima matrícula selecionada. Caso esteja dentro do período, ele lê todas as tabelas complementares que foram geradas no método CONSTRUCTOR e gera uma tabela customizada com ricos dados sobre o funcionário, matrícula, carga horária e horas apontadas. Nesta etapa é verificado se o usuário requisitou saída sintética, pois caso positivo, é realizado um cálculo para checar se há horas extras e armazena esta informação com cálculos totais a serem pagos.</w:t>
            </w:r>
          </w:p>
        </w:tc>
      </w:tr>
      <w:tr w:rsidR="00AB58A6" w14:paraId="3B6130FC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683EFF29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</w:t>
            </w:r>
          </w:p>
          <w:p w14:paraId="65541668" w14:textId="6E8F10C9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ALV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65EC7569" w14:textId="6CB31255" w:rsidR="00AB58A6" w:rsidRDefault="004B09C6" w:rsidP="00B7324C">
            <w:r>
              <w:t>Este método tem como finalidade gerar uma estrutura de um relatório ALV com todos os dados de saída, porém ele checa se a saída sintética foi marcada</w:t>
            </w:r>
            <w:r w:rsidR="0003559A">
              <w:t>. Caso positivo, há uma rotina que esconde colunas que são desnecessárias para uma visão macro, caso contrário exibe todas as informações exceto horas extras.</w:t>
            </w:r>
          </w:p>
        </w:tc>
      </w:tr>
      <w:tr w:rsidR="00AB58A6" w14:paraId="6103FCD6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757450EC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Execução do método</w:t>
            </w:r>
          </w:p>
          <w:p w14:paraId="132C44E3" w14:textId="661260C0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SMART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245B637A" w14:textId="5E23840A" w:rsidR="00AB58A6" w:rsidRDefault="0003559A" w:rsidP="00B7324C">
            <w:r>
              <w:t>Assim como o método do ALV, este tem finalidade de gerar uma estrutura de Smartform caso seja o desejo do usuário. Porém ele é realizado incluindo os campos da saída sintética queira o usuário ou não, pois é necessário para o Smartform exibir dados de hora extra, total de horas trabalhadas, valor por cada hora e valor pelas horas extras trabalhadas.</w:t>
            </w:r>
          </w:p>
        </w:tc>
      </w:tr>
      <w:tr w:rsidR="00AB58A6" w14:paraId="3AC6FB38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675432FB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</w:t>
            </w:r>
          </w:p>
          <w:p w14:paraId="390654D5" w14:textId="1DF0B7FE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REBASE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42F13690" w14:textId="2FE6F349" w:rsidR="00AB58A6" w:rsidRDefault="0082103A" w:rsidP="00B7324C">
            <w:r>
              <w:t>O método REBASE foi uma saída para que os relatórios sintéticos exibam o total de horas apontadas. Ele é realizado logo após o processamento e antes de qualquer método de saída, pois ele realiza um loop na tabela de resultados finais, pega o total de horas apontadas e armazena este valor. Feito isso ele define o total de horas trabalhadas em todos os resultados referente à mesma matrícula para que todas as linhas da tabela exibam o mesmo total de horas trabalhadas no período buscado.</w:t>
            </w:r>
          </w:p>
        </w:tc>
      </w:tr>
      <w:tr w:rsidR="00AB58A6" w14:paraId="2210324C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24091892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</w:t>
            </w:r>
          </w:p>
          <w:p w14:paraId="6C55229C" w14:textId="757E848B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VERIFICA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191DAA05" w14:textId="05776E22" w:rsidR="00AB58A6" w:rsidRDefault="007C7897" w:rsidP="00B7324C">
            <w:r>
              <w:t>Este método é utilizado antes de chamar os métodos de saída, pois ele verifica se após as verificações e processamento dos dados a tabela de saída retornou vazia. Caso positivo ele informa um erro de que não há resultados de acordo com o filtro selecionado e retorna à tela de seleção.</w:t>
            </w:r>
          </w:p>
        </w:tc>
      </w:tr>
      <w:tr w:rsidR="00AB58A6" w14:paraId="417FEB2E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296E42AC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</w:t>
            </w:r>
          </w:p>
          <w:p w14:paraId="170555F5" w14:textId="79BEAFA8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LEITURA_DADOS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42BF572B" w14:textId="537D61A1" w:rsidR="00AB58A6" w:rsidRDefault="0026153A" w:rsidP="00B7324C">
            <w:r>
              <w:t>A Leitura de dados é realizada apenas caso o usuário tenha selecionado Exportar para CSV como saída. Pois é realizado um loop na tabela de saída convertendo as informações para um padrão necessário para que seja gerado um arquivo CSV.</w:t>
            </w:r>
            <w:r w:rsidR="002B5C76">
              <w:t xml:space="preserve"> </w:t>
            </w:r>
          </w:p>
        </w:tc>
      </w:tr>
      <w:tr w:rsidR="00AB58A6" w14:paraId="59616F5A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407A1954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 estático</w:t>
            </w:r>
          </w:p>
          <w:p w14:paraId="54C2A8AE" w14:textId="4029EDDB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SAVE_FILE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4ACDEF48" w14:textId="49D3B5E9" w:rsidR="00AB58A6" w:rsidRDefault="003073C3" w:rsidP="00B7324C">
            <w:r>
              <w:t>Este método faz com que apareça um matchcode (botão de seleção) na tela do usuário, possibilitando o mesmo de navegar entre as pastas de seu computador local onde desejar salvar as informações do relatório. O método por sua vez armazena o endereço da pasta selecionada para que o arquivo seja processado em outro método.</w:t>
            </w:r>
          </w:p>
        </w:tc>
      </w:tr>
      <w:tr w:rsidR="00AB58A6" w14:paraId="778DBAB2" w14:textId="77777777" w:rsidTr="00A52EB6">
        <w:tc>
          <w:tcPr>
            <w:tcW w:w="3617" w:type="dxa"/>
            <w:tcBorders>
              <w:top w:val="single" w:sz="4" w:space="0" w:color="B3DDF2" w:themeColor="background2" w:themeShade="E6"/>
              <w:left w:val="single" w:sz="4" w:space="0" w:color="B3DDF2" w:themeColor="background2" w:themeShade="E6"/>
              <w:bottom w:val="single" w:sz="4" w:space="0" w:color="B3DDF2" w:themeColor="background2" w:themeShade="E6"/>
              <w:right w:val="single" w:sz="4" w:space="0" w:color="B3DDF2" w:themeColor="background2" w:themeShade="E6"/>
            </w:tcBorders>
            <w:shd w:val="clear" w:color="auto" w:fill="2191C9" w:themeFill="background2" w:themeFillShade="80"/>
          </w:tcPr>
          <w:p w14:paraId="0EACC701" w14:textId="77777777" w:rsidR="00AB58A6" w:rsidRDefault="00AB58A6" w:rsidP="002E173A">
            <w:pPr>
              <w:pStyle w:val="PargrafodaLista"/>
              <w:numPr>
                <w:ilvl w:val="0"/>
                <w:numId w:val="9"/>
              </w:numPr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Execução do método estático</w:t>
            </w:r>
          </w:p>
          <w:p w14:paraId="71D0D1E5" w14:textId="3D340C6A" w:rsidR="00AB58A6" w:rsidRDefault="00AB58A6" w:rsidP="00AB58A6">
            <w:pPr>
              <w:pStyle w:val="PargrafodaLista"/>
              <w:ind w:left="360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VERIFICA_DIRETORIO</w:t>
            </w:r>
          </w:p>
        </w:tc>
        <w:tc>
          <w:tcPr>
            <w:tcW w:w="6839" w:type="dxa"/>
            <w:tcBorders>
              <w:top w:val="single" w:sz="4" w:space="0" w:color="90C5F6" w:themeColor="accent1" w:themeTint="66"/>
              <w:left w:val="single" w:sz="4" w:space="0" w:color="F0F8FC" w:themeColor="background2" w:themeTint="66" w:themeShade="E6"/>
              <w:bottom w:val="single" w:sz="4" w:space="0" w:color="90C5F6" w:themeColor="accent1" w:themeTint="66"/>
              <w:right w:val="single" w:sz="4" w:space="0" w:color="90C5F6" w:themeColor="accent1" w:themeTint="66"/>
            </w:tcBorders>
            <w:vAlign w:val="center"/>
          </w:tcPr>
          <w:p w14:paraId="73113E3E" w14:textId="791BD5A8" w:rsidR="00AB58A6" w:rsidRDefault="0026153A" w:rsidP="00B7324C">
            <w:r>
              <w:t>O método de verificação de diretório apenas valida se o mesmo existe, para informar um erro ao usuário caso ele precise selecionar outro diretório. Este por sua vez é utilizado antes do método LEITURA_DADOS</w:t>
            </w:r>
          </w:p>
        </w:tc>
      </w:tr>
    </w:tbl>
    <w:p w14:paraId="5E709681" w14:textId="77777777" w:rsidR="004A3B24" w:rsidRDefault="004A3B24" w:rsidP="00181E4E">
      <w:pPr>
        <w:spacing w:before="0" w:line="264" w:lineRule="auto"/>
      </w:pPr>
    </w:p>
    <w:p w14:paraId="7B3ED840" w14:textId="77777777" w:rsidR="004A3B24" w:rsidRDefault="004A3B24" w:rsidP="00181E4E">
      <w:pPr>
        <w:spacing w:before="0" w:line="264" w:lineRule="auto"/>
      </w:pPr>
    </w:p>
    <w:p w14:paraId="114727D9" w14:textId="77777777" w:rsidR="003A7345" w:rsidRDefault="003A7345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bookmarkStart w:id="11" w:name="_Saída_(Report_Only)"/>
      <w:bookmarkStart w:id="12" w:name="_Toc34397737"/>
      <w:bookmarkEnd w:id="11"/>
      <w:r>
        <w:br w:type="page"/>
      </w:r>
    </w:p>
    <w:p w14:paraId="34FAFB39" w14:textId="62708264" w:rsidR="00F52627" w:rsidRDefault="00FB1F00" w:rsidP="00595EC4">
      <w:pPr>
        <w:pStyle w:val="Ttulo2"/>
      </w:pPr>
      <w:r>
        <w:lastRenderedPageBreak/>
        <w:t>Saída</w:t>
      </w:r>
      <w:bookmarkEnd w:id="12"/>
    </w:p>
    <w:p w14:paraId="7ED0A067" w14:textId="796C893D" w:rsidR="003F575A" w:rsidRDefault="003F6B01" w:rsidP="00656821">
      <w:r>
        <w:t>Há duas formas de visualizar os dados, sendo u</w:t>
      </w:r>
      <w:r w:rsidR="00C448E1">
        <w:t>ma saída sintética (horas extras), que consiste em exibir de forma macro os dias de apontamento, quantidade de horas totais apontadas, quantidade de horas extras gerada em cada dia e valor gerado para cada dia com base na tabela de Carga Horária Mínima Diária. A segunda forma tem uma riqueza em detalhes sobre o colaborador, empresa e projeto, porém em relação às horas só é mostrado a quantidade de horas apontadas para cada dia.</w:t>
      </w:r>
    </w:p>
    <w:p w14:paraId="7EF39FCB" w14:textId="0C1C94AA" w:rsidR="00D16EEA" w:rsidRDefault="00C448E1" w:rsidP="00656821">
      <w:r>
        <w:t>Em relação às saídas, há três formas de saída das informações</w:t>
      </w:r>
      <w:r w:rsidR="00D16EEA">
        <w:t xml:space="preserve"> e uma delas com opção "sintético":</w:t>
      </w:r>
    </w:p>
    <w:p w14:paraId="170DEBD2" w14:textId="0FDDC2D5" w:rsidR="00D16EEA" w:rsidRDefault="00D16EEA" w:rsidP="00656821">
      <w:r>
        <w:t>ALV (sintético):</w:t>
      </w:r>
    </w:p>
    <w:p w14:paraId="65063B11" w14:textId="0033DDEF" w:rsidR="00C448E1" w:rsidRDefault="00D16EEA" w:rsidP="00656821">
      <w:r>
        <w:rPr>
          <w:noProof/>
        </w:rPr>
        <w:drawing>
          <wp:inline distT="0" distB="0" distL="0" distR="0" wp14:anchorId="60D5D0BF" wp14:editId="05B60EB3">
            <wp:extent cx="6400800" cy="20478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083A" w14:textId="3F7FE924" w:rsidR="00D16EEA" w:rsidRDefault="00D16EEA" w:rsidP="00656821">
      <w:r>
        <w:t>ALV (detalhado):</w:t>
      </w:r>
    </w:p>
    <w:p w14:paraId="291FEA70" w14:textId="700FA3C8" w:rsidR="00D16EEA" w:rsidRDefault="00D16EEA" w:rsidP="00656821">
      <w:r>
        <w:rPr>
          <w:noProof/>
        </w:rPr>
        <w:drawing>
          <wp:inline distT="0" distB="0" distL="0" distR="0" wp14:anchorId="230B16C2" wp14:editId="528AA164">
            <wp:extent cx="6645910" cy="1362710"/>
            <wp:effectExtent l="0" t="0" r="254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B315" w14:textId="77777777" w:rsidR="003A7345" w:rsidRDefault="003A7345">
      <w:pPr>
        <w:spacing w:before="0" w:line="264" w:lineRule="auto"/>
        <w:jc w:val="left"/>
      </w:pPr>
      <w:r>
        <w:br w:type="page"/>
      </w:r>
    </w:p>
    <w:p w14:paraId="212BBFD9" w14:textId="71D06A6C" w:rsidR="00C448E1" w:rsidRDefault="00C448E1" w:rsidP="00656821">
      <w:r>
        <w:lastRenderedPageBreak/>
        <w:t>Smartform (gera um para casa linha da tabela de resultados):</w:t>
      </w:r>
    </w:p>
    <w:p w14:paraId="47F1488F" w14:textId="3AC56D2E" w:rsidR="00C448E1" w:rsidRDefault="00D16EEA" w:rsidP="00656821">
      <w:r>
        <w:rPr>
          <w:noProof/>
        </w:rPr>
        <w:drawing>
          <wp:inline distT="0" distB="0" distL="0" distR="0" wp14:anchorId="42FA632A" wp14:editId="7B3F3CC5">
            <wp:extent cx="6645910" cy="5003165"/>
            <wp:effectExtent l="0" t="0" r="2540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116" w14:textId="15A28A01" w:rsidR="00C448E1" w:rsidRDefault="00C448E1" w:rsidP="00656821">
      <w:r>
        <w:t>E em arquivo em formato CSV</w:t>
      </w:r>
      <w:r w:rsidR="009E7A44">
        <w:t xml:space="preserve"> (colunas apertadas apenas para ilustração)</w:t>
      </w:r>
      <w:r>
        <w:t>:</w:t>
      </w:r>
    </w:p>
    <w:p w14:paraId="2BC14B22" w14:textId="7B529BF7" w:rsidR="00C448E1" w:rsidRPr="00656821" w:rsidRDefault="00D16EEA" w:rsidP="00656821">
      <w:r>
        <w:rPr>
          <w:noProof/>
        </w:rPr>
        <w:drawing>
          <wp:inline distT="0" distB="0" distL="0" distR="0" wp14:anchorId="2B365243" wp14:editId="4EC01602">
            <wp:extent cx="6645910" cy="1659890"/>
            <wp:effectExtent l="0" t="0" r="254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747" w14:textId="77777777" w:rsidR="003A7345" w:rsidRDefault="003A7345">
      <w:pPr>
        <w:spacing w:before="0" w:line="264" w:lineRule="auto"/>
        <w:jc w:val="left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bookmarkStart w:id="13" w:name="_Toc34397738"/>
      <w:r>
        <w:br w:type="page"/>
      </w:r>
    </w:p>
    <w:p w14:paraId="24A685A8" w14:textId="1AD62497" w:rsidR="00002F40" w:rsidRDefault="0006368C" w:rsidP="00002F40">
      <w:pPr>
        <w:pStyle w:val="Ttulo2"/>
      </w:pPr>
      <w:r>
        <w:lastRenderedPageBreak/>
        <w:t>Objetos criados/modificados</w:t>
      </w:r>
      <w:bookmarkEnd w:id="13"/>
    </w:p>
    <w:p w14:paraId="61E8DF85" w14:textId="2DD74494" w:rsidR="00BC03D3" w:rsidRPr="00BC03D3" w:rsidRDefault="00BC03D3" w:rsidP="00BC03D3">
      <w:r>
        <w:t>Listar todos objetos relacionados ao desenvolvimento.</w:t>
      </w:r>
    </w:p>
    <w:tbl>
      <w:tblPr>
        <w:tblStyle w:val="Tabelacomgrade"/>
        <w:tblW w:w="10485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4" w:space="0" w:color="B3DDF2" w:themeColor="background2" w:themeShade="E6"/>
          <w:insideV w:val="single" w:sz="4" w:space="0" w:color="B3DDF2" w:themeColor="background2" w:themeShade="E6"/>
        </w:tblBorders>
        <w:tblLook w:val="04A0" w:firstRow="1" w:lastRow="0" w:firstColumn="1" w:lastColumn="0" w:noHBand="0" w:noVBand="1"/>
      </w:tblPr>
      <w:tblGrid>
        <w:gridCol w:w="2846"/>
        <w:gridCol w:w="2377"/>
        <w:gridCol w:w="5262"/>
      </w:tblGrid>
      <w:tr w:rsidR="0006368C" w:rsidRPr="000A7B67" w14:paraId="508144D6" w14:textId="77777777" w:rsidTr="00EE6A41">
        <w:tc>
          <w:tcPr>
            <w:tcW w:w="2846" w:type="dxa"/>
            <w:shd w:val="clear" w:color="auto" w:fill="2191C9" w:themeFill="background2" w:themeFillShade="80"/>
          </w:tcPr>
          <w:p w14:paraId="236249C9" w14:textId="77777777" w:rsidR="00324C39" w:rsidRPr="000A7B67" w:rsidRDefault="0006368C" w:rsidP="0006368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</w:t>
            </w:r>
          </w:p>
        </w:tc>
        <w:tc>
          <w:tcPr>
            <w:tcW w:w="2377" w:type="dxa"/>
            <w:shd w:val="clear" w:color="auto" w:fill="2191C9" w:themeFill="background2" w:themeFillShade="80"/>
          </w:tcPr>
          <w:p w14:paraId="0CB57000" w14:textId="77777777" w:rsidR="00324C39" w:rsidRDefault="00324C39" w:rsidP="0006368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Objeto</w:t>
            </w:r>
          </w:p>
        </w:tc>
        <w:tc>
          <w:tcPr>
            <w:tcW w:w="5262" w:type="dxa"/>
            <w:shd w:val="clear" w:color="auto" w:fill="2191C9" w:themeFill="background2" w:themeFillShade="80"/>
          </w:tcPr>
          <w:p w14:paraId="27966A85" w14:textId="77777777" w:rsidR="00324C39" w:rsidRPr="000A7B67" w:rsidRDefault="00324C39" w:rsidP="0006368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06368C">
              <w:rPr>
                <w:color w:val="FFFFFF" w:themeColor="background1"/>
              </w:rPr>
              <w:t>escrição</w:t>
            </w:r>
          </w:p>
        </w:tc>
      </w:tr>
      <w:tr w:rsidR="00A34789" w:rsidRPr="0006368C" w14:paraId="211C3628" w14:textId="77777777" w:rsidTr="00EE6A41">
        <w:tc>
          <w:tcPr>
            <w:tcW w:w="2846" w:type="dxa"/>
          </w:tcPr>
          <w:p w14:paraId="0A3A9B64" w14:textId="481E716B" w:rsidR="00A34789" w:rsidRDefault="007806FE" w:rsidP="00DB0509">
            <w:r>
              <w:t>Visão</w:t>
            </w:r>
          </w:p>
        </w:tc>
        <w:tc>
          <w:tcPr>
            <w:tcW w:w="2377" w:type="dxa"/>
          </w:tcPr>
          <w:p w14:paraId="0567F00C" w14:textId="3505A2D6" w:rsidR="00A34789" w:rsidRPr="0097741A" w:rsidRDefault="007806FE" w:rsidP="00DB0509">
            <w:r w:rsidRPr="007806FE">
              <w:t>ZPROJETOFV01_JM</w:t>
            </w:r>
          </w:p>
        </w:tc>
        <w:tc>
          <w:tcPr>
            <w:tcW w:w="5262" w:type="dxa"/>
          </w:tcPr>
          <w:p w14:paraId="7F70AFFB" w14:textId="23B4F92F" w:rsidR="007806FE" w:rsidRPr="0097741A" w:rsidRDefault="007806FE" w:rsidP="00DB0509">
            <w:r w:rsidRPr="007806FE">
              <w:t>Treinamento ABAP - Apontamentos diários</w:t>
            </w:r>
          </w:p>
        </w:tc>
      </w:tr>
      <w:tr w:rsidR="007806FE" w:rsidRPr="0006368C" w14:paraId="06BFB9F0" w14:textId="77777777" w:rsidTr="00EE6A41">
        <w:tc>
          <w:tcPr>
            <w:tcW w:w="2846" w:type="dxa"/>
          </w:tcPr>
          <w:p w14:paraId="36526BCD" w14:textId="45D8C4D8" w:rsidR="007806FE" w:rsidRDefault="007806FE" w:rsidP="00DB0509">
            <w:r>
              <w:t>Transação</w:t>
            </w:r>
          </w:p>
        </w:tc>
        <w:tc>
          <w:tcPr>
            <w:tcW w:w="2377" w:type="dxa"/>
          </w:tcPr>
          <w:p w14:paraId="12FE6DB8" w14:textId="41B4A417" w:rsidR="007806FE" w:rsidRPr="007806FE" w:rsidRDefault="007806FE" w:rsidP="00DB0509">
            <w:r w:rsidRPr="007806FE">
              <w:t>ZPROJETOF05_JM</w:t>
            </w:r>
          </w:p>
        </w:tc>
        <w:tc>
          <w:tcPr>
            <w:tcW w:w="5262" w:type="dxa"/>
          </w:tcPr>
          <w:p w14:paraId="45C3E1F1" w14:textId="1B98FD82" w:rsidR="007806FE" w:rsidRPr="007806FE" w:rsidRDefault="007806FE" w:rsidP="00DB0509">
            <w:r w:rsidRPr="007806FE">
              <w:t>Cockpit - Apontamento Hrs Extras</w:t>
            </w:r>
          </w:p>
        </w:tc>
      </w:tr>
      <w:tr w:rsidR="007806FE" w:rsidRPr="0006368C" w14:paraId="4D6911A5" w14:textId="77777777" w:rsidTr="00EE6A41">
        <w:tc>
          <w:tcPr>
            <w:tcW w:w="2846" w:type="dxa"/>
          </w:tcPr>
          <w:p w14:paraId="044CE86F" w14:textId="7132311E" w:rsidR="007806FE" w:rsidRDefault="007806FE" w:rsidP="00DB0509">
            <w:r>
              <w:t>Transação</w:t>
            </w:r>
          </w:p>
        </w:tc>
        <w:tc>
          <w:tcPr>
            <w:tcW w:w="2377" w:type="dxa"/>
          </w:tcPr>
          <w:p w14:paraId="157D9F4D" w14:textId="09D8E427" w:rsidR="007806FE" w:rsidRPr="007806FE" w:rsidRDefault="007806FE" w:rsidP="00DB0509">
            <w:r w:rsidRPr="007806FE">
              <w:t>ZPROJETOF0</w:t>
            </w:r>
            <w:r>
              <w:t>4</w:t>
            </w:r>
            <w:r w:rsidRPr="007806FE">
              <w:t>_JM</w:t>
            </w:r>
          </w:p>
        </w:tc>
        <w:tc>
          <w:tcPr>
            <w:tcW w:w="5262" w:type="dxa"/>
          </w:tcPr>
          <w:p w14:paraId="0F551090" w14:textId="7EC6018B" w:rsidR="007806FE" w:rsidRPr="007806FE" w:rsidRDefault="007806FE" w:rsidP="00DB0509">
            <w:r w:rsidRPr="007806FE">
              <w:t>PRJF - Controle de Apontamentos</w:t>
            </w:r>
          </w:p>
        </w:tc>
      </w:tr>
      <w:tr w:rsidR="007806FE" w:rsidRPr="0006368C" w14:paraId="44277D2C" w14:textId="77777777" w:rsidTr="00EE6A41">
        <w:tc>
          <w:tcPr>
            <w:tcW w:w="2846" w:type="dxa"/>
          </w:tcPr>
          <w:p w14:paraId="4A6E045B" w14:textId="2D932EF5" w:rsidR="007806FE" w:rsidRDefault="007806FE" w:rsidP="00DB0509">
            <w:r>
              <w:t>Transação</w:t>
            </w:r>
          </w:p>
        </w:tc>
        <w:tc>
          <w:tcPr>
            <w:tcW w:w="2377" w:type="dxa"/>
          </w:tcPr>
          <w:p w14:paraId="79A9E4C2" w14:textId="27544370" w:rsidR="007806FE" w:rsidRPr="007806FE" w:rsidRDefault="007806FE" w:rsidP="00DB0509">
            <w:r w:rsidRPr="007806FE">
              <w:t>ZPROJETOF0</w:t>
            </w:r>
            <w:r>
              <w:t>3</w:t>
            </w:r>
            <w:r w:rsidRPr="007806FE">
              <w:t>_JM</w:t>
            </w:r>
          </w:p>
        </w:tc>
        <w:tc>
          <w:tcPr>
            <w:tcW w:w="5262" w:type="dxa"/>
          </w:tcPr>
          <w:p w14:paraId="05B9CE2E" w14:textId="4B4821D6" w:rsidR="007806FE" w:rsidRPr="007806FE" w:rsidRDefault="007806FE" w:rsidP="00DB0509">
            <w:r w:rsidRPr="007806FE">
              <w:t>PRJF – Apontamentos diários</w:t>
            </w:r>
          </w:p>
        </w:tc>
      </w:tr>
      <w:tr w:rsidR="007806FE" w:rsidRPr="0006368C" w14:paraId="2D82D5B0" w14:textId="77777777" w:rsidTr="00EE6A41">
        <w:tc>
          <w:tcPr>
            <w:tcW w:w="2846" w:type="dxa"/>
          </w:tcPr>
          <w:p w14:paraId="39F9DF3F" w14:textId="027D2594" w:rsidR="007806FE" w:rsidRDefault="007806FE" w:rsidP="00DB0509">
            <w:r>
              <w:t>Transação</w:t>
            </w:r>
          </w:p>
        </w:tc>
        <w:tc>
          <w:tcPr>
            <w:tcW w:w="2377" w:type="dxa"/>
          </w:tcPr>
          <w:p w14:paraId="41F63AB2" w14:textId="6A71912D" w:rsidR="007806FE" w:rsidRPr="007806FE" w:rsidRDefault="007806FE" w:rsidP="00DB0509">
            <w:r w:rsidRPr="007806FE">
              <w:t>ZPROJETOF0</w:t>
            </w:r>
            <w:r>
              <w:t>2</w:t>
            </w:r>
            <w:r w:rsidRPr="007806FE">
              <w:t>_JM</w:t>
            </w:r>
          </w:p>
        </w:tc>
        <w:tc>
          <w:tcPr>
            <w:tcW w:w="5262" w:type="dxa"/>
          </w:tcPr>
          <w:p w14:paraId="1E368B18" w14:textId="2F64E4FF" w:rsidR="007806FE" w:rsidRPr="007806FE" w:rsidRDefault="007806FE" w:rsidP="00DB0509">
            <w:r w:rsidRPr="007806FE">
              <w:t>PRJF – Carga horária mínima diária</w:t>
            </w:r>
          </w:p>
        </w:tc>
      </w:tr>
      <w:tr w:rsidR="007806FE" w:rsidRPr="0006368C" w14:paraId="19F1D7D2" w14:textId="77777777" w:rsidTr="00EE6A41">
        <w:tc>
          <w:tcPr>
            <w:tcW w:w="2846" w:type="dxa"/>
          </w:tcPr>
          <w:p w14:paraId="3713182E" w14:textId="16175790" w:rsidR="007806FE" w:rsidRDefault="007806FE" w:rsidP="00DB0509">
            <w:r>
              <w:t>Transação</w:t>
            </w:r>
          </w:p>
        </w:tc>
        <w:tc>
          <w:tcPr>
            <w:tcW w:w="2377" w:type="dxa"/>
          </w:tcPr>
          <w:p w14:paraId="72936131" w14:textId="31BF9DBF" w:rsidR="007806FE" w:rsidRPr="007806FE" w:rsidRDefault="007806FE" w:rsidP="00DB0509">
            <w:r w:rsidRPr="007806FE">
              <w:t>ZPROJETOF0</w:t>
            </w:r>
            <w:r>
              <w:t>1</w:t>
            </w:r>
            <w:r w:rsidRPr="007806FE">
              <w:t>_JM</w:t>
            </w:r>
          </w:p>
        </w:tc>
        <w:tc>
          <w:tcPr>
            <w:tcW w:w="5262" w:type="dxa"/>
          </w:tcPr>
          <w:p w14:paraId="1B0495C1" w14:textId="20F8F83D" w:rsidR="007806FE" w:rsidRPr="007806FE" w:rsidRDefault="007806FE" w:rsidP="00DB0509">
            <w:r w:rsidRPr="007806FE">
              <w:t>PRJF - Projetos</w:t>
            </w:r>
          </w:p>
        </w:tc>
      </w:tr>
      <w:tr w:rsidR="007806FE" w:rsidRPr="0006368C" w14:paraId="2056F73D" w14:textId="77777777" w:rsidTr="00EE6A41">
        <w:tc>
          <w:tcPr>
            <w:tcW w:w="2846" w:type="dxa"/>
          </w:tcPr>
          <w:p w14:paraId="6DF14A6F" w14:textId="1C60D4F6" w:rsidR="007806FE" w:rsidRDefault="008371DB" w:rsidP="00DB0509">
            <w:r>
              <w:t>Estrutura</w:t>
            </w:r>
          </w:p>
        </w:tc>
        <w:tc>
          <w:tcPr>
            <w:tcW w:w="2377" w:type="dxa"/>
          </w:tcPr>
          <w:p w14:paraId="5CC17889" w14:textId="5D06D35B" w:rsidR="007806FE" w:rsidRPr="007806FE" w:rsidRDefault="008371DB" w:rsidP="00DB0509">
            <w:r w:rsidRPr="008371DB">
              <w:t>ZPROJETOFS01_JM</w:t>
            </w:r>
          </w:p>
        </w:tc>
        <w:tc>
          <w:tcPr>
            <w:tcW w:w="5262" w:type="dxa"/>
          </w:tcPr>
          <w:p w14:paraId="053A157C" w14:textId="7FF7E9DD" w:rsidR="007806FE" w:rsidRPr="007806FE" w:rsidRDefault="008371DB" w:rsidP="00DB0509">
            <w:r w:rsidRPr="008371DB">
              <w:t>Treinamento ABAP - Estrutura Smartform Apontamento</w:t>
            </w:r>
          </w:p>
        </w:tc>
      </w:tr>
      <w:tr w:rsidR="007806FE" w:rsidRPr="0006368C" w14:paraId="04B15B27" w14:textId="77777777" w:rsidTr="00EE6A41">
        <w:tc>
          <w:tcPr>
            <w:tcW w:w="2846" w:type="dxa"/>
          </w:tcPr>
          <w:p w14:paraId="0EB51C84" w14:textId="7027CA51" w:rsidR="007806FE" w:rsidRDefault="008371DB" w:rsidP="00DB0509">
            <w:r>
              <w:t>Tabela</w:t>
            </w:r>
          </w:p>
        </w:tc>
        <w:tc>
          <w:tcPr>
            <w:tcW w:w="2377" w:type="dxa"/>
          </w:tcPr>
          <w:p w14:paraId="5513A82D" w14:textId="5DFD3086" w:rsidR="007806FE" w:rsidRPr="007806FE" w:rsidRDefault="008371DB" w:rsidP="00DB0509">
            <w:r w:rsidRPr="008371DB">
              <w:t>ZPROJETOFT01_JM</w:t>
            </w:r>
          </w:p>
        </w:tc>
        <w:tc>
          <w:tcPr>
            <w:tcW w:w="5262" w:type="dxa"/>
          </w:tcPr>
          <w:p w14:paraId="6E27B756" w14:textId="59529027" w:rsidR="007806FE" w:rsidRPr="007806FE" w:rsidRDefault="008371DB" w:rsidP="00DB0509">
            <w:r w:rsidRPr="008371DB">
              <w:t>Treinamento ABAP - Projetos para apontamentos</w:t>
            </w:r>
          </w:p>
        </w:tc>
      </w:tr>
      <w:tr w:rsidR="007806FE" w:rsidRPr="0006368C" w14:paraId="0805224D" w14:textId="77777777" w:rsidTr="00EE6A41">
        <w:tc>
          <w:tcPr>
            <w:tcW w:w="2846" w:type="dxa"/>
          </w:tcPr>
          <w:p w14:paraId="690993BC" w14:textId="120E56A2" w:rsidR="007806FE" w:rsidRDefault="008371DB" w:rsidP="00DB0509">
            <w:r>
              <w:t>Tabela</w:t>
            </w:r>
          </w:p>
        </w:tc>
        <w:tc>
          <w:tcPr>
            <w:tcW w:w="2377" w:type="dxa"/>
          </w:tcPr>
          <w:p w14:paraId="2F757408" w14:textId="4E6058BE" w:rsidR="007806FE" w:rsidRPr="007806FE" w:rsidRDefault="008371DB" w:rsidP="00DB0509">
            <w:r w:rsidRPr="008371DB">
              <w:t>ZPROJETOFT02_JM</w:t>
            </w:r>
          </w:p>
        </w:tc>
        <w:tc>
          <w:tcPr>
            <w:tcW w:w="5262" w:type="dxa"/>
          </w:tcPr>
          <w:p w14:paraId="47F11D7D" w14:textId="577C95DF" w:rsidR="007806FE" w:rsidRPr="007806FE" w:rsidRDefault="008371DB" w:rsidP="00DB0509">
            <w:r w:rsidRPr="008371DB">
              <w:t>Treinamento ABAP - Carga horária mínima diária</w:t>
            </w:r>
          </w:p>
        </w:tc>
      </w:tr>
      <w:tr w:rsidR="007806FE" w:rsidRPr="0006368C" w14:paraId="529882E8" w14:textId="77777777" w:rsidTr="00EE6A41">
        <w:tc>
          <w:tcPr>
            <w:tcW w:w="2846" w:type="dxa"/>
          </w:tcPr>
          <w:p w14:paraId="099B2F07" w14:textId="5C290011" w:rsidR="007806FE" w:rsidRDefault="00512203" w:rsidP="00DB0509">
            <w:r>
              <w:t>Tabela</w:t>
            </w:r>
          </w:p>
        </w:tc>
        <w:tc>
          <w:tcPr>
            <w:tcW w:w="2377" w:type="dxa"/>
          </w:tcPr>
          <w:p w14:paraId="2167D2F2" w14:textId="5EE3C4AA" w:rsidR="007806FE" w:rsidRPr="007806FE" w:rsidRDefault="00512203" w:rsidP="00DB0509">
            <w:r w:rsidRPr="00512203">
              <w:t>ZPROJETOFT03_JM</w:t>
            </w:r>
          </w:p>
        </w:tc>
        <w:tc>
          <w:tcPr>
            <w:tcW w:w="5262" w:type="dxa"/>
          </w:tcPr>
          <w:p w14:paraId="2714589F" w14:textId="2602F58A" w:rsidR="007806FE" w:rsidRPr="007806FE" w:rsidRDefault="00512203" w:rsidP="00DB0509">
            <w:r w:rsidRPr="00512203">
              <w:t>Treinamento ABAP - Apontamentos diários</w:t>
            </w:r>
          </w:p>
        </w:tc>
      </w:tr>
      <w:tr w:rsidR="007806FE" w:rsidRPr="0006368C" w14:paraId="47951CAD" w14:textId="77777777" w:rsidTr="00EE6A41">
        <w:tc>
          <w:tcPr>
            <w:tcW w:w="2846" w:type="dxa"/>
          </w:tcPr>
          <w:p w14:paraId="6CEEF394" w14:textId="655FF8FE" w:rsidR="007806FE" w:rsidRDefault="00D04A8D" w:rsidP="00DB0509">
            <w:r>
              <w:t>Smartform</w:t>
            </w:r>
          </w:p>
        </w:tc>
        <w:tc>
          <w:tcPr>
            <w:tcW w:w="2377" w:type="dxa"/>
          </w:tcPr>
          <w:p w14:paraId="2603666F" w14:textId="5B4D85E7" w:rsidR="007806FE" w:rsidRPr="007806FE" w:rsidRDefault="00D04A8D" w:rsidP="00DB0509">
            <w:r w:rsidRPr="00512203">
              <w:t>ZPROJETOF</w:t>
            </w:r>
            <w:r>
              <w:t>SF</w:t>
            </w:r>
            <w:r w:rsidRPr="00512203">
              <w:t>0</w:t>
            </w:r>
            <w:r>
              <w:t>1</w:t>
            </w:r>
            <w:r w:rsidRPr="00512203">
              <w:t>_JM</w:t>
            </w:r>
          </w:p>
        </w:tc>
        <w:tc>
          <w:tcPr>
            <w:tcW w:w="5262" w:type="dxa"/>
          </w:tcPr>
          <w:p w14:paraId="6B7D78ED" w14:textId="18B6DCAF" w:rsidR="007806FE" w:rsidRPr="007806FE" w:rsidRDefault="00F46799" w:rsidP="00DB0509">
            <w:r w:rsidRPr="00F46799">
              <w:t>Relatório de Horas Extras</w:t>
            </w:r>
          </w:p>
        </w:tc>
      </w:tr>
      <w:tr w:rsidR="00B30005" w:rsidRPr="0006368C" w14:paraId="13800F97" w14:textId="77777777" w:rsidTr="00EE6A41">
        <w:tc>
          <w:tcPr>
            <w:tcW w:w="2846" w:type="dxa"/>
          </w:tcPr>
          <w:p w14:paraId="23908FFE" w14:textId="789B1C3C" w:rsidR="00B30005" w:rsidRDefault="00B30005" w:rsidP="00DB0509">
            <w:r>
              <w:t>Smartstyle</w:t>
            </w:r>
          </w:p>
        </w:tc>
        <w:tc>
          <w:tcPr>
            <w:tcW w:w="2377" w:type="dxa"/>
          </w:tcPr>
          <w:p w14:paraId="7BF0B83F" w14:textId="4C32DB92" w:rsidR="00B30005" w:rsidRPr="00512203" w:rsidRDefault="00B30005" w:rsidP="00DB0509">
            <w:r w:rsidRPr="00512203">
              <w:t>ZPROJETOF</w:t>
            </w:r>
            <w:r>
              <w:t>STYLE</w:t>
            </w:r>
            <w:r w:rsidRPr="00512203">
              <w:t>0</w:t>
            </w:r>
            <w:r>
              <w:t>1</w:t>
            </w:r>
            <w:r w:rsidRPr="00512203">
              <w:t>_JM</w:t>
            </w:r>
          </w:p>
        </w:tc>
        <w:tc>
          <w:tcPr>
            <w:tcW w:w="5262" w:type="dxa"/>
          </w:tcPr>
          <w:p w14:paraId="5CD932D5" w14:textId="3CC7D5FC" w:rsidR="00B30005" w:rsidRPr="00F46799" w:rsidRDefault="00B30005" w:rsidP="00DB0509">
            <w:r>
              <w:t>Estilo do Smartform ZPROJETOFSF01_JM</w:t>
            </w:r>
          </w:p>
        </w:tc>
      </w:tr>
      <w:tr w:rsidR="007806FE" w:rsidRPr="0006368C" w14:paraId="2FB5A357" w14:textId="77777777" w:rsidTr="00EE6A41">
        <w:tc>
          <w:tcPr>
            <w:tcW w:w="2846" w:type="dxa"/>
          </w:tcPr>
          <w:p w14:paraId="18B79969" w14:textId="5348C9D0" w:rsidR="007806FE" w:rsidRDefault="00F46799" w:rsidP="00DB0509">
            <w:r>
              <w:t>Ajuda de Pesquisa</w:t>
            </w:r>
          </w:p>
        </w:tc>
        <w:tc>
          <w:tcPr>
            <w:tcW w:w="2377" w:type="dxa"/>
          </w:tcPr>
          <w:p w14:paraId="568502D2" w14:textId="66888D36" w:rsidR="007806FE" w:rsidRPr="007806FE" w:rsidRDefault="00F46799" w:rsidP="00DB0509">
            <w:r w:rsidRPr="00F46799">
              <w:t>ZPROJETOFSH01_JM</w:t>
            </w:r>
          </w:p>
        </w:tc>
        <w:tc>
          <w:tcPr>
            <w:tcW w:w="5262" w:type="dxa"/>
          </w:tcPr>
          <w:p w14:paraId="47CA1C8A" w14:textId="5419E30D" w:rsidR="007806FE" w:rsidRPr="007806FE" w:rsidRDefault="00F46799" w:rsidP="00DB0509">
            <w:r w:rsidRPr="00F46799">
              <w:t>Treinamento ABAP - Ajuda de Pesquisa PERNR</w:t>
            </w:r>
          </w:p>
        </w:tc>
      </w:tr>
      <w:tr w:rsidR="007806FE" w:rsidRPr="0006368C" w14:paraId="22E2734F" w14:textId="77777777" w:rsidTr="00EE6A41">
        <w:tc>
          <w:tcPr>
            <w:tcW w:w="2846" w:type="dxa"/>
          </w:tcPr>
          <w:p w14:paraId="433AA837" w14:textId="3E4635E1" w:rsidR="007806FE" w:rsidRDefault="00F46799" w:rsidP="00DB0509">
            <w:r>
              <w:t>Ajuda de Pesquisa</w:t>
            </w:r>
          </w:p>
        </w:tc>
        <w:tc>
          <w:tcPr>
            <w:tcW w:w="2377" w:type="dxa"/>
          </w:tcPr>
          <w:p w14:paraId="3C542909" w14:textId="1D0EC860" w:rsidR="007806FE" w:rsidRPr="007806FE" w:rsidRDefault="00F46799" w:rsidP="00DB0509">
            <w:r w:rsidRPr="00F46799">
              <w:t>ZPROJETOFSH02_JM</w:t>
            </w:r>
          </w:p>
        </w:tc>
        <w:tc>
          <w:tcPr>
            <w:tcW w:w="5262" w:type="dxa"/>
          </w:tcPr>
          <w:p w14:paraId="03B71D0F" w14:textId="09C5E6B1" w:rsidR="007806FE" w:rsidRPr="007806FE" w:rsidRDefault="00F46799" w:rsidP="00DB0509">
            <w:r w:rsidRPr="00F46799">
              <w:t>Treinamento ABAP - Ajuda de pesquisa projeto</w:t>
            </w:r>
          </w:p>
        </w:tc>
      </w:tr>
      <w:tr w:rsidR="007806FE" w:rsidRPr="0006368C" w14:paraId="51841CE4" w14:textId="77777777" w:rsidTr="00EE6A41">
        <w:tc>
          <w:tcPr>
            <w:tcW w:w="2846" w:type="dxa"/>
          </w:tcPr>
          <w:p w14:paraId="6CF716D3" w14:textId="32B832CB" w:rsidR="007806FE" w:rsidRDefault="0065385B" w:rsidP="00DB0509">
            <w:r>
              <w:t>Programa Executável</w:t>
            </w:r>
          </w:p>
        </w:tc>
        <w:tc>
          <w:tcPr>
            <w:tcW w:w="2377" w:type="dxa"/>
          </w:tcPr>
          <w:p w14:paraId="5E338D0B" w14:textId="18F57B1A" w:rsidR="007806FE" w:rsidRPr="007806FE" w:rsidRDefault="0065385B" w:rsidP="00DB0509">
            <w:r w:rsidRPr="0065385B">
              <w:t>ZPROJETOFRP01_JM</w:t>
            </w:r>
          </w:p>
        </w:tc>
        <w:tc>
          <w:tcPr>
            <w:tcW w:w="5262" w:type="dxa"/>
          </w:tcPr>
          <w:p w14:paraId="7AB6CA84" w14:textId="4906DE7B" w:rsidR="007806FE" w:rsidRPr="007806FE" w:rsidRDefault="0065385B" w:rsidP="00DB0509">
            <w:r w:rsidRPr="0065385B">
              <w:t>Treinamento ABAP - Report Lista de Apontamentos de Colaboradores</w:t>
            </w:r>
          </w:p>
        </w:tc>
      </w:tr>
      <w:tr w:rsidR="007806FE" w:rsidRPr="0006368C" w14:paraId="5F1CEB9B" w14:textId="77777777" w:rsidTr="00EE6A41">
        <w:tc>
          <w:tcPr>
            <w:tcW w:w="2846" w:type="dxa"/>
          </w:tcPr>
          <w:p w14:paraId="64948972" w14:textId="1767DE9C" w:rsidR="007806FE" w:rsidRDefault="0065385B" w:rsidP="00DB0509">
            <w:r>
              <w:t>Programa Module Pool</w:t>
            </w:r>
          </w:p>
        </w:tc>
        <w:tc>
          <w:tcPr>
            <w:tcW w:w="2377" w:type="dxa"/>
          </w:tcPr>
          <w:p w14:paraId="3169C856" w14:textId="63CB471B" w:rsidR="007806FE" w:rsidRPr="007806FE" w:rsidRDefault="0065385B" w:rsidP="00DB0509">
            <w:r w:rsidRPr="0065385B">
              <w:t>ZABAPPRJFRP01_JM</w:t>
            </w:r>
          </w:p>
        </w:tc>
        <w:tc>
          <w:tcPr>
            <w:tcW w:w="5262" w:type="dxa"/>
          </w:tcPr>
          <w:p w14:paraId="423750A0" w14:textId="6EB3B1BC" w:rsidR="007806FE" w:rsidRPr="007806FE" w:rsidRDefault="0065385B" w:rsidP="00DB0509">
            <w:r w:rsidRPr="0065385B">
              <w:t>Programa ZABAPPRJFRP01_JM</w:t>
            </w:r>
          </w:p>
        </w:tc>
      </w:tr>
      <w:tr w:rsidR="007806FE" w:rsidRPr="0006368C" w14:paraId="0B07D732" w14:textId="77777777" w:rsidTr="00EE6A41">
        <w:tc>
          <w:tcPr>
            <w:tcW w:w="2846" w:type="dxa"/>
          </w:tcPr>
          <w:p w14:paraId="2D1B7BDC" w14:textId="65F0104B" w:rsidR="007806FE" w:rsidRDefault="00AD2A5D" w:rsidP="00DB0509">
            <w:r>
              <w:t>Grupo de Funções</w:t>
            </w:r>
          </w:p>
        </w:tc>
        <w:tc>
          <w:tcPr>
            <w:tcW w:w="2377" w:type="dxa"/>
          </w:tcPr>
          <w:p w14:paraId="126B7706" w14:textId="78CF2ADC" w:rsidR="007806FE" w:rsidRPr="007806FE" w:rsidRDefault="00AD2A5D" w:rsidP="00DB0509">
            <w:r w:rsidRPr="00AD2A5D">
              <w:t>ZABAPTRFG13_JM</w:t>
            </w:r>
          </w:p>
        </w:tc>
        <w:tc>
          <w:tcPr>
            <w:tcW w:w="5262" w:type="dxa"/>
          </w:tcPr>
          <w:p w14:paraId="3FC1DB53" w14:textId="1D91CA43" w:rsidR="007806FE" w:rsidRPr="007806FE" w:rsidRDefault="00AD2A5D" w:rsidP="00DB0509">
            <w:r>
              <w:t>Grupo de funções da visão ZPROJETOV01_JM</w:t>
            </w:r>
          </w:p>
        </w:tc>
      </w:tr>
      <w:tr w:rsidR="007806FE" w:rsidRPr="0006368C" w14:paraId="51132616" w14:textId="77777777" w:rsidTr="00EE6A41">
        <w:tc>
          <w:tcPr>
            <w:tcW w:w="2846" w:type="dxa"/>
          </w:tcPr>
          <w:p w14:paraId="19B67736" w14:textId="7172F79E" w:rsidR="007806FE" w:rsidRDefault="00AD2A5D" w:rsidP="00DB0509">
            <w:r>
              <w:t>Grupo de Funções</w:t>
            </w:r>
          </w:p>
        </w:tc>
        <w:tc>
          <w:tcPr>
            <w:tcW w:w="2377" w:type="dxa"/>
          </w:tcPr>
          <w:p w14:paraId="08081A67" w14:textId="5CDB3387" w:rsidR="007806FE" w:rsidRPr="007806FE" w:rsidRDefault="00AD2A5D" w:rsidP="00DB0509">
            <w:r w:rsidRPr="00AD2A5D">
              <w:t>ZABAPTRFG1</w:t>
            </w:r>
            <w:r>
              <w:t>2</w:t>
            </w:r>
            <w:r w:rsidRPr="00AD2A5D">
              <w:t>_JM</w:t>
            </w:r>
          </w:p>
        </w:tc>
        <w:tc>
          <w:tcPr>
            <w:tcW w:w="5262" w:type="dxa"/>
          </w:tcPr>
          <w:p w14:paraId="39E99558" w14:textId="0FCB8221" w:rsidR="007806FE" w:rsidRPr="007806FE" w:rsidRDefault="00AD2A5D" w:rsidP="00DB0509">
            <w:r>
              <w:t>Grupo de funções da tabela ZPROJETOFT03_JM</w:t>
            </w:r>
          </w:p>
        </w:tc>
      </w:tr>
      <w:tr w:rsidR="007806FE" w:rsidRPr="0006368C" w14:paraId="03A95370" w14:textId="77777777" w:rsidTr="00EE6A41">
        <w:tc>
          <w:tcPr>
            <w:tcW w:w="2846" w:type="dxa"/>
          </w:tcPr>
          <w:p w14:paraId="0EFE8A87" w14:textId="62926BD2" w:rsidR="007806FE" w:rsidRDefault="00AD2A5D" w:rsidP="00DB0509">
            <w:r>
              <w:t>Grupo de Funções</w:t>
            </w:r>
          </w:p>
        </w:tc>
        <w:tc>
          <w:tcPr>
            <w:tcW w:w="2377" w:type="dxa"/>
          </w:tcPr>
          <w:p w14:paraId="56150368" w14:textId="29EFB323" w:rsidR="007806FE" w:rsidRPr="007806FE" w:rsidRDefault="00AD2A5D" w:rsidP="00DB0509">
            <w:r w:rsidRPr="00AD2A5D">
              <w:t>ZABAPTRFG1</w:t>
            </w:r>
            <w:r>
              <w:t>1</w:t>
            </w:r>
            <w:r w:rsidRPr="00AD2A5D">
              <w:t>_JM</w:t>
            </w:r>
          </w:p>
        </w:tc>
        <w:tc>
          <w:tcPr>
            <w:tcW w:w="5262" w:type="dxa"/>
          </w:tcPr>
          <w:p w14:paraId="7F30869E" w14:textId="2D5EACC3" w:rsidR="007806FE" w:rsidRPr="007806FE" w:rsidRDefault="00AD2A5D" w:rsidP="00DB0509">
            <w:r>
              <w:t>Grupo de funções da tabela ZPROJETOFT02_JM</w:t>
            </w:r>
          </w:p>
        </w:tc>
      </w:tr>
      <w:tr w:rsidR="00AD2A5D" w:rsidRPr="0006368C" w14:paraId="3F814DFE" w14:textId="77777777" w:rsidTr="00EE6A41">
        <w:tc>
          <w:tcPr>
            <w:tcW w:w="2846" w:type="dxa"/>
          </w:tcPr>
          <w:p w14:paraId="1AAA7C66" w14:textId="263F4835" w:rsidR="00AD2A5D" w:rsidRDefault="00AD2A5D" w:rsidP="00DB0509">
            <w:r>
              <w:t>Grupo de Funções</w:t>
            </w:r>
          </w:p>
        </w:tc>
        <w:tc>
          <w:tcPr>
            <w:tcW w:w="2377" w:type="dxa"/>
          </w:tcPr>
          <w:p w14:paraId="19731B7D" w14:textId="0DB70944" w:rsidR="00AD2A5D" w:rsidRPr="00AD2A5D" w:rsidRDefault="00AD2A5D" w:rsidP="00DB0509">
            <w:r w:rsidRPr="00AD2A5D">
              <w:t>ZABAPTRFG1</w:t>
            </w:r>
            <w:r>
              <w:t>0</w:t>
            </w:r>
            <w:r w:rsidRPr="00AD2A5D">
              <w:t>_JM</w:t>
            </w:r>
          </w:p>
        </w:tc>
        <w:tc>
          <w:tcPr>
            <w:tcW w:w="5262" w:type="dxa"/>
          </w:tcPr>
          <w:p w14:paraId="6FF25A5B" w14:textId="563C0B04" w:rsidR="00AD2A5D" w:rsidRPr="007806FE" w:rsidRDefault="00AD2A5D" w:rsidP="00DB0509">
            <w:r>
              <w:t>Grupo de funções da tabela ZPROJETOFT01_JM</w:t>
            </w:r>
          </w:p>
        </w:tc>
      </w:tr>
      <w:tr w:rsidR="00AD2A5D" w:rsidRPr="0006368C" w14:paraId="5A94D3AB" w14:textId="77777777" w:rsidTr="00EE6A41">
        <w:tc>
          <w:tcPr>
            <w:tcW w:w="2846" w:type="dxa"/>
          </w:tcPr>
          <w:p w14:paraId="17BFE503" w14:textId="31ECA75D" w:rsidR="00AD2A5D" w:rsidRDefault="00626C2C" w:rsidP="00DB0509">
            <w:r>
              <w:t>Elemento de Dados</w:t>
            </w:r>
          </w:p>
        </w:tc>
        <w:tc>
          <w:tcPr>
            <w:tcW w:w="2377" w:type="dxa"/>
          </w:tcPr>
          <w:p w14:paraId="37C16CD9" w14:textId="37CBD995" w:rsidR="00AD2A5D" w:rsidRPr="00AD2A5D" w:rsidRDefault="00626C2C" w:rsidP="00DB0509">
            <w:r w:rsidRPr="00626C2C">
              <w:t>ZPROJETOFD</w:t>
            </w:r>
            <w:r w:rsidR="0022799F">
              <w:t>E</w:t>
            </w:r>
            <w:r w:rsidRPr="00626C2C">
              <w:t>01_JM</w:t>
            </w:r>
          </w:p>
        </w:tc>
        <w:tc>
          <w:tcPr>
            <w:tcW w:w="5262" w:type="dxa"/>
          </w:tcPr>
          <w:p w14:paraId="1279829F" w14:textId="20F37B3F" w:rsidR="00AD2A5D" w:rsidRPr="007806FE" w:rsidRDefault="0022799F" w:rsidP="00DB0509">
            <w:r w:rsidRPr="0022799F">
              <w:t>Treinamento ABAP - Quantidade de Horas Extras</w:t>
            </w:r>
          </w:p>
        </w:tc>
      </w:tr>
      <w:tr w:rsidR="0022799F" w:rsidRPr="0006368C" w14:paraId="7B73E72B" w14:textId="77777777" w:rsidTr="00EE6A41">
        <w:tc>
          <w:tcPr>
            <w:tcW w:w="2846" w:type="dxa"/>
          </w:tcPr>
          <w:p w14:paraId="306FECA3" w14:textId="44F1FDA2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50D5F3C5" w14:textId="5BEE80F5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2</w:t>
            </w:r>
            <w:r w:rsidRPr="00626C2C">
              <w:t>_JM</w:t>
            </w:r>
          </w:p>
        </w:tc>
        <w:tc>
          <w:tcPr>
            <w:tcW w:w="5262" w:type="dxa"/>
          </w:tcPr>
          <w:p w14:paraId="3AF59C24" w14:textId="6223F83E" w:rsidR="0022799F" w:rsidRPr="00626C2C" w:rsidRDefault="0022799F" w:rsidP="00DB0509">
            <w:r w:rsidRPr="0022799F">
              <w:t>Treinamento ABAP - Valor por hora extra</w:t>
            </w:r>
          </w:p>
        </w:tc>
      </w:tr>
      <w:tr w:rsidR="0022799F" w:rsidRPr="0006368C" w14:paraId="2F61319B" w14:textId="77777777" w:rsidTr="00EE6A41">
        <w:tc>
          <w:tcPr>
            <w:tcW w:w="2846" w:type="dxa"/>
          </w:tcPr>
          <w:p w14:paraId="1CF1951B" w14:textId="129BFAEF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7AF1F33D" w14:textId="5E541D22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3</w:t>
            </w:r>
            <w:r w:rsidRPr="00626C2C">
              <w:t>_JM</w:t>
            </w:r>
          </w:p>
        </w:tc>
        <w:tc>
          <w:tcPr>
            <w:tcW w:w="5262" w:type="dxa"/>
          </w:tcPr>
          <w:p w14:paraId="2F0D6179" w14:textId="6F47C399" w:rsidR="0022799F" w:rsidRPr="00626C2C" w:rsidRDefault="0022799F" w:rsidP="00DB0509">
            <w:r w:rsidRPr="0022799F">
              <w:t>Treinamento ABAP - Valor total de horas extras</w:t>
            </w:r>
          </w:p>
        </w:tc>
      </w:tr>
      <w:tr w:rsidR="0022799F" w:rsidRPr="0006368C" w14:paraId="298FF186" w14:textId="77777777" w:rsidTr="00EE6A41">
        <w:tc>
          <w:tcPr>
            <w:tcW w:w="2846" w:type="dxa"/>
          </w:tcPr>
          <w:p w14:paraId="0FBCFDD3" w14:textId="04F65674" w:rsidR="0022799F" w:rsidRDefault="0022799F" w:rsidP="00DB0509">
            <w:r>
              <w:lastRenderedPageBreak/>
              <w:t>Elemento de Dados</w:t>
            </w:r>
          </w:p>
        </w:tc>
        <w:tc>
          <w:tcPr>
            <w:tcW w:w="2377" w:type="dxa"/>
          </w:tcPr>
          <w:p w14:paraId="606242D8" w14:textId="6AAF3368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4</w:t>
            </w:r>
            <w:r w:rsidRPr="00626C2C">
              <w:t>_JM</w:t>
            </w:r>
          </w:p>
        </w:tc>
        <w:tc>
          <w:tcPr>
            <w:tcW w:w="5262" w:type="dxa"/>
          </w:tcPr>
          <w:p w14:paraId="34AB4557" w14:textId="38C03A05" w:rsidR="0022799F" w:rsidRPr="00626C2C" w:rsidRDefault="0022799F" w:rsidP="00DB0509">
            <w:r w:rsidRPr="0022799F">
              <w:t>Treinamento ABAP - Código do projeto</w:t>
            </w:r>
          </w:p>
        </w:tc>
      </w:tr>
      <w:tr w:rsidR="0022799F" w:rsidRPr="0006368C" w14:paraId="3ACDF0A1" w14:textId="77777777" w:rsidTr="00EE6A41">
        <w:tc>
          <w:tcPr>
            <w:tcW w:w="2846" w:type="dxa"/>
          </w:tcPr>
          <w:p w14:paraId="6EF3EE60" w14:textId="795F5962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1F0CC932" w14:textId="0EAC1D2B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5</w:t>
            </w:r>
            <w:r w:rsidRPr="00626C2C">
              <w:t>_JM</w:t>
            </w:r>
          </w:p>
        </w:tc>
        <w:tc>
          <w:tcPr>
            <w:tcW w:w="5262" w:type="dxa"/>
          </w:tcPr>
          <w:p w14:paraId="488F416E" w14:textId="1944571A" w:rsidR="0022799F" w:rsidRPr="00626C2C" w:rsidRDefault="0022799F" w:rsidP="00DB0509">
            <w:r w:rsidRPr="0022799F">
              <w:t>Treinamento ABAP - Nome do projeto</w:t>
            </w:r>
          </w:p>
        </w:tc>
      </w:tr>
      <w:tr w:rsidR="0022799F" w:rsidRPr="0006368C" w14:paraId="757BC473" w14:textId="77777777" w:rsidTr="00EE6A41">
        <w:tc>
          <w:tcPr>
            <w:tcW w:w="2846" w:type="dxa"/>
          </w:tcPr>
          <w:p w14:paraId="370F9D5C" w14:textId="59F4FC1C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6D14B480" w14:textId="0DF1B4C0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6</w:t>
            </w:r>
            <w:r w:rsidRPr="00626C2C">
              <w:t>_JM</w:t>
            </w:r>
          </w:p>
        </w:tc>
        <w:tc>
          <w:tcPr>
            <w:tcW w:w="5262" w:type="dxa"/>
          </w:tcPr>
          <w:p w14:paraId="4E5D89C9" w14:textId="283690C2" w:rsidR="0022799F" w:rsidRPr="00626C2C" w:rsidRDefault="0022799F" w:rsidP="00DB0509">
            <w:r w:rsidRPr="0022799F">
              <w:t>Treinamento ABAP - Horas trabalhadas</w:t>
            </w:r>
          </w:p>
        </w:tc>
      </w:tr>
      <w:tr w:rsidR="0022799F" w:rsidRPr="0006368C" w14:paraId="34DD9B80" w14:textId="77777777" w:rsidTr="00EE6A41">
        <w:tc>
          <w:tcPr>
            <w:tcW w:w="2846" w:type="dxa"/>
          </w:tcPr>
          <w:p w14:paraId="4114AF8F" w14:textId="2678B396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519FE9D9" w14:textId="37D9B25D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7</w:t>
            </w:r>
            <w:r w:rsidRPr="00626C2C">
              <w:t>_JM</w:t>
            </w:r>
          </w:p>
        </w:tc>
        <w:tc>
          <w:tcPr>
            <w:tcW w:w="5262" w:type="dxa"/>
          </w:tcPr>
          <w:p w14:paraId="7EDB0F0F" w14:textId="1256E9D6" w:rsidR="0022799F" w:rsidRPr="00626C2C" w:rsidRDefault="0022799F" w:rsidP="00DB0509">
            <w:r w:rsidRPr="0022799F">
              <w:t>Treinamento ABAP - Data do apontamento</w:t>
            </w:r>
          </w:p>
        </w:tc>
      </w:tr>
      <w:tr w:rsidR="0022799F" w:rsidRPr="0006368C" w14:paraId="0C4B7562" w14:textId="77777777" w:rsidTr="00EE6A41">
        <w:tc>
          <w:tcPr>
            <w:tcW w:w="2846" w:type="dxa"/>
          </w:tcPr>
          <w:p w14:paraId="5309057F" w14:textId="7F8E4D2B" w:rsidR="0022799F" w:rsidRDefault="0022799F" w:rsidP="00DB0509">
            <w:r>
              <w:t>Elemento de Dados</w:t>
            </w:r>
          </w:p>
        </w:tc>
        <w:tc>
          <w:tcPr>
            <w:tcW w:w="2377" w:type="dxa"/>
          </w:tcPr>
          <w:p w14:paraId="1C24CA22" w14:textId="0EC65873" w:rsidR="0022799F" w:rsidRPr="00626C2C" w:rsidRDefault="0022799F" w:rsidP="00DB0509">
            <w:r w:rsidRPr="00626C2C">
              <w:t>ZPROJETOFD</w:t>
            </w:r>
            <w:r>
              <w:t>E</w:t>
            </w:r>
            <w:r w:rsidRPr="00626C2C">
              <w:t>0</w:t>
            </w:r>
            <w:r>
              <w:t>8</w:t>
            </w:r>
            <w:r w:rsidRPr="00626C2C">
              <w:t>_JM</w:t>
            </w:r>
          </w:p>
        </w:tc>
        <w:tc>
          <w:tcPr>
            <w:tcW w:w="5262" w:type="dxa"/>
          </w:tcPr>
          <w:p w14:paraId="4A6B2A88" w14:textId="4D173397" w:rsidR="0022799F" w:rsidRPr="00626C2C" w:rsidRDefault="0022799F" w:rsidP="00DB0509">
            <w:r w:rsidRPr="0022799F">
              <w:t>Treinamento ABAP - Total Horas Apontadas</w:t>
            </w:r>
            <w:bookmarkStart w:id="14" w:name="_GoBack"/>
            <w:bookmarkEnd w:id="14"/>
          </w:p>
        </w:tc>
      </w:tr>
      <w:tr w:rsidR="0022799F" w:rsidRPr="0006368C" w14:paraId="3D7747A7" w14:textId="77777777" w:rsidTr="00EE6A41">
        <w:tc>
          <w:tcPr>
            <w:tcW w:w="2846" w:type="dxa"/>
          </w:tcPr>
          <w:p w14:paraId="280C1C41" w14:textId="1D97B0C4" w:rsidR="0022799F" w:rsidRDefault="0022799F" w:rsidP="00DB0509">
            <w:r>
              <w:t>Domínio</w:t>
            </w:r>
          </w:p>
        </w:tc>
        <w:tc>
          <w:tcPr>
            <w:tcW w:w="2377" w:type="dxa"/>
          </w:tcPr>
          <w:p w14:paraId="73A49F56" w14:textId="68BC1E7D" w:rsidR="0022799F" w:rsidRPr="00626C2C" w:rsidRDefault="0022799F" w:rsidP="00DB0509">
            <w:r w:rsidRPr="0022799F">
              <w:t>ZPROJETOFD01_JM</w:t>
            </w:r>
          </w:p>
        </w:tc>
        <w:tc>
          <w:tcPr>
            <w:tcW w:w="5262" w:type="dxa"/>
          </w:tcPr>
          <w:p w14:paraId="0D818927" w14:textId="4DFEE5D3" w:rsidR="0022799F" w:rsidRPr="00626C2C" w:rsidRDefault="0022799F" w:rsidP="00DB0509">
            <w:r w:rsidRPr="0022799F">
              <w:t>Treinamento ABAP - Valores dec 5,3</w:t>
            </w:r>
          </w:p>
        </w:tc>
      </w:tr>
    </w:tbl>
    <w:p w14:paraId="48D9555F" w14:textId="77777777" w:rsidR="00112497" w:rsidRDefault="00112497" w:rsidP="00324C39"/>
    <w:p w14:paraId="54ACF793" w14:textId="77777777" w:rsidR="00F328D2" w:rsidRDefault="00F328D2" w:rsidP="00DE3C69">
      <w:pPr>
        <w:pStyle w:val="Ttulo2"/>
        <w:numPr>
          <w:ilvl w:val="0"/>
          <w:numId w:val="0"/>
        </w:numPr>
      </w:pPr>
    </w:p>
    <w:p w14:paraId="0AA2A8FC" w14:textId="366EAECB" w:rsidR="00F328D2" w:rsidRDefault="00F328D2" w:rsidP="00F328D2">
      <w:pPr>
        <w:pStyle w:val="Ttulo2"/>
      </w:pPr>
      <w:bookmarkStart w:id="15" w:name="_Toc34397739"/>
      <w:r>
        <w:t>Requests</w:t>
      </w:r>
      <w:bookmarkEnd w:id="15"/>
    </w:p>
    <w:p w14:paraId="4F347118" w14:textId="12A1D794" w:rsidR="00BC03D3" w:rsidRPr="00BC03D3" w:rsidRDefault="00BC03D3" w:rsidP="00BC03D3">
      <w:r>
        <w:t>Listar todas as requests relacionadas ao desenvolvimento.</w:t>
      </w:r>
    </w:p>
    <w:tbl>
      <w:tblPr>
        <w:tblStyle w:val="Tabelacomgrade"/>
        <w:tblW w:w="9209" w:type="dxa"/>
        <w:tblBorders>
          <w:top w:val="single" w:sz="4" w:space="0" w:color="B3DDF2" w:themeColor="background2" w:themeShade="E6"/>
          <w:left w:val="single" w:sz="4" w:space="0" w:color="B3DDF2" w:themeColor="background2" w:themeShade="E6"/>
          <w:bottom w:val="single" w:sz="4" w:space="0" w:color="B3DDF2" w:themeColor="background2" w:themeShade="E6"/>
          <w:right w:val="single" w:sz="4" w:space="0" w:color="B3DDF2" w:themeColor="background2" w:themeShade="E6"/>
          <w:insideH w:val="single" w:sz="4" w:space="0" w:color="B3DDF2" w:themeColor="background2" w:themeShade="E6"/>
          <w:insideV w:val="single" w:sz="4" w:space="0" w:color="B3DDF2" w:themeColor="background2" w:themeShade="E6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956"/>
        <w:gridCol w:w="3402"/>
        <w:gridCol w:w="1843"/>
        <w:gridCol w:w="1417"/>
      </w:tblGrid>
      <w:tr w:rsidR="002C1B7B" w:rsidRPr="000A7B67" w14:paraId="24A7246E" w14:textId="77777777" w:rsidTr="002C1B7B">
        <w:tc>
          <w:tcPr>
            <w:tcW w:w="591" w:type="dxa"/>
            <w:shd w:val="clear" w:color="auto" w:fill="2191C9" w:themeFill="background2" w:themeFillShade="80"/>
          </w:tcPr>
          <w:p w14:paraId="1D397236" w14:textId="77777777" w:rsidR="002C1B7B" w:rsidRPr="000A7B67" w:rsidRDefault="002C1B7B" w:rsidP="00467E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Seq</w:t>
            </w:r>
            <w:r w:rsidRPr="000A7B67">
              <w:rPr>
                <w:color w:val="FFFFFF" w:themeColor="background1"/>
              </w:rPr>
              <w:t>.</w:t>
            </w:r>
          </w:p>
        </w:tc>
        <w:tc>
          <w:tcPr>
            <w:tcW w:w="1956" w:type="dxa"/>
            <w:shd w:val="clear" w:color="auto" w:fill="2191C9" w:themeFill="background2" w:themeFillShade="80"/>
          </w:tcPr>
          <w:p w14:paraId="3FDF50F7" w14:textId="77777777" w:rsidR="002C1B7B" w:rsidRPr="000A7B67" w:rsidRDefault="002C1B7B" w:rsidP="00467E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Request</w:t>
            </w:r>
          </w:p>
        </w:tc>
        <w:tc>
          <w:tcPr>
            <w:tcW w:w="3402" w:type="dxa"/>
            <w:shd w:val="clear" w:color="auto" w:fill="2191C9" w:themeFill="background2" w:themeFillShade="80"/>
          </w:tcPr>
          <w:p w14:paraId="7531FB47" w14:textId="77777777" w:rsidR="002C1B7B" w:rsidRDefault="002C1B7B" w:rsidP="00467E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43" w:type="dxa"/>
            <w:shd w:val="clear" w:color="auto" w:fill="2191C9" w:themeFill="background2" w:themeFillShade="80"/>
          </w:tcPr>
          <w:p w14:paraId="1981D40C" w14:textId="77777777" w:rsidR="002C1B7B" w:rsidRPr="000A7B67" w:rsidRDefault="002C1B7B" w:rsidP="00467E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Usuário</w:t>
            </w:r>
          </w:p>
        </w:tc>
        <w:tc>
          <w:tcPr>
            <w:tcW w:w="1417" w:type="dxa"/>
            <w:shd w:val="clear" w:color="auto" w:fill="2191C9" w:themeFill="background2" w:themeFillShade="80"/>
          </w:tcPr>
          <w:p w14:paraId="24B09093" w14:textId="77777777" w:rsidR="002C1B7B" w:rsidRDefault="002C1B7B" w:rsidP="00467E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2C1B7B" w14:paraId="5E82DCF6" w14:textId="77777777" w:rsidTr="002C1B7B">
        <w:tc>
          <w:tcPr>
            <w:tcW w:w="591" w:type="dxa"/>
          </w:tcPr>
          <w:p w14:paraId="3B2D5F50" w14:textId="3EA10856" w:rsidR="002C1B7B" w:rsidRDefault="003E3415" w:rsidP="003E3415">
            <w:pPr>
              <w:jc w:val="left"/>
            </w:pPr>
            <w:r>
              <w:t>1</w:t>
            </w:r>
          </w:p>
        </w:tc>
        <w:tc>
          <w:tcPr>
            <w:tcW w:w="1956" w:type="dxa"/>
          </w:tcPr>
          <w:p w14:paraId="56AE4140" w14:textId="620F60CE" w:rsidR="002C1B7B" w:rsidRDefault="003E3415" w:rsidP="00467ECC">
            <w:r w:rsidRPr="003E3415">
              <w:t>ITZK907223</w:t>
            </w:r>
          </w:p>
        </w:tc>
        <w:tc>
          <w:tcPr>
            <w:tcW w:w="3402" w:type="dxa"/>
          </w:tcPr>
          <w:p w14:paraId="760A0F23" w14:textId="7BA45B02" w:rsidR="002C1B7B" w:rsidRDefault="007806FE" w:rsidP="00467ECC">
            <w:r w:rsidRPr="007806FE">
              <w:t>Treinamento ABAP - 03.02.2020 - Jhony Villani</w:t>
            </w:r>
          </w:p>
        </w:tc>
        <w:tc>
          <w:tcPr>
            <w:tcW w:w="1843" w:type="dxa"/>
          </w:tcPr>
          <w:p w14:paraId="7AF39837" w14:textId="3A363007" w:rsidR="002C1B7B" w:rsidRDefault="003E3415" w:rsidP="00467ECC">
            <w:r>
              <w:t>ABAPTR_JM</w:t>
            </w:r>
          </w:p>
        </w:tc>
        <w:tc>
          <w:tcPr>
            <w:tcW w:w="1417" w:type="dxa"/>
          </w:tcPr>
          <w:p w14:paraId="6E236266" w14:textId="5822432A" w:rsidR="002C1B7B" w:rsidRDefault="003E3415" w:rsidP="00467ECC">
            <w:r>
              <w:t>03/02/2020</w:t>
            </w:r>
          </w:p>
        </w:tc>
      </w:tr>
    </w:tbl>
    <w:p w14:paraId="5D63B796" w14:textId="77777777" w:rsidR="00467ECC" w:rsidRPr="00467ECC" w:rsidRDefault="00467ECC" w:rsidP="00467ECC"/>
    <w:sectPr w:rsidR="00467ECC" w:rsidRPr="00467ECC" w:rsidSect="00983385">
      <w:headerReference w:type="default" r:id="rId22"/>
      <w:footerReference w:type="default" r:id="rId23"/>
      <w:type w:val="continuous"/>
      <w:pgSz w:w="11906" w:h="16838" w:code="9"/>
      <w:pgMar w:top="1418" w:right="720" w:bottom="1134" w:left="720" w:header="709" w:footer="709" w:gutter="0"/>
      <w:pgNumType w:start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855BC" w14:textId="77777777" w:rsidR="00D83561" w:rsidRDefault="00D83561" w:rsidP="005E4C09">
      <w:pPr>
        <w:spacing w:before="0" w:after="0" w:line="240" w:lineRule="auto"/>
      </w:pPr>
      <w:r>
        <w:separator/>
      </w:r>
    </w:p>
  </w:endnote>
  <w:endnote w:type="continuationSeparator" w:id="0">
    <w:p w14:paraId="0409AF17" w14:textId="77777777" w:rsidR="00D83561" w:rsidRDefault="00D83561" w:rsidP="005E4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B4DA4" w14:textId="77777777" w:rsidR="00250393" w:rsidRPr="00AB4D49" w:rsidRDefault="00250393">
    <w:pPr>
      <w:pStyle w:val="Rodap"/>
      <w:rPr>
        <w:b/>
      </w:rPr>
    </w:pP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EFC7F1" wp14:editId="71D60D90">
              <wp:simplePos x="0" y="0"/>
              <wp:positionH relativeFrom="column">
                <wp:posOffset>-450850</wp:posOffset>
              </wp:positionH>
              <wp:positionV relativeFrom="paragraph">
                <wp:posOffset>86360</wp:posOffset>
              </wp:positionV>
              <wp:extent cx="7575550" cy="584200"/>
              <wp:effectExtent l="0" t="0" r="6350" b="6350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07EC8D1" id="Retângulo 19" o:spid="_x0000_s1026" style="position:absolute;margin-left:-35.5pt;margin-top:6.8pt;width:596.5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" fillcolor="#0f6fc6 [3204]" stroked="f" strokeweight="1pt"/>
          </w:pict>
        </mc:Fallback>
      </mc:AlternateContent>
    </w: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BD3432D" wp14:editId="32C4E48C">
              <wp:simplePos x="0" y="0"/>
              <wp:positionH relativeFrom="column">
                <wp:posOffset>5086350</wp:posOffset>
              </wp:positionH>
              <wp:positionV relativeFrom="paragraph">
                <wp:posOffset>260985</wp:posOffset>
              </wp:positionV>
              <wp:extent cx="1993900" cy="228600"/>
              <wp:effectExtent l="0" t="0" r="0" b="0"/>
              <wp:wrapNone/>
              <wp:docPr id="20" name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1C3428" w14:textId="77777777" w:rsidR="00250393" w:rsidRPr="00AB4D49" w:rsidRDefault="00250393" w:rsidP="00F6433E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by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3432D"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32" type="#_x0000_t202" style="position:absolute;left:0;text-align:left;margin-left:400.5pt;margin-top:20.55pt;width:15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" filled="f" stroked="f" strokeweight=".5pt">
              <v:textbox>
                <w:txbxContent>
                  <w:p w14:paraId="521C3428" w14:textId="77777777" w:rsidR="00250393" w:rsidRPr="00AB4D49" w:rsidRDefault="00250393" w:rsidP="00F6433E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by Intelligenza</w:t>
                    </w:r>
                  </w:p>
                </w:txbxContent>
              </v:textbox>
            </v:shape>
          </w:pict>
        </mc:Fallback>
      </mc:AlternateContent>
    </w: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80A879" wp14:editId="50CC0D16">
              <wp:simplePos x="0" y="0"/>
              <wp:positionH relativeFrom="column">
                <wp:posOffset>3023235</wp:posOffset>
              </wp:positionH>
              <wp:positionV relativeFrom="paragraph">
                <wp:posOffset>234315</wp:posOffset>
              </wp:positionV>
              <wp:extent cx="627380" cy="277495"/>
              <wp:effectExtent l="0" t="0" r="0" b="0"/>
              <wp:wrapNone/>
              <wp:docPr id="21" name="Caixa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80F1B4" w14:textId="77777777" w:rsidR="00250393" w:rsidRPr="00AB4D49" w:rsidRDefault="00250393" w:rsidP="00DD1B2C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80A879" id="Caixa de Texto 21" o:spid="_x0000_s1033" type="#_x0000_t202" style="position:absolute;left:0;text-align:left;margin-left:238.05pt;margin-top:18.45pt;width:49.4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" filled="f" stroked="f" strokeweight=".5pt">
              <v:textbox>
                <w:txbxContent>
                  <w:p w14:paraId="5380F1B4" w14:textId="77777777" w:rsidR="00250393" w:rsidRPr="00AB4D49" w:rsidRDefault="00250393" w:rsidP="00DD1B2C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B4D49">
      <w:rPr>
        <w:b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F1EEABF" wp14:editId="20206E7D">
              <wp:simplePos x="0" y="0"/>
              <wp:positionH relativeFrom="column">
                <wp:posOffset>-320675</wp:posOffset>
              </wp:positionH>
              <wp:positionV relativeFrom="paragraph">
                <wp:posOffset>267970</wp:posOffset>
              </wp:positionV>
              <wp:extent cx="1910080" cy="207010"/>
              <wp:effectExtent l="0" t="0" r="0" b="0"/>
              <wp:wrapNone/>
              <wp:docPr id="22" name="Agrupar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23" name="Imagem 218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Imagem 219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5" name="Imagem 220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" name="CaixaDeTexto 41">
                        <a:hlinkClick r:id="rId5"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14DD13" w14:textId="77777777" w:rsidR="00250393" w:rsidRPr="00F6433E" w:rsidRDefault="00250393" w:rsidP="00F6433E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EEABF" id="Agrupar 22" o:spid="_x0000_s1034" style="position:absolute;left:0;text-align:left;margin-left:-25.25pt;margin-top:21.1pt;width:150.4pt;height:16.3pt;z-index:251673600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35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" o:button="t">
                <v:fill o:detectmouseclick="t"/>
                <v:imagedata r:id="rId7" o:title=""/>
              </v:shape>
              <v:shape id="Imagem 219" o:spid="_x0000_s1036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" o:button="t">
                <v:fill o:detectmouseclick="t"/>
                <v:imagedata r:id="rId8" o:title=""/>
              </v:shape>
              <v:shape id="Imagem 220" o:spid="_x0000_s1037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" o:button="t">
                <v:fill o:detectmouseclick="t"/>
                <v:imagedata r:id="rId9" o:title=""/>
              </v:shape>
              <v:shape id="CaixaDeTexto 41" o:spid="_x0000_s1038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" o:button="t" filled="f" stroked="f">
                <v:fill o:detectmouseclick="t"/>
                <v:textbox>
                  <w:txbxContent>
                    <w:p w14:paraId="7414DD13" w14:textId="77777777" w:rsidR="00250393" w:rsidRPr="00F6433E" w:rsidRDefault="00250393" w:rsidP="00F6433E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E358" w14:textId="77777777" w:rsidR="00250393" w:rsidRPr="00AB4D49" w:rsidRDefault="00250393">
    <w:pPr>
      <w:pStyle w:val="Rodap"/>
      <w:rPr>
        <w:b/>
      </w:rPr>
    </w:pP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5B143" wp14:editId="79DE3A51">
              <wp:simplePos x="0" y="0"/>
              <wp:positionH relativeFrom="column">
                <wp:posOffset>-450850</wp:posOffset>
              </wp:positionH>
              <wp:positionV relativeFrom="paragraph">
                <wp:posOffset>86360</wp:posOffset>
              </wp:positionV>
              <wp:extent cx="7575550" cy="584200"/>
              <wp:effectExtent l="0" t="0" r="6350" b="635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550" cy="584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742655F6" id="Retângulo 4" o:spid="_x0000_s1026" style="position:absolute;margin-left:-35.5pt;margin-top:6.8pt;width:596.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" fillcolor="#0f6fc6 [3204]" stroked="f" strokeweight="1pt"/>
          </w:pict>
        </mc:Fallback>
      </mc:AlternateContent>
    </w: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7033AE" wp14:editId="347B7699">
              <wp:simplePos x="0" y="0"/>
              <wp:positionH relativeFrom="column">
                <wp:posOffset>5086350</wp:posOffset>
              </wp:positionH>
              <wp:positionV relativeFrom="paragraph">
                <wp:posOffset>260985</wp:posOffset>
              </wp:positionV>
              <wp:extent cx="1993900" cy="2286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39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BE7374" w14:textId="77777777" w:rsidR="00250393" w:rsidRPr="00AB4D49" w:rsidRDefault="00250393" w:rsidP="00F6433E">
                          <w:pPr>
                            <w:pStyle w:val="TextoRodap"/>
                            <w:jc w:val="right"/>
                          </w:pPr>
                          <w:r w:rsidRPr="00AB4D49">
                            <w:t xml:space="preserve">Copyright </w:t>
                          </w:r>
                          <w:r w:rsidRPr="00AB4D49">
                            <w:rPr>
                              <w:rFonts w:cstheme="minorHAnsi"/>
                            </w:rPr>
                            <w:t>©</w:t>
                          </w:r>
                          <w:r w:rsidRPr="00AB4D49">
                            <w:t xml:space="preserve"> by Intelligenza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7033A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42" type="#_x0000_t202" style="position:absolute;left:0;text-align:left;margin-left:400.5pt;margin-top:20.55pt;width:15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" filled="f" stroked="f" strokeweight=".5pt">
              <v:textbox>
                <w:txbxContent>
                  <w:p w14:paraId="5FBE7374" w14:textId="77777777" w:rsidR="00250393" w:rsidRPr="00AB4D49" w:rsidRDefault="00250393" w:rsidP="00F6433E">
                    <w:pPr>
                      <w:pStyle w:val="TextoRodap"/>
                      <w:jc w:val="right"/>
                    </w:pPr>
                    <w:r w:rsidRPr="00AB4D49">
                      <w:t xml:space="preserve">Copyright </w:t>
                    </w:r>
                    <w:r w:rsidRPr="00AB4D49">
                      <w:rPr>
                        <w:rFonts w:cstheme="minorHAnsi"/>
                      </w:rPr>
                      <w:t>©</w:t>
                    </w:r>
                    <w:r w:rsidRPr="00AB4D49">
                      <w:t xml:space="preserve"> by Intelligenza</w:t>
                    </w:r>
                  </w:p>
                </w:txbxContent>
              </v:textbox>
            </v:shape>
          </w:pict>
        </mc:Fallback>
      </mc:AlternateContent>
    </w:r>
    <w:r w:rsidRPr="00AB4D49">
      <w:rPr>
        <w:b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81A3FE" wp14:editId="2B7D545D">
              <wp:simplePos x="0" y="0"/>
              <wp:positionH relativeFrom="column">
                <wp:posOffset>3023235</wp:posOffset>
              </wp:positionH>
              <wp:positionV relativeFrom="paragraph">
                <wp:posOffset>234315</wp:posOffset>
              </wp:positionV>
              <wp:extent cx="627380" cy="277495"/>
              <wp:effectExtent l="0" t="0" r="0" b="0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7380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5F28DC" w14:textId="77777777" w:rsidR="00250393" w:rsidRPr="00AB4D49" w:rsidRDefault="00250393" w:rsidP="00DD1B2C">
                          <w:pPr>
                            <w:pStyle w:val="TextoRodap"/>
                            <w:jc w:val="center"/>
                          </w:pPr>
                          <w:r w:rsidRPr="00AB4D49">
                            <w:fldChar w:fldCharType="begin"/>
                          </w:r>
                          <w:r w:rsidRPr="00AB4D49">
                            <w:instrText>PAGE   \* MERGEFORMAT</w:instrText>
                          </w:r>
                          <w:r w:rsidRPr="00AB4D49">
                            <w:fldChar w:fldCharType="separate"/>
                          </w:r>
                          <w:r w:rsidRPr="00AB4D49">
                            <w:t>1</w:t>
                          </w:r>
                          <w:r w:rsidRPr="00AB4D49">
                            <w:fldChar w:fldCharType="end"/>
                          </w:r>
                          <w:r w:rsidRPr="00AB4D49">
                            <w:t xml:space="preserve"> / 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Pr="00AB4D49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81A3FE" id="Caixa de Texto 10" o:spid="_x0000_s1043" type="#_x0000_t202" style="position:absolute;left:0;text-align:left;margin-left:238.05pt;margin-top:18.45pt;width:49.4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" filled="f" stroked="f" strokeweight=".5pt">
              <v:textbox>
                <w:txbxContent>
                  <w:p w14:paraId="065F28DC" w14:textId="77777777" w:rsidR="00250393" w:rsidRPr="00AB4D49" w:rsidRDefault="00250393" w:rsidP="00DD1B2C">
                    <w:pPr>
                      <w:pStyle w:val="TextoRodap"/>
                      <w:jc w:val="center"/>
                    </w:pPr>
                    <w:r w:rsidRPr="00AB4D49">
                      <w:fldChar w:fldCharType="begin"/>
                    </w:r>
                    <w:r w:rsidRPr="00AB4D49">
                      <w:instrText>PAGE   \* MERGEFORMAT</w:instrText>
                    </w:r>
                    <w:r w:rsidRPr="00AB4D49">
                      <w:fldChar w:fldCharType="separate"/>
                    </w:r>
                    <w:r w:rsidRPr="00AB4D49">
                      <w:t>1</w:t>
                    </w:r>
                    <w:r w:rsidRPr="00AB4D49">
                      <w:fldChar w:fldCharType="end"/>
                    </w:r>
                    <w:r w:rsidRPr="00AB4D49">
                      <w:t xml:space="preserve"> / 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Pr="00AB4D49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B4D49">
      <w:rPr>
        <w:b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1A4ED4" wp14:editId="464EC2BA">
              <wp:simplePos x="0" y="0"/>
              <wp:positionH relativeFrom="column">
                <wp:posOffset>-320675</wp:posOffset>
              </wp:positionH>
              <wp:positionV relativeFrom="paragraph">
                <wp:posOffset>267970</wp:posOffset>
              </wp:positionV>
              <wp:extent cx="1910080" cy="20701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0080" cy="207010"/>
                        <a:chOff x="0" y="0"/>
                        <a:chExt cx="2449383" cy="268605"/>
                      </a:xfrm>
                    </wpg:grpSpPr>
                    <pic:pic xmlns:pic="http://schemas.openxmlformats.org/drawingml/2006/picture">
                      <pic:nvPicPr>
                        <pic:cNvPr id="153" name="Imagem 218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" name="Imagem 219">
                          <a:hlinkClick r:id="rId3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950" y="50800"/>
                          <a:ext cx="162560" cy="153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5" name="Imagem 220">
                          <a:hlinkClick r:id="rId5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63550" y="63500"/>
                          <a:ext cx="161925" cy="1454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8" name="CaixaDeTexto 41">
                        <a:hlinkClick r:id="rId5"/>
                      </wps:cNvPr>
                      <wps:cNvSpPr txBox="1"/>
                      <wps:spPr>
                        <a:xfrm>
                          <a:off x="679450" y="0"/>
                          <a:ext cx="1769933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26280" w14:textId="77777777" w:rsidR="00250393" w:rsidRPr="00F6433E" w:rsidRDefault="00250393" w:rsidP="00F6433E">
                            <w:pPr>
                              <w:pStyle w:val="TextoRodap"/>
                            </w:pPr>
                            <w:r w:rsidRPr="00F6433E">
                              <w:t>WWW.INTELLIGEZAIT.COM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1A4ED4" id="Agrupar 7" o:spid="_x0000_s1044" style="position:absolute;left:0;text-align:left;margin-left:-25.25pt;margin-top:21.1pt;width:150.4pt;height:16.3pt;z-index:251666432;mso-width-relative:margin;mso-height-relative:margin" coordsize="24493,2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8" o:spid="_x0000_s1045" type="#_x0000_t75" href="https://www.linkedin.com/company/intelligenza" style="position:absolute;top:508;width:1625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" o:button="t">
                <v:fill o:detectmouseclick="t"/>
                <v:imagedata r:id="rId7" o:title=""/>
              </v:shape>
              <v:shape id="Imagem 219" o:spid="_x0000_s1046" type="#_x0000_t75" href="https://www.facebook.com/intelligenzait/" style="position:absolute;left:2349;top:508;width:1626;height: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" o:button="t">
                <v:fill o:detectmouseclick="t"/>
                <v:imagedata r:id="rId8" o:title=""/>
              </v:shape>
              <v:shape id="Imagem 220" o:spid="_x0000_s1047" type="#_x0000_t75" href="http://www.intelligenzait.com/" style="position:absolute;left:4635;top:635;width:1619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" o:button="t">
                <v:fill o:detectmouseclick="t"/>
                <v:imagedata r:id="rId9" o:title=""/>
              </v:shape>
              <v:shape id="CaixaDeTexto 41" o:spid="_x0000_s1048" type="#_x0000_t202" href="http://www.intelligenzait.com/" style="position:absolute;left:6794;width:1769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" o:button="t" filled="f" stroked="f">
                <v:fill o:detectmouseclick="t"/>
                <v:textbox>
                  <w:txbxContent>
                    <w:p w14:paraId="5B426280" w14:textId="77777777" w:rsidR="00250393" w:rsidRPr="00F6433E" w:rsidRDefault="00250393" w:rsidP="00F6433E">
                      <w:pPr>
                        <w:pStyle w:val="TextoRodap"/>
                      </w:pPr>
                      <w:r w:rsidRPr="00F6433E">
                        <w:t>WWW.INTELLIGEZAIT.COM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964A" w14:textId="77777777" w:rsidR="00D83561" w:rsidRDefault="00D83561" w:rsidP="005E4C09">
      <w:pPr>
        <w:spacing w:before="0" w:after="0" w:line="240" w:lineRule="auto"/>
      </w:pPr>
      <w:r>
        <w:separator/>
      </w:r>
    </w:p>
  </w:footnote>
  <w:footnote w:type="continuationSeparator" w:id="0">
    <w:p w14:paraId="0031C940" w14:textId="77777777" w:rsidR="00D83561" w:rsidRDefault="00D83561" w:rsidP="005E4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8B87C" w14:textId="77777777" w:rsidR="00250393" w:rsidRDefault="00250393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000BA13" wp14:editId="66EF6482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16" name="Agrupar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17" name="Retângulo 17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78F32" w14:textId="72730549" w:rsidR="00250393" w:rsidRDefault="00250393" w:rsidP="00EA2F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7328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Técnica –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Treinamento ABAP: </w:t>
                            </w:r>
                            <w:r w:rsidR="00626CB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Projeto </w:t>
                            </w:r>
                            <w:r w:rsidR="00862AE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14:paraId="419EC1A6" w14:textId="77777777" w:rsidR="00862AE1" w:rsidRDefault="00862AE1" w:rsidP="00EA2F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6BDD47C7" w14:textId="77777777" w:rsidR="00250393" w:rsidRDefault="00250393" w:rsidP="00EA2F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23179C99" w14:textId="77777777" w:rsidR="00250393" w:rsidRPr="00773287" w:rsidRDefault="00250393" w:rsidP="00EA2F7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BDF646F" w14:textId="77777777" w:rsidR="00250393" w:rsidRDefault="00250393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241CE1C6" w14:textId="77777777" w:rsidR="00250393" w:rsidRPr="00AB4D49" w:rsidRDefault="00250393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00BA13" id="Agrupar 16" o:spid="_x0000_s1029" style="position:absolute;left:0;text-align:left;margin-left:-36pt;margin-top:-34.75pt;width:597pt;height:59.1pt;z-index:251674624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">
              <v:rect id="Retângulo 17" o:spid="_x0000_s1030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1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<v:textbox>
                  <w:txbxContent>
                    <w:p w14:paraId="5D178F32" w14:textId="72730549" w:rsidR="00250393" w:rsidRDefault="00250393" w:rsidP="00EA2F7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73287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Técnica –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Treinamento ABAP: </w:t>
                      </w:r>
                      <w:r w:rsidR="00626CB1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Projeto </w:t>
                      </w:r>
                      <w:r w:rsidR="00862AE1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F</w:t>
                      </w:r>
                    </w:p>
                    <w:p w14:paraId="419EC1A6" w14:textId="77777777" w:rsidR="00862AE1" w:rsidRDefault="00862AE1" w:rsidP="00EA2F7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6BDD47C7" w14:textId="77777777" w:rsidR="00250393" w:rsidRDefault="00250393" w:rsidP="00EA2F7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23179C99" w14:textId="77777777" w:rsidR="00250393" w:rsidRPr="00773287" w:rsidRDefault="00250393" w:rsidP="00EA2F7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BDF646F" w14:textId="77777777" w:rsidR="00250393" w:rsidRDefault="00250393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  <w:p w14:paraId="241CE1C6" w14:textId="77777777" w:rsidR="00250393" w:rsidRPr="00AB4D49" w:rsidRDefault="00250393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957F" w14:textId="77777777" w:rsidR="00250393" w:rsidRDefault="00250393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73B87BB" wp14:editId="61D2CE00">
              <wp:simplePos x="0" y="0"/>
              <wp:positionH relativeFrom="column">
                <wp:posOffset>-457200</wp:posOffset>
              </wp:positionH>
              <wp:positionV relativeFrom="paragraph">
                <wp:posOffset>-441164</wp:posOffset>
              </wp:positionV>
              <wp:extent cx="7581900" cy="750627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750627"/>
                        <a:chOff x="0" y="0"/>
                        <a:chExt cx="7581900" cy="750627"/>
                      </a:xfrm>
                    </wpg:grpSpPr>
                    <wps:wsp>
                      <wps:cNvPr id="2" name="Retângulo 1"/>
                      <wps:cNvSpPr/>
                      <wps:spPr>
                        <a:xfrm>
                          <a:off x="0" y="0"/>
                          <a:ext cx="7581900" cy="7506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aixa de Texto 8"/>
                      <wps:cNvSpPr txBox="1"/>
                      <wps:spPr>
                        <a:xfrm>
                          <a:off x="13648" y="81887"/>
                          <a:ext cx="75200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057C3" w14:textId="77777777" w:rsidR="00250393" w:rsidRDefault="00250393" w:rsidP="00FA391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7328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Especificação Técnica –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  <w:t>Treinamento ABAP: Controle de Reembolso</w:t>
                            </w:r>
                          </w:p>
                          <w:p w14:paraId="148398ED" w14:textId="77777777" w:rsidR="00250393" w:rsidRDefault="00250393" w:rsidP="00FA391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178E81B5" w14:textId="77777777" w:rsidR="00250393" w:rsidRDefault="00250393" w:rsidP="007772B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5112CCC7" w14:textId="77777777" w:rsidR="00250393" w:rsidRPr="00AB4D49" w:rsidRDefault="00250393" w:rsidP="007772B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5946C7D5" w14:textId="77777777" w:rsidR="00250393" w:rsidRDefault="00250393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14:paraId="0B6D128B" w14:textId="77777777" w:rsidR="00250393" w:rsidRPr="00AB4D49" w:rsidRDefault="00250393" w:rsidP="0041711D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B87BB" id="Agrupar 9" o:spid="_x0000_s1039" style="position:absolute;left:0;text-align:left;margin-left:-36pt;margin-top:-34.75pt;width:597pt;height:59.1pt;z-index:251668480;mso-height-relative:margin" coordsize="75819,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">
              <v:rect id="Retângulo 1" o:spid="_x0000_s1040" style="position:absolute;width:75819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0f6fc6 [32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41" type="#_x0000_t202" style="position:absolute;left:136;top:818;width:7520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<v:textbox>
                  <w:txbxContent>
                    <w:p w14:paraId="389057C3" w14:textId="77777777" w:rsidR="00250393" w:rsidRDefault="00250393" w:rsidP="00FA391E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73287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 xml:space="preserve">Especificação Técnica –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  <w:t>Treinamento ABAP: Controle de Reembolso</w:t>
                      </w:r>
                    </w:p>
                    <w:p w14:paraId="148398ED" w14:textId="77777777" w:rsidR="00250393" w:rsidRDefault="00250393" w:rsidP="00FA391E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178E81B5" w14:textId="77777777" w:rsidR="00250393" w:rsidRDefault="00250393" w:rsidP="007772BE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  <w:p w14:paraId="5112CCC7" w14:textId="77777777" w:rsidR="00250393" w:rsidRPr="00AB4D49" w:rsidRDefault="00250393" w:rsidP="007772BE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  <w:p w14:paraId="5946C7D5" w14:textId="77777777" w:rsidR="00250393" w:rsidRDefault="00250393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  <w:p w14:paraId="0B6D128B" w14:textId="77777777" w:rsidR="00250393" w:rsidRPr="00AB4D49" w:rsidRDefault="00250393" w:rsidP="0041711D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082"/>
    <w:multiLevelType w:val="hybridMultilevel"/>
    <w:tmpl w:val="DDC8F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201D"/>
    <w:multiLevelType w:val="hybridMultilevel"/>
    <w:tmpl w:val="8E0A9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5E1E"/>
    <w:multiLevelType w:val="hybridMultilevel"/>
    <w:tmpl w:val="6840D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783"/>
    <w:multiLevelType w:val="hybridMultilevel"/>
    <w:tmpl w:val="065C5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6AE3"/>
    <w:multiLevelType w:val="hybridMultilevel"/>
    <w:tmpl w:val="D39E1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BE05B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DE5C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46701"/>
    <w:multiLevelType w:val="hybridMultilevel"/>
    <w:tmpl w:val="A990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862DC"/>
    <w:multiLevelType w:val="hybridMultilevel"/>
    <w:tmpl w:val="CDEC922A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3FF3117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62A7F"/>
    <w:multiLevelType w:val="hybridMultilevel"/>
    <w:tmpl w:val="2AB01E4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FEA7D01"/>
    <w:multiLevelType w:val="hybridMultilevel"/>
    <w:tmpl w:val="143249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C25E4"/>
    <w:multiLevelType w:val="hybridMultilevel"/>
    <w:tmpl w:val="A6C8C3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DE3690"/>
    <w:multiLevelType w:val="multilevel"/>
    <w:tmpl w:val="59186F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7865CA0"/>
    <w:multiLevelType w:val="hybridMultilevel"/>
    <w:tmpl w:val="85988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168DD"/>
    <w:multiLevelType w:val="hybridMultilevel"/>
    <w:tmpl w:val="68027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F26BE"/>
    <w:multiLevelType w:val="hybridMultilevel"/>
    <w:tmpl w:val="E9E48D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7D3454"/>
    <w:multiLevelType w:val="hybridMultilevel"/>
    <w:tmpl w:val="4B3C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C6C1A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433A37"/>
    <w:multiLevelType w:val="hybridMultilevel"/>
    <w:tmpl w:val="A4BEA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D04B7"/>
    <w:multiLevelType w:val="hybridMultilevel"/>
    <w:tmpl w:val="CDDAC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1A84"/>
    <w:multiLevelType w:val="hybridMultilevel"/>
    <w:tmpl w:val="E4DEC1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20"/>
  </w:num>
  <w:num w:numId="8">
    <w:abstractNumId w:val="1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18"/>
  </w:num>
  <w:num w:numId="13">
    <w:abstractNumId w:val="10"/>
  </w:num>
  <w:num w:numId="14">
    <w:abstractNumId w:val="15"/>
  </w:num>
  <w:num w:numId="15">
    <w:abstractNumId w:val="21"/>
  </w:num>
  <w:num w:numId="16">
    <w:abstractNumId w:val="13"/>
  </w:num>
  <w:num w:numId="17">
    <w:abstractNumId w:val="6"/>
  </w:num>
  <w:num w:numId="18">
    <w:abstractNumId w:val="13"/>
  </w:num>
  <w:num w:numId="19">
    <w:abstractNumId w:val="13"/>
  </w:num>
  <w:num w:numId="20">
    <w:abstractNumId w:val="17"/>
  </w:num>
  <w:num w:numId="21">
    <w:abstractNumId w:val="0"/>
  </w:num>
  <w:num w:numId="22">
    <w:abstractNumId w:val="19"/>
  </w:num>
  <w:num w:numId="23">
    <w:abstractNumId w:val="19"/>
  </w:num>
  <w:num w:numId="24">
    <w:abstractNumId w:val="12"/>
  </w:num>
  <w:num w:numId="25">
    <w:abstractNumId w:val="4"/>
  </w:num>
  <w:num w:numId="26">
    <w:abstractNumId w:val="2"/>
  </w:num>
  <w:num w:numId="27">
    <w:abstractNumId w:val="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B"/>
    <w:rsid w:val="00002F40"/>
    <w:rsid w:val="00003B75"/>
    <w:rsid w:val="0000544F"/>
    <w:rsid w:val="0001369A"/>
    <w:rsid w:val="00013F8C"/>
    <w:rsid w:val="00015E19"/>
    <w:rsid w:val="0002105E"/>
    <w:rsid w:val="00021A8E"/>
    <w:rsid w:val="00031391"/>
    <w:rsid w:val="00034CED"/>
    <w:rsid w:val="0003559A"/>
    <w:rsid w:val="00041FD4"/>
    <w:rsid w:val="00042361"/>
    <w:rsid w:val="00045126"/>
    <w:rsid w:val="00045BFB"/>
    <w:rsid w:val="000474EB"/>
    <w:rsid w:val="00051D05"/>
    <w:rsid w:val="000527CA"/>
    <w:rsid w:val="00052D42"/>
    <w:rsid w:val="0005467D"/>
    <w:rsid w:val="0005696B"/>
    <w:rsid w:val="00061F36"/>
    <w:rsid w:val="0006368C"/>
    <w:rsid w:val="00080C8D"/>
    <w:rsid w:val="00084EB3"/>
    <w:rsid w:val="00087E9F"/>
    <w:rsid w:val="00091CCE"/>
    <w:rsid w:val="00092243"/>
    <w:rsid w:val="000957DF"/>
    <w:rsid w:val="000964AB"/>
    <w:rsid w:val="00096B65"/>
    <w:rsid w:val="000A0A52"/>
    <w:rsid w:val="000A44BB"/>
    <w:rsid w:val="000A47AC"/>
    <w:rsid w:val="000A7B67"/>
    <w:rsid w:val="000B6ABB"/>
    <w:rsid w:val="000C2C04"/>
    <w:rsid w:val="000C5A7F"/>
    <w:rsid w:val="000D04D7"/>
    <w:rsid w:val="000D361F"/>
    <w:rsid w:val="000E00CA"/>
    <w:rsid w:val="000E4E09"/>
    <w:rsid w:val="000F4D52"/>
    <w:rsid w:val="000F5F05"/>
    <w:rsid w:val="00100992"/>
    <w:rsid w:val="00103F06"/>
    <w:rsid w:val="001059AB"/>
    <w:rsid w:val="00112497"/>
    <w:rsid w:val="00117EB8"/>
    <w:rsid w:val="00122DB7"/>
    <w:rsid w:val="0012406F"/>
    <w:rsid w:val="00127B31"/>
    <w:rsid w:val="00130A09"/>
    <w:rsid w:val="00131C66"/>
    <w:rsid w:val="00135B2E"/>
    <w:rsid w:val="001407AC"/>
    <w:rsid w:val="00146083"/>
    <w:rsid w:val="001462B6"/>
    <w:rsid w:val="00156373"/>
    <w:rsid w:val="00163CFA"/>
    <w:rsid w:val="001648A8"/>
    <w:rsid w:val="00167A3D"/>
    <w:rsid w:val="00171FEC"/>
    <w:rsid w:val="00173250"/>
    <w:rsid w:val="00181E4E"/>
    <w:rsid w:val="00182B2D"/>
    <w:rsid w:val="00183062"/>
    <w:rsid w:val="00186B03"/>
    <w:rsid w:val="00193CBC"/>
    <w:rsid w:val="001963DA"/>
    <w:rsid w:val="001973D1"/>
    <w:rsid w:val="001A0501"/>
    <w:rsid w:val="001A1F1D"/>
    <w:rsid w:val="001A2C20"/>
    <w:rsid w:val="001B567A"/>
    <w:rsid w:val="001B6EC6"/>
    <w:rsid w:val="001C1004"/>
    <w:rsid w:val="001C7BF8"/>
    <w:rsid w:val="001D0A9B"/>
    <w:rsid w:val="001D3EC0"/>
    <w:rsid w:val="001D7617"/>
    <w:rsid w:val="001E1079"/>
    <w:rsid w:val="001F0A1F"/>
    <w:rsid w:val="001F792A"/>
    <w:rsid w:val="0020173A"/>
    <w:rsid w:val="00202189"/>
    <w:rsid w:val="00203B40"/>
    <w:rsid w:val="002079E1"/>
    <w:rsid w:val="00211055"/>
    <w:rsid w:val="00213BFB"/>
    <w:rsid w:val="00214B07"/>
    <w:rsid w:val="00222070"/>
    <w:rsid w:val="00222386"/>
    <w:rsid w:val="00226FF4"/>
    <w:rsid w:val="0022799F"/>
    <w:rsid w:val="00234841"/>
    <w:rsid w:val="00237FB3"/>
    <w:rsid w:val="00250053"/>
    <w:rsid w:val="00250393"/>
    <w:rsid w:val="00253FBC"/>
    <w:rsid w:val="00254640"/>
    <w:rsid w:val="00254C10"/>
    <w:rsid w:val="00255538"/>
    <w:rsid w:val="002570CB"/>
    <w:rsid w:val="0026036D"/>
    <w:rsid w:val="0026153A"/>
    <w:rsid w:val="00261C1B"/>
    <w:rsid w:val="002630E9"/>
    <w:rsid w:val="00263382"/>
    <w:rsid w:val="002674B3"/>
    <w:rsid w:val="00267EB9"/>
    <w:rsid w:val="002709E9"/>
    <w:rsid w:val="00273F53"/>
    <w:rsid w:val="00275B65"/>
    <w:rsid w:val="00277398"/>
    <w:rsid w:val="00282069"/>
    <w:rsid w:val="00282E2D"/>
    <w:rsid w:val="00294DF0"/>
    <w:rsid w:val="002A1D6C"/>
    <w:rsid w:val="002A2301"/>
    <w:rsid w:val="002A42E6"/>
    <w:rsid w:val="002A68AB"/>
    <w:rsid w:val="002B1E8F"/>
    <w:rsid w:val="002B24B3"/>
    <w:rsid w:val="002B5C76"/>
    <w:rsid w:val="002C07A9"/>
    <w:rsid w:val="002C0DD7"/>
    <w:rsid w:val="002C1A17"/>
    <w:rsid w:val="002C1B7B"/>
    <w:rsid w:val="002C29E9"/>
    <w:rsid w:val="002C2F6F"/>
    <w:rsid w:val="002C3C14"/>
    <w:rsid w:val="002E10BB"/>
    <w:rsid w:val="002E173A"/>
    <w:rsid w:val="002E4632"/>
    <w:rsid w:val="002E48BE"/>
    <w:rsid w:val="002E6330"/>
    <w:rsid w:val="002F0028"/>
    <w:rsid w:val="002F2270"/>
    <w:rsid w:val="002F4FE8"/>
    <w:rsid w:val="002F50AC"/>
    <w:rsid w:val="002F724B"/>
    <w:rsid w:val="003073C3"/>
    <w:rsid w:val="00307EEB"/>
    <w:rsid w:val="0031394C"/>
    <w:rsid w:val="003148CF"/>
    <w:rsid w:val="00314A52"/>
    <w:rsid w:val="0031629F"/>
    <w:rsid w:val="00317BC4"/>
    <w:rsid w:val="00321489"/>
    <w:rsid w:val="003238C6"/>
    <w:rsid w:val="00324C39"/>
    <w:rsid w:val="00325FED"/>
    <w:rsid w:val="00327EED"/>
    <w:rsid w:val="00330DB2"/>
    <w:rsid w:val="0033452E"/>
    <w:rsid w:val="00335B7C"/>
    <w:rsid w:val="00335D24"/>
    <w:rsid w:val="00337122"/>
    <w:rsid w:val="0034065A"/>
    <w:rsid w:val="00341E1C"/>
    <w:rsid w:val="00346B73"/>
    <w:rsid w:val="003501CB"/>
    <w:rsid w:val="00350C0B"/>
    <w:rsid w:val="00352302"/>
    <w:rsid w:val="00354728"/>
    <w:rsid w:val="0035534A"/>
    <w:rsid w:val="003613D4"/>
    <w:rsid w:val="00367574"/>
    <w:rsid w:val="00370000"/>
    <w:rsid w:val="00370B44"/>
    <w:rsid w:val="003718D1"/>
    <w:rsid w:val="00374502"/>
    <w:rsid w:val="00377F51"/>
    <w:rsid w:val="003806FC"/>
    <w:rsid w:val="003826D4"/>
    <w:rsid w:val="00382AC6"/>
    <w:rsid w:val="00383326"/>
    <w:rsid w:val="00384509"/>
    <w:rsid w:val="00390BBD"/>
    <w:rsid w:val="003910E5"/>
    <w:rsid w:val="003923FF"/>
    <w:rsid w:val="00395428"/>
    <w:rsid w:val="003A6798"/>
    <w:rsid w:val="003A7345"/>
    <w:rsid w:val="003B226C"/>
    <w:rsid w:val="003B2401"/>
    <w:rsid w:val="003B6A32"/>
    <w:rsid w:val="003B7DA1"/>
    <w:rsid w:val="003C28C9"/>
    <w:rsid w:val="003C5233"/>
    <w:rsid w:val="003C67D5"/>
    <w:rsid w:val="003D0FC2"/>
    <w:rsid w:val="003D275D"/>
    <w:rsid w:val="003D4A13"/>
    <w:rsid w:val="003D5516"/>
    <w:rsid w:val="003D7994"/>
    <w:rsid w:val="003D7ADB"/>
    <w:rsid w:val="003E3415"/>
    <w:rsid w:val="003E4FF6"/>
    <w:rsid w:val="003E55E0"/>
    <w:rsid w:val="003E7E2B"/>
    <w:rsid w:val="003F575A"/>
    <w:rsid w:val="003F6B01"/>
    <w:rsid w:val="003F703F"/>
    <w:rsid w:val="003F7116"/>
    <w:rsid w:val="00401E27"/>
    <w:rsid w:val="0040714C"/>
    <w:rsid w:val="004119F7"/>
    <w:rsid w:val="0041569B"/>
    <w:rsid w:val="0041711D"/>
    <w:rsid w:val="00423180"/>
    <w:rsid w:val="00424939"/>
    <w:rsid w:val="00432379"/>
    <w:rsid w:val="004335A8"/>
    <w:rsid w:val="004350AA"/>
    <w:rsid w:val="00436ABB"/>
    <w:rsid w:val="004435C2"/>
    <w:rsid w:val="00450522"/>
    <w:rsid w:val="004509BB"/>
    <w:rsid w:val="00452E23"/>
    <w:rsid w:val="004541A7"/>
    <w:rsid w:val="00457A6B"/>
    <w:rsid w:val="0046012F"/>
    <w:rsid w:val="0046288E"/>
    <w:rsid w:val="00462A7D"/>
    <w:rsid w:val="00465147"/>
    <w:rsid w:val="00467C34"/>
    <w:rsid w:val="00467ECC"/>
    <w:rsid w:val="004743BF"/>
    <w:rsid w:val="00475A5D"/>
    <w:rsid w:val="00476A5C"/>
    <w:rsid w:val="00476B46"/>
    <w:rsid w:val="004912B8"/>
    <w:rsid w:val="00492C23"/>
    <w:rsid w:val="00494821"/>
    <w:rsid w:val="00495D18"/>
    <w:rsid w:val="004A10AA"/>
    <w:rsid w:val="004A3B24"/>
    <w:rsid w:val="004A529A"/>
    <w:rsid w:val="004B09C6"/>
    <w:rsid w:val="004B1FD1"/>
    <w:rsid w:val="004B211B"/>
    <w:rsid w:val="004D2A7B"/>
    <w:rsid w:val="004D2DE7"/>
    <w:rsid w:val="004D34F9"/>
    <w:rsid w:val="004D367B"/>
    <w:rsid w:val="004D3940"/>
    <w:rsid w:val="004E11B5"/>
    <w:rsid w:val="004E1871"/>
    <w:rsid w:val="004E3549"/>
    <w:rsid w:val="004E57C9"/>
    <w:rsid w:val="004E7FA2"/>
    <w:rsid w:val="004F05F6"/>
    <w:rsid w:val="004F10EF"/>
    <w:rsid w:val="004F1FFA"/>
    <w:rsid w:val="004F5581"/>
    <w:rsid w:val="005046C7"/>
    <w:rsid w:val="00511A80"/>
    <w:rsid w:val="00512203"/>
    <w:rsid w:val="005236E2"/>
    <w:rsid w:val="00524391"/>
    <w:rsid w:val="00524CB4"/>
    <w:rsid w:val="005258B4"/>
    <w:rsid w:val="00525F69"/>
    <w:rsid w:val="00526BBE"/>
    <w:rsid w:val="00531133"/>
    <w:rsid w:val="00535682"/>
    <w:rsid w:val="0053700F"/>
    <w:rsid w:val="00537394"/>
    <w:rsid w:val="005430E6"/>
    <w:rsid w:val="00555057"/>
    <w:rsid w:val="0056579A"/>
    <w:rsid w:val="00567D90"/>
    <w:rsid w:val="00572393"/>
    <w:rsid w:val="005733BD"/>
    <w:rsid w:val="00575377"/>
    <w:rsid w:val="00576A62"/>
    <w:rsid w:val="00580157"/>
    <w:rsid w:val="0058083F"/>
    <w:rsid w:val="0058508F"/>
    <w:rsid w:val="00587D44"/>
    <w:rsid w:val="00587D56"/>
    <w:rsid w:val="00590D4F"/>
    <w:rsid w:val="00594CA2"/>
    <w:rsid w:val="00595EC4"/>
    <w:rsid w:val="005A2E08"/>
    <w:rsid w:val="005A3D17"/>
    <w:rsid w:val="005A6F71"/>
    <w:rsid w:val="005B4962"/>
    <w:rsid w:val="005B6C23"/>
    <w:rsid w:val="005C16BE"/>
    <w:rsid w:val="005C1AEC"/>
    <w:rsid w:val="005C5305"/>
    <w:rsid w:val="005C5F3B"/>
    <w:rsid w:val="005C6FB8"/>
    <w:rsid w:val="005C7780"/>
    <w:rsid w:val="005D0E36"/>
    <w:rsid w:val="005D563C"/>
    <w:rsid w:val="005E0452"/>
    <w:rsid w:val="005E2419"/>
    <w:rsid w:val="005E4C09"/>
    <w:rsid w:val="005E5298"/>
    <w:rsid w:val="005E6488"/>
    <w:rsid w:val="005E6C52"/>
    <w:rsid w:val="005F1783"/>
    <w:rsid w:val="005F4B4B"/>
    <w:rsid w:val="005F697A"/>
    <w:rsid w:val="005F70B2"/>
    <w:rsid w:val="00600F6C"/>
    <w:rsid w:val="006040EF"/>
    <w:rsid w:val="00605721"/>
    <w:rsid w:val="0060727D"/>
    <w:rsid w:val="0061510E"/>
    <w:rsid w:val="006211E1"/>
    <w:rsid w:val="00621982"/>
    <w:rsid w:val="00622330"/>
    <w:rsid w:val="0062360B"/>
    <w:rsid w:val="00625502"/>
    <w:rsid w:val="00626C2C"/>
    <w:rsid w:val="00626CB1"/>
    <w:rsid w:val="0062728B"/>
    <w:rsid w:val="00633774"/>
    <w:rsid w:val="00641C98"/>
    <w:rsid w:val="00641E38"/>
    <w:rsid w:val="00644F06"/>
    <w:rsid w:val="00644F49"/>
    <w:rsid w:val="0064554F"/>
    <w:rsid w:val="00645820"/>
    <w:rsid w:val="00645EC8"/>
    <w:rsid w:val="006501B5"/>
    <w:rsid w:val="00651974"/>
    <w:rsid w:val="0065385B"/>
    <w:rsid w:val="00656821"/>
    <w:rsid w:val="006608BF"/>
    <w:rsid w:val="00661DEB"/>
    <w:rsid w:val="0066600E"/>
    <w:rsid w:val="006676EB"/>
    <w:rsid w:val="006716BA"/>
    <w:rsid w:val="00676AAE"/>
    <w:rsid w:val="0068390D"/>
    <w:rsid w:val="00683A97"/>
    <w:rsid w:val="00685545"/>
    <w:rsid w:val="006944C3"/>
    <w:rsid w:val="006A3587"/>
    <w:rsid w:val="006A7713"/>
    <w:rsid w:val="006B13C1"/>
    <w:rsid w:val="006B1F14"/>
    <w:rsid w:val="006B3189"/>
    <w:rsid w:val="006B3AE3"/>
    <w:rsid w:val="006B416B"/>
    <w:rsid w:val="006B4D69"/>
    <w:rsid w:val="006C3578"/>
    <w:rsid w:val="006C4D3F"/>
    <w:rsid w:val="006C6661"/>
    <w:rsid w:val="006C730D"/>
    <w:rsid w:val="006D2D72"/>
    <w:rsid w:val="006D4FC9"/>
    <w:rsid w:val="006D6D92"/>
    <w:rsid w:val="006E52DE"/>
    <w:rsid w:val="006E61CC"/>
    <w:rsid w:val="006E7026"/>
    <w:rsid w:val="006E78C1"/>
    <w:rsid w:val="006F1118"/>
    <w:rsid w:val="006F395D"/>
    <w:rsid w:val="006F4965"/>
    <w:rsid w:val="006F5FEC"/>
    <w:rsid w:val="00712FAA"/>
    <w:rsid w:val="00715CE5"/>
    <w:rsid w:val="00717B57"/>
    <w:rsid w:val="00727AE4"/>
    <w:rsid w:val="007425BF"/>
    <w:rsid w:val="00745685"/>
    <w:rsid w:val="00756D63"/>
    <w:rsid w:val="00756FD9"/>
    <w:rsid w:val="00761D30"/>
    <w:rsid w:val="00766DF7"/>
    <w:rsid w:val="00767A88"/>
    <w:rsid w:val="0077021F"/>
    <w:rsid w:val="00773287"/>
    <w:rsid w:val="007772BE"/>
    <w:rsid w:val="007806FE"/>
    <w:rsid w:val="00784FF8"/>
    <w:rsid w:val="00786ED5"/>
    <w:rsid w:val="00787C6B"/>
    <w:rsid w:val="007927CC"/>
    <w:rsid w:val="00797715"/>
    <w:rsid w:val="007A0A73"/>
    <w:rsid w:val="007A10D4"/>
    <w:rsid w:val="007A7F30"/>
    <w:rsid w:val="007B780A"/>
    <w:rsid w:val="007B7D3E"/>
    <w:rsid w:val="007C0B68"/>
    <w:rsid w:val="007C4B1B"/>
    <w:rsid w:val="007C67E0"/>
    <w:rsid w:val="007C7897"/>
    <w:rsid w:val="007D0215"/>
    <w:rsid w:val="007D0521"/>
    <w:rsid w:val="007D1BB2"/>
    <w:rsid w:val="007D544A"/>
    <w:rsid w:val="007D651C"/>
    <w:rsid w:val="007E3460"/>
    <w:rsid w:val="007E421F"/>
    <w:rsid w:val="007E4673"/>
    <w:rsid w:val="007E72BF"/>
    <w:rsid w:val="007F1969"/>
    <w:rsid w:val="007F22E0"/>
    <w:rsid w:val="007F414A"/>
    <w:rsid w:val="007F43D2"/>
    <w:rsid w:val="007F5349"/>
    <w:rsid w:val="008024DE"/>
    <w:rsid w:val="00811FFC"/>
    <w:rsid w:val="00812FE6"/>
    <w:rsid w:val="00814C2E"/>
    <w:rsid w:val="00814C45"/>
    <w:rsid w:val="0082103A"/>
    <w:rsid w:val="008210B1"/>
    <w:rsid w:val="00827E63"/>
    <w:rsid w:val="008371DB"/>
    <w:rsid w:val="0083734D"/>
    <w:rsid w:val="008419D5"/>
    <w:rsid w:val="00842890"/>
    <w:rsid w:val="00843C04"/>
    <w:rsid w:val="00850451"/>
    <w:rsid w:val="00850E25"/>
    <w:rsid w:val="00852F5E"/>
    <w:rsid w:val="008532E4"/>
    <w:rsid w:val="00855CFB"/>
    <w:rsid w:val="00855D7A"/>
    <w:rsid w:val="00862AE1"/>
    <w:rsid w:val="00873A0D"/>
    <w:rsid w:val="008745D1"/>
    <w:rsid w:val="0087503D"/>
    <w:rsid w:val="0087520C"/>
    <w:rsid w:val="008779E5"/>
    <w:rsid w:val="008802C4"/>
    <w:rsid w:val="0088163B"/>
    <w:rsid w:val="0088425D"/>
    <w:rsid w:val="00884E33"/>
    <w:rsid w:val="00890273"/>
    <w:rsid w:val="008A0E19"/>
    <w:rsid w:val="008A6DB2"/>
    <w:rsid w:val="008B1832"/>
    <w:rsid w:val="008D0568"/>
    <w:rsid w:val="008D306F"/>
    <w:rsid w:val="008E0025"/>
    <w:rsid w:val="008E07B0"/>
    <w:rsid w:val="008E3D97"/>
    <w:rsid w:val="008E6B5C"/>
    <w:rsid w:val="008F0836"/>
    <w:rsid w:val="008F2661"/>
    <w:rsid w:val="008F34E8"/>
    <w:rsid w:val="008F358B"/>
    <w:rsid w:val="008F56B4"/>
    <w:rsid w:val="008F59AD"/>
    <w:rsid w:val="008F59E7"/>
    <w:rsid w:val="0091114D"/>
    <w:rsid w:val="0091247C"/>
    <w:rsid w:val="00920F6D"/>
    <w:rsid w:val="0092179D"/>
    <w:rsid w:val="00923D95"/>
    <w:rsid w:val="00925280"/>
    <w:rsid w:val="0092686A"/>
    <w:rsid w:val="009305E0"/>
    <w:rsid w:val="00932A92"/>
    <w:rsid w:val="00936979"/>
    <w:rsid w:val="0094180C"/>
    <w:rsid w:val="00947238"/>
    <w:rsid w:val="009521DE"/>
    <w:rsid w:val="00953EF3"/>
    <w:rsid w:val="00954163"/>
    <w:rsid w:val="00954BFD"/>
    <w:rsid w:val="00955212"/>
    <w:rsid w:val="009565A3"/>
    <w:rsid w:val="00961949"/>
    <w:rsid w:val="0097729A"/>
    <w:rsid w:val="0097741A"/>
    <w:rsid w:val="00983385"/>
    <w:rsid w:val="00993E72"/>
    <w:rsid w:val="00995267"/>
    <w:rsid w:val="00996B36"/>
    <w:rsid w:val="009A1389"/>
    <w:rsid w:val="009B001D"/>
    <w:rsid w:val="009C480F"/>
    <w:rsid w:val="009C525B"/>
    <w:rsid w:val="009C6563"/>
    <w:rsid w:val="009C6A60"/>
    <w:rsid w:val="009D5B3A"/>
    <w:rsid w:val="009E6ADA"/>
    <w:rsid w:val="009E6B75"/>
    <w:rsid w:val="009E7A44"/>
    <w:rsid w:val="009F462F"/>
    <w:rsid w:val="009F5482"/>
    <w:rsid w:val="00A026F8"/>
    <w:rsid w:val="00A04C92"/>
    <w:rsid w:val="00A056B4"/>
    <w:rsid w:val="00A066FC"/>
    <w:rsid w:val="00A076B3"/>
    <w:rsid w:val="00A149FB"/>
    <w:rsid w:val="00A15D40"/>
    <w:rsid w:val="00A175F0"/>
    <w:rsid w:val="00A20F68"/>
    <w:rsid w:val="00A24ABB"/>
    <w:rsid w:val="00A309C0"/>
    <w:rsid w:val="00A3100E"/>
    <w:rsid w:val="00A315C5"/>
    <w:rsid w:val="00A34510"/>
    <w:rsid w:val="00A34789"/>
    <w:rsid w:val="00A348DE"/>
    <w:rsid w:val="00A35E3F"/>
    <w:rsid w:val="00A44846"/>
    <w:rsid w:val="00A45439"/>
    <w:rsid w:val="00A52EB6"/>
    <w:rsid w:val="00A56B29"/>
    <w:rsid w:val="00A577E9"/>
    <w:rsid w:val="00A62363"/>
    <w:rsid w:val="00A711D6"/>
    <w:rsid w:val="00A748F5"/>
    <w:rsid w:val="00A81BDB"/>
    <w:rsid w:val="00A83190"/>
    <w:rsid w:val="00A8400B"/>
    <w:rsid w:val="00A86888"/>
    <w:rsid w:val="00A94A94"/>
    <w:rsid w:val="00AA1DE8"/>
    <w:rsid w:val="00AA278C"/>
    <w:rsid w:val="00AA3387"/>
    <w:rsid w:val="00AA37C5"/>
    <w:rsid w:val="00AB09EE"/>
    <w:rsid w:val="00AB4D49"/>
    <w:rsid w:val="00AB58A6"/>
    <w:rsid w:val="00AC14C1"/>
    <w:rsid w:val="00AC2658"/>
    <w:rsid w:val="00AC2A3E"/>
    <w:rsid w:val="00AC7B8C"/>
    <w:rsid w:val="00AD18D8"/>
    <w:rsid w:val="00AD2A5D"/>
    <w:rsid w:val="00AD4654"/>
    <w:rsid w:val="00AD47EA"/>
    <w:rsid w:val="00AD7920"/>
    <w:rsid w:val="00AE0002"/>
    <w:rsid w:val="00AE186C"/>
    <w:rsid w:val="00AE35C0"/>
    <w:rsid w:val="00AE41B2"/>
    <w:rsid w:val="00AE72CF"/>
    <w:rsid w:val="00AF7C3E"/>
    <w:rsid w:val="00B00627"/>
    <w:rsid w:val="00B00D5A"/>
    <w:rsid w:val="00B01859"/>
    <w:rsid w:val="00B02E79"/>
    <w:rsid w:val="00B04430"/>
    <w:rsid w:val="00B044F1"/>
    <w:rsid w:val="00B06F3C"/>
    <w:rsid w:val="00B116BC"/>
    <w:rsid w:val="00B13BE9"/>
    <w:rsid w:val="00B13F91"/>
    <w:rsid w:val="00B2030E"/>
    <w:rsid w:val="00B2084B"/>
    <w:rsid w:val="00B20D6E"/>
    <w:rsid w:val="00B215E2"/>
    <w:rsid w:val="00B262CA"/>
    <w:rsid w:val="00B26588"/>
    <w:rsid w:val="00B27431"/>
    <w:rsid w:val="00B30005"/>
    <w:rsid w:val="00B30F78"/>
    <w:rsid w:val="00B372C4"/>
    <w:rsid w:val="00B40548"/>
    <w:rsid w:val="00B44380"/>
    <w:rsid w:val="00B504A8"/>
    <w:rsid w:val="00B57A8F"/>
    <w:rsid w:val="00B62D84"/>
    <w:rsid w:val="00B7324C"/>
    <w:rsid w:val="00B82145"/>
    <w:rsid w:val="00B829BC"/>
    <w:rsid w:val="00B8537E"/>
    <w:rsid w:val="00B85AAF"/>
    <w:rsid w:val="00B860B9"/>
    <w:rsid w:val="00B908A9"/>
    <w:rsid w:val="00B911FE"/>
    <w:rsid w:val="00B91687"/>
    <w:rsid w:val="00B9211D"/>
    <w:rsid w:val="00B926E1"/>
    <w:rsid w:val="00B92BCF"/>
    <w:rsid w:val="00BA0C52"/>
    <w:rsid w:val="00BA141C"/>
    <w:rsid w:val="00BA754F"/>
    <w:rsid w:val="00BA7ED4"/>
    <w:rsid w:val="00BB3E98"/>
    <w:rsid w:val="00BC03D3"/>
    <w:rsid w:val="00BC2CD9"/>
    <w:rsid w:val="00BC63D2"/>
    <w:rsid w:val="00BD09BC"/>
    <w:rsid w:val="00BD35F2"/>
    <w:rsid w:val="00BD48AD"/>
    <w:rsid w:val="00BE42F8"/>
    <w:rsid w:val="00BE6C60"/>
    <w:rsid w:val="00BE6F59"/>
    <w:rsid w:val="00BE74DE"/>
    <w:rsid w:val="00BF355E"/>
    <w:rsid w:val="00BF5B66"/>
    <w:rsid w:val="00BF70C4"/>
    <w:rsid w:val="00C02A5F"/>
    <w:rsid w:val="00C031CC"/>
    <w:rsid w:val="00C03CD7"/>
    <w:rsid w:val="00C04AB8"/>
    <w:rsid w:val="00C1249A"/>
    <w:rsid w:val="00C12FE7"/>
    <w:rsid w:val="00C31F04"/>
    <w:rsid w:val="00C33E7F"/>
    <w:rsid w:val="00C34199"/>
    <w:rsid w:val="00C3565F"/>
    <w:rsid w:val="00C36EB0"/>
    <w:rsid w:val="00C4180C"/>
    <w:rsid w:val="00C448E1"/>
    <w:rsid w:val="00C44DEC"/>
    <w:rsid w:val="00C54213"/>
    <w:rsid w:val="00C55E81"/>
    <w:rsid w:val="00C57163"/>
    <w:rsid w:val="00C72F65"/>
    <w:rsid w:val="00C7576C"/>
    <w:rsid w:val="00C80B5C"/>
    <w:rsid w:val="00C80B5E"/>
    <w:rsid w:val="00C82566"/>
    <w:rsid w:val="00C94253"/>
    <w:rsid w:val="00C95991"/>
    <w:rsid w:val="00C95B5B"/>
    <w:rsid w:val="00CA6BB1"/>
    <w:rsid w:val="00CB5BD0"/>
    <w:rsid w:val="00CC04F5"/>
    <w:rsid w:val="00CC07B0"/>
    <w:rsid w:val="00CC0F54"/>
    <w:rsid w:val="00CC2D80"/>
    <w:rsid w:val="00CC6BF3"/>
    <w:rsid w:val="00CC6FBD"/>
    <w:rsid w:val="00CD0A1B"/>
    <w:rsid w:val="00CD1350"/>
    <w:rsid w:val="00CD36B4"/>
    <w:rsid w:val="00CD5B9F"/>
    <w:rsid w:val="00CD5EEC"/>
    <w:rsid w:val="00CD5FFE"/>
    <w:rsid w:val="00CE010F"/>
    <w:rsid w:val="00CE24F0"/>
    <w:rsid w:val="00CE614E"/>
    <w:rsid w:val="00CE6C8D"/>
    <w:rsid w:val="00CE730E"/>
    <w:rsid w:val="00CF51E8"/>
    <w:rsid w:val="00D016B7"/>
    <w:rsid w:val="00D04A8D"/>
    <w:rsid w:val="00D0626C"/>
    <w:rsid w:val="00D069E3"/>
    <w:rsid w:val="00D07120"/>
    <w:rsid w:val="00D107FF"/>
    <w:rsid w:val="00D16EEA"/>
    <w:rsid w:val="00D20617"/>
    <w:rsid w:val="00D27C93"/>
    <w:rsid w:val="00D3059A"/>
    <w:rsid w:val="00D35ED8"/>
    <w:rsid w:val="00D41040"/>
    <w:rsid w:val="00D42223"/>
    <w:rsid w:val="00D43966"/>
    <w:rsid w:val="00D451AE"/>
    <w:rsid w:val="00D45BBB"/>
    <w:rsid w:val="00D57048"/>
    <w:rsid w:val="00D6008B"/>
    <w:rsid w:val="00D60D96"/>
    <w:rsid w:val="00D60E60"/>
    <w:rsid w:val="00D668E6"/>
    <w:rsid w:val="00D66A09"/>
    <w:rsid w:val="00D67213"/>
    <w:rsid w:val="00D67CDA"/>
    <w:rsid w:val="00D67F2D"/>
    <w:rsid w:val="00D70118"/>
    <w:rsid w:val="00D70AE3"/>
    <w:rsid w:val="00D8197C"/>
    <w:rsid w:val="00D83561"/>
    <w:rsid w:val="00D9140B"/>
    <w:rsid w:val="00D917C5"/>
    <w:rsid w:val="00D935EF"/>
    <w:rsid w:val="00D952C9"/>
    <w:rsid w:val="00D954AD"/>
    <w:rsid w:val="00D95C09"/>
    <w:rsid w:val="00DA1569"/>
    <w:rsid w:val="00DA1713"/>
    <w:rsid w:val="00DA2B64"/>
    <w:rsid w:val="00DA30FD"/>
    <w:rsid w:val="00DA5A9E"/>
    <w:rsid w:val="00DB0509"/>
    <w:rsid w:val="00DB4917"/>
    <w:rsid w:val="00DB7433"/>
    <w:rsid w:val="00DC26DA"/>
    <w:rsid w:val="00DC275A"/>
    <w:rsid w:val="00DD0325"/>
    <w:rsid w:val="00DD1B2C"/>
    <w:rsid w:val="00DD2827"/>
    <w:rsid w:val="00DD3904"/>
    <w:rsid w:val="00DD39F7"/>
    <w:rsid w:val="00DE0095"/>
    <w:rsid w:val="00DE3C69"/>
    <w:rsid w:val="00DE4631"/>
    <w:rsid w:val="00DF119E"/>
    <w:rsid w:val="00DF2599"/>
    <w:rsid w:val="00DF3500"/>
    <w:rsid w:val="00DF4DDA"/>
    <w:rsid w:val="00DF7309"/>
    <w:rsid w:val="00E00485"/>
    <w:rsid w:val="00E060BB"/>
    <w:rsid w:val="00E123B6"/>
    <w:rsid w:val="00E138AA"/>
    <w:rsid w:val="00E16C08"/>
    <w:rsid w:val="00E22091"/>
    <w:rsid w:val="00E25844"/>
    <w:rsid w:val="00E27B4C"/>
    <w:rsid w:val="00E3606B"/>
    <w:rsid w:val="00E3628C"/>
    <w:rsid w:val="00E36CBC"/>
    <w:rsid w:val="00E41608"/>
    <w:rsid w:val="00E41B51"/>
    <w:rsid w:val="00E41DB4"/>
    <w:rsid w:val="00E42725"/>
    <w:rsid w:val="00E437CB"/>
    <w:rsid w:val="00E51E0D"/>
    <w:rsid w:val="00E579F1"/>
    <w:rsid w:val="00E60C88"/>
    <w:rsid w:val="00E63748"/>
    <w:rsid w:val="00E70055"/>
    <w:rsid w:val="00E71FE3"/>
    <w:rsid w:val="00E728AE"/>
    <w:rsid w:val="00E7456E"/>
    <w:rsid w:val="00E8425D"/>
    <w:rsid w:val="00E86C1A"/>
    <w:rsid w:val="00E92E6D"/>
    <w:rsid w:val="00E95F6F"/>
    <w:rsid w:val="00E9604B"/>
    <w:rsid w:val="00E97871"/>
    <w:rsid w:val="00EA2F76"/>
    <w:rsid w:val="00EA369E"/>
    <w:rsid w:val="00EA4B6F"/>
    <w:rsid w:val="00EA571E"/>
    <w:rsid w:val="00EA6790"/>
    <w:rsid w:val="00EC05C9"/>
    <w:rsid w:val="00EC0606"/>
    <w:rsid w:val="00EC0A58"/>
    <w:rsid w:val="00EC1286"/>
    <w:rsid w:val="00EC7DA5"/>
    <w:rsid w:val="00ED0BB1"/>
    <w:rsid w:val="00ED0E89"/>
    <w:rsid w:val="00ED2F31"/>
    <w:rsid w:val="00ED5CD1"/>
    <w:rsid w:val="00ED6C33"/>
    <w:rsid w:val="00EE3818"/>
    <w:rsid w:val="00EE3E8E"/>
    <w:rsid w:val="00EE6A41"/>
    <w:rsid w:val="00EE7BA3"/>
    <w:rsid w:val="00EF03D4"/>
    <w:rsid w:val="00EF2666"/>
    <w:rsid w:val="00EF35A5"/>
    <w:rsid w:val="00EF73ED"/>
    <w:rsid w:val="00F00494"/>
    <w:rsid w:val="00F018C7"/>
    <w:rsid w:val="00F030DA"/>
    <w:rsid w:val="00F12468"/>
    <w:rsid w:val="00F13772"/>
    <w:rsid w:val="00F17302"/>
    <w:rsid w:val="00F17E31"/>
    <w:rsid w:val="00F2192C"/>
    <w:rsid w:val="00F30095"/>
    <w:rsid w:val="00F328D2"/>
    <w:rsid w:val="00F36B85"/>
    <w:rsid w:val="00F37AFB"/>
    <w:rsid w:val="00F42727"/>
    <w:rsid w:val="00F43242"/>
    <w:rsid w:val="00F43F27"/>
    <w:rsid w:val="00F4677C"/>
    <w:rsid w:val="00F46799"/>
    <w:rsid w:val="00F46FAD"/>
    <w:rsid w:val="00F52074"/>
    <w:rsid w:val="00F52627"/>
    <w:rsid w:val="00F5375B"/>
    <w:rsid w:val="00F54E5F"/>
    <w:rsid w:val="00F5673A"/>
    <w:rsid w:val="00F61ABD"/>
    <w:rsid w:val="00F62F71"/>
    <w:rsid w:val="00F6433E"/>
    <w:rsid w:val="00F647A3"/>
    <w:rsid w:val="00F676AA"/>
    <w:rsid w:val="00F84F43"/>
    <w:rsid w:val="00F86420"/>
    <w:rsid w:val="00F9429D"/>
    <w:rsid w:val="00F95075"/>
    <w:rsid w:val="00FA008E"/>
    <w:rsid w:val="00FA0587"/>
    <w:rsid w:val="00FA391E"/>
    <w:rsid w:val="00FA45EF"/>
    <w:rsid w:val="00FB1F00"/>
    <w:rsid w:val="00FB2D9F"/>
    <w:rsid w:val="00FB3276"/>
    <w:rsid w:val="00FB6D11"/>
    <w:rsid w:val="00FB7B6C"/>
    <w:rsid w:val="00FB7F41"/>
    <w:rsid w:val="00FC19A2"/>
    <w:rsid w:val="00FC31F5"/>
    <w:rsid w:val="00FC529C"/>
    <w:rsid w:val="00FD1009"/>
    <w:rsid w:val="00FD2340"/>
    <w:rsid w:val="00FD49F6"/>
    <w:rsid w:val="00FD6707"/>
    <w:rsid w:val="00FD7748"/>
    <w:rsid w:val="00FE0E6A"/>
    <w:rsid w:val="00FE37BC"/>
    <w:rsid w:val="00FE45F9"/>
    <w:rsid w:val="00FE7431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BE0FF"/>
  <w15:chartTrackingRefBased/>
  <w15:docId w15:val="{E7557D8C-1302-424C-94D8-6E49ECC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F1"/>
    <w:pPr>
      <w:spacing w:before="120" w:line="360" w:lineRule="auto"/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rsid w:val="00BE42F8"/>
    <w:pPr>
      <w:keepNext/>
      <w:keepLines/>
      <w:numPr>
        <w:numId w:val="1"/>
      </w:numPr>
      <w:pBdr>
        <w:bottom w:val="single" w:sz="4" w:space="1" w:color="0F6FC6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42F8"/>
    <w:pPr>
      <w:keepNext/>
      <w:keepLines/>
      <w:numPr>
        <w:ilvl w:val="1"/>
        <w:numId w:val="1"/>
      </w:numPr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614E"/>
    <w:pPr>
      <w:keepNext/>
      <w:keepLines/>
      <w:numPr>
        <w:ilvl w:val="2"/>
        <w:numId w:val="1"/>
      </w:numP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4C09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E4C09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C09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C09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C09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C09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E42F8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E614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E4C0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E4C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C0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C0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C0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C0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4C0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E4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4C09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C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4C0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5E4C09"/>
    <w:rPr>
      <w:b/>
      <w:bCs/>
    </w:rPr>
  </w:style>
  <w:style w:type="character" w:styleId="nfase">
    <w:name w:val="Emphasis"/>
    <w:basedOn w:val="Fontepargpadro"/>
    <w:uiPriority w:val="20"/>
    <w:qFormat/>
    <w:rsid w:val="005E4C09"/>
    <w:rPr>
      <w:i/>
      <w:iCs/>
    </w:rPr>
  </w:style>
  <w:style w:type="paragraph" w:styleId="SemEspaamento">
    <w:name w:val="No Spacing"/>
    <w:link w:val="SemEspaamentoChar"/>
    <w:uiPriority w:val="1"/>
    <w:qFormat/>
    <w:rsid w:val="005E4C0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4C0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4C0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C0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C0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4C0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4C0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4C0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4C0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4C0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C09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4C09"/>
  </w:style>
  <w:style w:type="paragraph" w:styleId="Rodap">
    <w:name w:val="footer"/>
    <w:basedOn w:val="Normal"/>
    <w:link w:val="RodapChar"/>
    <w:uiPriority w:val="99"/>
    <w:unhideWhenUsed/>
    <w:rsid w:val="005E4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4C09"/>
  </w:style>
  <w:style w:type="character" w:customStyle="1" w:styleId="SemEspaamentoChar">
    <w:name w:val="Sem Espaçamento Char"/>
    <w:basedOn w:val="Fontepargpadro"/>
    <w:link w:val="SemEspaamento"/>
    <w:uiPriority w:val="1"/>
    <w:rsid w:val="005E4C09"/>
  </w:style>
  <w:style w:type="table" w:styleId="Tabelacomgrade">
    <w:name w:val="Table Grid"/>
    <w:basedOn w:val="Tabelanormal"/>
    <w:uiPriority w:val="39"/>
    <w:rsid w:val="008F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Rodap">
    <w:name w:val="TextoRodapé"/>
    <w:basedOn w:val="SemEspaamento"/>
    <w:link w:val="TextoRodapChar"/>
    <w:qFormat/>
    <w:rsid w:val="00F6433E"/>
    <w:rPr>
      <w:color w:val="FFFFFF" w:themeColor="background1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923FF"/>
    <w:rPr>
      <w:color w:val="808080"/>
    </w:rPr>
  </w:style>
  <w:style w:type="character" w:customStyle="1" w:styleId="TextoRodapChar">
    <w:name w:val="TextoRodapé Char"/>
    <w:basedOn w:val="SemEspaamentoChar"/>
    <w:link w:val="TextoRodap"/>
    <w:rsid w:val="00F6433E"/>
    <w:rPr>
      <w:color w:val="FFFFFF" w:themeColor="background1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7F22E0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F22E0"/>
    <w:pPr>
      <w:spacing w:after="0"/>
    </w:pPr>
    <w:rPr>
      <w:rFonts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F22E0"/>
    <w:pPr>
      <w:spacing w:before="0" w:after="0"/>
      <w:ind w:left="4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22E0"/>
    <w:rPr>
      <w:color w:val="F49100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F22E0"/>
    <w:pPr>
      <w:spacing w:before="0" w:after="0"/>
      <w:ind w:left="63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F22E0"/>
    <w:pPr>
      <w:spacing w:before="0" w:after="0"/>
      <w:ind w:left="84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F22E0"/>
    <w:pPr>
      <w:spacing w:before="0" w:after="0"/>
      <w:ind w:left="105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F22E0"/>
    <w:pPr>
      <w:spacing w:before="0" w:after="0"/>
      <w:ind w:left="126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F22E0"/>
    <w:pPr>
      <w:spacing w:before="0" w:after="0"/>
      <w:ind w:left="147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F22E0"/>
    <w:pPr>
      <w:spacing w:before="0" w:after="0"/>
      <w:ind w:left="1680"/>
    </w:pPr>
    <w:rPr>
      <w:rFonts w:cstheme="minorHAnsi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5075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F26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B908A9"/>
    <w:pPr>
      <w:ind w:left="720"/>
      <w:contextualSpacing/>
    </w:pPr>
  </w:style>
  <w:style w:type="paragraph" w:customStyle="1" w:styleId="Cdigos">
    <w:name w:val="Códigos"/>
    <w:basedOn w:val="PargrafodaLista"/>
    <w:link w:val="CdigosChar"/>
    <w:qFormat/>
    <w:rsid w:val="00BF355E"/>
    <w:pPr>
      <w:spacing w:before="0" w:after="0" w:line="240" w:lineRule="auto"/>
      <w:ind w:left="0"/>
    </w:pPr>
    <w:rPr>
      <w:rFonts w:ascii="Arial monospaced for SAP" w:hAnsi="Arial monospaced for SAP" w:cs="Courier New"/>
      <w:sz w:val="16"/>
    </w:rPr>
  </w:style>
  <w:style w:type="table" w:customStyle="1" w:styleId="TabelaIntelligenza01">
    <w:name w:val="TabelaIntelligenza01"/>
    <w:basedOn w:val="Tabelanormal"/>
    <w:uiPriority w:val="99"/>
    <w:rsid w:val="00BA754F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rFonts w:asciiTheme="minorHAnsi" w:hAnsiTheme="minorHAnsi"/>
        <w:color w:val="FFFFFF" w:themeColor="background1"/>
        <w:sz w:val="21"/>
        <w:u w:val="none"/>
      </w:rPr>
      <w:tblPr/>
      <w:tcPr>
        <w:shd w:val="clear" w:color="auto" w:fill="2191C9" w:themeFill="background2" w:themeFillShade="80"/>
      </w:tcPr>
    </w:tblStylePr>
  </w:style>
  <w:style w:type="character" w:customStyle="1" w:styleId="PargrafodaListaChar">
    <w:name w:val="Parágrafo da Lista Char"/>
    <w:basedOn w:val="Fontepargpadro"/>
    <w:link w:val="PargrafodaLista"/>
    <w:uiPriority w:val="34"/>
    <w:rsid w:val="00BF355E"/>
    <w:rPr>
      <w:color w:val="595959" w:themeColor="text1" w:themeTint="A6"/>
    </w:rPr>
  </w:style>
  <w:style w:type="character" w:customStyle="1" w:styleId="CdigosChar">
    <w:name w:val="Códigos Char"/>
    <w:basedOn w:val="PargrafodaListaChar"/>
    <w:link w:val="Cdigos"/>
    <w:rsid w:val="00BF355E"/>
    <w:rPr>
      <w:rFonts w:ascii="Arial monospaced for SAP" w:hAnsi="Arial monospaced for SAP" w:cs="Courier New"/>
      <w:color w:val="595959" w:themeColor="text1" w:themeTint="A6"/>
      <w:sz w:val="16"/>
    </w:rPr>
  </w:style>
  <w:style w:type="character" w:customStyle="1" w:styleId="l0s551">
    <w:name w:val="l0s551"/>
    <w:basedOn w:val="Fontepargpadro"/>
    <w:rsid w:val="00DA2B6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DA2B6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customStyle="1" w:styleId="IntelligenzaIT01">
    <w:name w:val="IntelligenzaIT01"/>
    <w:basedOn w:val="Tabelanormal"/>
    <w:uiPriority w:val="99"/>
    <w:rsid w:val="00842890"/>
    <w:pPr>
      <w:spacing w:after="0" w:line="240" w:lineRule="auto"/>
    </w:pPr>
    <w:tblPr>
      <w:tblBorders>
        <w:top w:val="single" w:sz="4" w:space="0" w:color="B3DDF2" w:themeColor="background2" w:themeShade="E6"/>
        <w:left w:val="single" w:sz="4" w:space="0" w:color="B3DDF2" w:themeColor="background2" w:themeShade="E6"/>
        <w:bottom w:val="single" w:sz="4" w:space="0" w:color="B3DDF2" w:themeColor="background2" w:themeShade="E6"/>
        <w:right w:val="single" w:sz="4" w:space="0" w:color="B3DDF2" w:themeColor="background2" w:themeShade="E6"/>
        <w:insideH w:val="single" w:sz="4" w:space="0" w:color="B3DDF2" w:themeColor="background2" w:themeShade="E6"/>
        <w:insideV w:val="single" w:sz="4" w:space="0" w:color="B3DDF2" w:themeColor="background2" w:themeShade="E6"/>
      </w:tblBorders>
    </w:tblPr>
    <w:tblStylePr w:type="firstCol">
      <w:rPr>
        <w:color w:val="FFFFFF" w:themeColor="background1"/>
        <w:u w:color="FFFFFF" w:themeColor="background1"/>
      </w:rPr>
      <w:tblPr/>
      <w:tcPr>
        <w:shd w:val="clear" w:color="auto" w:fill="2191C9" w:themeFill="background2" w:themeFillShade="80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853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7E"/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l0s331">
    <w:name w:val="l0s331"/>
    <w:basedOn w:val="Fontepargpadro"/>
    <w:rsid w:val="006716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6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8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hyperlink" Target="https://www.facebook.com/intelligenzait/" TargetMode="External"/><Relationship Id="rId7" Type="http://schemas.openxmlformats.org/officeDocument/2006/relationships/image" Target="media/image9.png"/><Relationship Id="rId2" Type="http://schemas.openxmlformats.org/officeDocument/2006/relationships/image" Target="media/image6.png"/><Relationship Id="rId1" Type="http://schemas.openxmlformats.org/officeDocument/2006/relationships/hyperlink" Target="https://www.linkedin.com/company/intelligenza" TargetMode="External"/><Relationship Id="rId6" Type="http://schemas.openxmlformats.org/officeDocument/2006/relationships/image" Target="media/image8.png"/><Relationship Id="rId5" Type="http://schemas.openxmlformats.org/officeDocument/2006/relationships/hyperlink" Target="http://www.intelligenzait.com/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ll%201511\Documents\Modelos%20Personalizados%20do%20Office\Especifica&#231;&#227;o_Funcional_Intelligenza_2018.dotx" TargetMode="External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2020-03-12T00:00:00</PublishDate>
  <Abstract/>
  <CompanyAddress>www.intelligenzait.com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669CD-C86A-4F50-8946-2B0511CF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Especificação_Funcional_Intelligenza_2018.dotx</Template>
  <TotalTime>552</TotalTime>
  <Pages>12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 - Projeto Final</vt:lpstr>
    </vt:vector>
  </TitlesOfParts>
  <Company>Intelligenza IT &amp; Business Solution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 - Controle de Apontamento de Horas Extras</dc:title>
  <dc:subject>PRJF – PROJETO F</dc:subject>
  <dc:creator>Intelligenza</dc:creator>
  <cp:keywords/>
  <dc:description/>
  <cp:lastModifiedBy>JHONY VILLANI DE MELO</cp:lastModifiedBy>
  <cp:revision>65</cp:revision>
  <dcterms:created xsi:type="dcterms:W3CDTF">2020-03-11T19:35:00Z</dcterms:created>
  <dcterms:modified xsi:type="dcterms:W3CDTF">2020-03-13T16:35:00Z</dcterms:modified>
</cp:coreProperties>
</file>